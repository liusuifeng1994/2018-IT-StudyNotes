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3D5F8E" w:rsidP="003D5F8E">
      <w:pPr>
        <w:pStyle w:val="a3"/>
      </w:pPr>
      <w:r>
        <w:rPr>
          <w:rFonts w:hint="eastAsia"/>
        </w:rPr>
        <w:t>&amp;&amp;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||</w:t>
      </w:r>
      <w:r>
        <w:rPr>
          <w:rFonts w:hint="eastAsia"/>
        </w:rPr>
        <w:t>与</w:t>
      </w:r>
      <w:r>
        <w:rPr>
          <w:rFonts w:hint="eastAsia"/>
        </w:rPr>
        <w:t>|</w:t>
      </w:r>
      <w:r>
        <w:rPr>
          <w:rFonts w:hint="eastAsia"/>
        </w:rPr>
        <w:t>的区别</w:t>
      </w:r>
    </w:p>
    <w:p w:rsidR="003D5F8E" w:rsidRDefault="003D5F8E" w:rsidP="003D5F8E">
      <w:pPr>
        <w:pStyle w:val="1"/>
      </w:pPr>
      <w:r>
        <w:rPr>
          <w:rFonts w:hint="eastAsia"/>
        </w:rPr>
        <w:t>&amp;&amp;与&amp;</w:t>
      </w:r>
    </w:p>
    <w:p w:rsidR="003D5F8E" w:rsidRDefault="003D5F8E" w:rsidP="003D5F8E">
      <w:r>
        <w:t>都是逻辑与</w:t>
      </w:r>
      <w:r>
        <w:rPr>
          <w:rFonts w:hint="eastAsia"/>
        </w:rPr>
        <w:t>，两边连接的是两个boolean表达式。</w:t>
      </w:r>
    </w:p>
    <w:p w:rsidR="003D5F8E" w:rsidRDefault="003D5F8E" w:rsidP="003D5F8E">
      <w:r>
        <w:rPr>
          <w:rFonts w:hint="eastAsia"/>
        </w:rPr>
        <w:t>&amp;&amp;：当左边的表达式是false时，不再判断右边的表达式。</w:t>
      </w:r>
    </w:p>
    <w:p w:rsidR="00EE17E3" w:rsidRDefault="003D5F8E" w:rsidP="003D5F8E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 xml:space="preserve">： </w:t>
      </w:r>
      <w:r>
        <w:t>当左边的表达式是false时</w:t>
      </w:r>
      <w:r>
        <w:rPr>
          <w:rFonts w:hint="eastAsia"/>
        </w:rPr>
        <w:t>，</w:t>
      </w:r>
      <w:r>
        <w:t>仍然需要判断左边的表达式</w:t>
      </w:r>
      <w:r>
        <w:rPr>
          <w:rFonts w:hint="eastAsia"/>
        </w:rPr>
        <w:t>。</w:t>
      </w:r>
    </w:p>
    <w:p w:rsidR="00EE17E3" w:rsidRDefault="00EE17E3" w:rsidP="003D5F8E">
      <w:r>
        <w:t>巧记方法</w:t>
      </w:r>
      <w:r>
        <w:rPr>
          <w:rFonts w:hint="eastAsia"/>
        </w:rPr>
        <w:t>：</w:t>
      </w:r>
    </w:p>
    <w:p w:rsidR="00EE17E3" w:rsidRPr="00EE17E3" w:rsidRDefault="00EE17E3" w:rsidP="003D5F8E">
      <w:pPr>
        <w:rPr>
          <w:rFonts w:hint="eastAsia"/>
        </w:rPr>
      </w:pPr>
      <w:r>
        <w:t>单身的人很勤奋</w:t>
      </w:r>
      <w:r>
        <w:rPr>
          <w:rFonts w:hint="eastAsia"/>
        </w:rPr>
        <w:t>，</w:t>
      </w:r>
      <w:r>
        <w:t>两遍的都会执行的</w:t>
      </w:r>
      <w:r>
        <w:rPr>
          <w:rFonts w:hint="eastAsia"/>
        </w:rPr>
        <w:t>。</w:t>
      </w:r>
    </w:p>
    <w:p w:rsidR="00EE17E3" w:rsidRDefault="00EE17E3" w:rsidP="003D5F8E">
      <w:r>
        <w:t>示例</w:t>
      </w:r>
      <w:r>
        <w:rPr>
          <w:rFonts w:hint="eastAsia"/>
        </w:rPr>
        <w:t>：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Andor {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66;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&lt;8&amp;&amp;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(66)){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num1&lt;8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change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方法不会执行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"AAAA"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&lt;8&amp;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(99)){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num1&lt;8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change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方法仍会执行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"BBBB"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17E3" w:rsidRDefault="00EE17E3" w:rsidP="00EE17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61904" w:rsidRDefault="00C61904" w:rsidP="00C61904">
      <w:pPr>
        <w:pStyle w:val="1"/>
      </w:pPr>
      <w:r>
        <w:rPr>
          <w:rFonts w:hint="eastAsia"/>
        </w:rPr>
        <w:t>||</w:t>
      </w:r>
      <w:r>
        <w:t>与</w:t>
      </w:r>
      <w:r>
        <w:rPr>
          <w:rFonts w:hint="eastAsia"/>
        </w:rPr>
        <w:t>|</w:t>
      </w:r>
    </w:p>
    <w:p w:rsidR="00145B7D" w:rsidRDefault="00145B7D" w:rsidP="00145B7D">
      <w:r>
        <w:t>都是逻辑或</w:t>
      </w:r>
      <w:r>
        <w:rPr>
          <w:rFonts w:hint="eastAsia"/>
        </w:rPr>
        <w:t>，两边连接的是两个boolean表达式。</w:t>
      </w:r>
    </w:p>
    <w:p w:rsidR="00145B7D" w:rsidRDefault="00145B7D" w:rsidP="00145B7D">
      <w:r>
        <w:rPr>
          <w:rFonts w:hint="eastAsia"/>
        </w:rPr>
        <w:t>||</w:t>
      </w:r>
      <w:r>
        <w:rPr>
          <w:rFonts w:hint="eastAsia"/>
        </w:rPr>
        <w:t>：当左边的表达式是</w:t>
      </w:r>
      <w:r>
        <w:rPr>
          <w:rFonts w:hint="eastAsia"/>
        </w:rPr>
        <w:t>true</w:t>
      </w:r>
      <w:r>
        <w:rPr>
          <w:rFonts w:hint="eastAsia"/>
        </w:rPr>
        <w:t>时，不再判断</w:t>
      </w:r>
      <w:r>
        <w:rPr>
          <w:rFonts w:hint="eastAsia"/>
        </w:rPr>
        <w:t>（执行）</w:t>
      </w:r>
      <w:r>
        <w:rPr>
          <w:rFonts w:hint="eastAsia"/>
        </w:rPr>
        <w:t>右边的表达式。</w:t>
      </w:r>
    </w:p>
    <w:p w:rsidR="00145B7D" w:rsidRDefault="00145B7D" w:rsidP="00145B7D">
      <w:r>
        <w:rPr>
          <w:rFonts w:hint="eastAsia"/>
        </w:rPr>
        <w:lastRenderedPageBreak/>
        <w:t>|：</w:t>
      </w:r>
      <w:r>
        <w:rPr>
          <w:rFonts w:hint="eastAsia"/>
        </w:rPr>
        <w:t xml:space="preserve"> </w:t>
      </w:r>
      <w:r>
        <w:t>当左边的表达式是</w:t>
      </w:r>
      <w:r>
        <w:rPr>
          <w:rFonts w:hint="eastAsia"/>
        </w:rPr>
        <w:t>true</w:t>
      </w:r>
      <w:r>
        <w:t>时</w:t>
      </w:r>
      <w:r>
        <w:rPr>
          <w:rFonts w:hint="eastAsia"/>
        </w:rPr>
        <w:t>，</w:t>
      </w:r>
      <w:r>
        <w:t>仍然需要判断左边的表达式</w:t>
      </w:r>
      <w:r>
        <w:rPr>
          <w:rFonts w:hint="eastAsia"/>
        </w:rPr>
        <w:t>。</w:t>
      </w:r>
    </w:p>
    <w:p w:rsidR="00145B7D" w:rsidRDefault="00145B7D" w:rsidP="00145B7D">
      <w:r>
        <w:t>巧记方法</w:t>
      </w:r>
      <w:r>
        <w:rPr>
          <w:rFonts w:hint="eastAsia"/>
        </w:rPr>
        <w:t>：</w:t>
      </w:r>
    </w:p>
    <w:p w:rsidR="00145B7D" w:rsidRPr="00145B7D" w:rsidRDefault="00145B7D" w:rsidP="00145B7D">
      <w:pPr>
        <w:rPr>
          <w:rFonts w:hint="eastAsia"/>
        </w:rPr>
      </w:pPr>
      <w:r>
        <w:t>单身的人很勤奋</w:t>
      </w:r>
      <w:r>
        <w:rPr>
          <w:rFonts w:hint="eastAsia"/>
        </w:rPr>
        <w:t>，</w:t>
      </w:r>
      <w:r>
        <w:t>两遍的都会执行的</w:t>
      </w:r>
      <w:r>
        <w:rPr>
          <w:rFonts w:hint="eastAsia"/>
        </w:rPr>
        <w:t>。</w:t>
      </w:r>
      <w:bookmarkStart w:id="0" w:name="_GoBack"/>
      <w:bookmarkEnd w:id="0"/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Andor {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66;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8 ||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change2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(66)) {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num2&gt;8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change2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方法不会执行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"CCCC"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8 |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change2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(99)) {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num2&gt;8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change2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方法仍会执行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change2(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count2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45B7D" w:rsidRDefault="00145B7D" w:rsidP="00145B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61904" w:rsidRPr="00C61904" w:rsidRDefault="00145B7D" w:rsidP="00145B7D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E17E3" w:rsidRDefault="00EE17E3" w:rsidP="003D5F8E">
      <w:pPr>
        <w:rPr>
          <w:rFonts w:hint="eastAsia"/>
        </w:rPr>
      </w:pPr>
    </w:p>
    <w:p w:rsidR="003D5F8E" w:rsidRPr="003D5F8E" w:rsidRDefault="003D5F8E" w:rsidP="003D5F8E">
      <w:pPr>
        <w:rPr>
          <w:rFonts w:hint="eastAsia"/>
        </w:rPr>
      </w:pPr>
    </w:p>
    <w:sectPr w:rsidR="003D5F8E" w:rsidRPr="003D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7DA" w:rsidRDefault="00C017DA" w:rsidP="00ED0DA5">
      <w:r>
        <w:separator/>
      </w:r>
    </w:p>
  </w:endnote>
  <w:endnote w:type="continuationSeparator" w:id="0">
    <w:p w:rsidR="00C017DA" w:rsidRDefault="00C017DA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7DA" w:rsidRDefault="00C017DA" w:rsidP="00ED0DA5">
      <w:r>
        <w:separator/>
      </w:r>
    </w:p>
  </w:footnote>
  <w:footnote w:type="continuationSeparator" w:id="0">
    <w:p w:rsidR="00C017DA" w:rsidRDefault="00C017DA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8E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5B7D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3D5F8E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017DA"/>
    <w:rsid w:val="00C55A2D"/>
    <w:rsid w:val="00C61904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476A5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17E3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54B28-EC43-4F46-B7F5-A24FB06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16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2016-12-10T16:00:00Z</dcterms:created>
  <dcterms:modified xsi:type="dcterms:W3CDTF">2016-12-10T16:16:00Z</dcterms:modified>
</cp:coreProperties>
</file>