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DA26B2" w:rsidP="00DA26B2">
      <w:pPr>
        <w:pStyle w:val="a3"/>
      </w:pPr>
      <w:r>
        <w:t>BASE64</w:t>
      </w:r>
      <w:r>
        <w:t>加密解密</w:t>
      </w:r>
    </w:p>
    <w:p w:rsidR="00DA26B2" w:rsidRDefault="003258C2" w:rsidP="00DA26B2">
      <w:pPr>
        <w:pStyle w:val="1"/>
      </w:pPr>
      <w:r>
        <w:rPr>
          <w:rFonts w:hint="eastAsia"/>
        </w:rPr>
        <w:t>BASE</w:t>
      </w:r>
      <w:r>
        <w:t>64</w:t>
      </w:r>
      <w:r w:rsidR="00097CAD">
        <w:t>名称的由来</w:t>
      </w:r>
    </w:p>
    <w:p w:rsidR="003258C2" w:rsidRPr="003258C2" w:rsidRDefault="009B7253" w:rsidP="009B7253">
      <w:pPr>
        <w:rPr>
          <w:rFonts w:hint="eastAsia"/>
        </w:rPr>
      </w:pPr>
      <w:r w:rsidRPr="009B7253">
        <w:rPr>
          <w:rFonts w:hint="eastAsia"/>
        </w:rPr>
        <w:t>编码表的大小为</w:t>
      </w:r>
      <w:r w:rsidRPr="009B7253">
        <w:rPr>
          <w:b/>
        </w:rPr>
        <w:t>2^6=64</w:t>
      </w:r>
      <w:r w:rsidRPr="009B7253">
        <w:t>，这也是Base64名称的由来。</w:t>
      </w:r>
    </w:p>
    <w:p w:rsidR="003258C2" w:rsidRDefault="00123F4B" w:rsidP="003258C2">
      <w:pPr>
        <w:pStyle w:val="1"/>
      </w:pPr>
      <w:r>
        <w:rPr>
          <w:rFonts w:hint="eastAsia"/>
        </w:rPr>
        <w:t>BASE</w:t>
      </w:r>
      <w:r>
        <w:t>64</w:t>
      </w:r>
      <w:r>
        <w:t>的原理</w:t>
      </w:r>
    </w:p>
    <w:p w:rsidR="00123F4B" w:rsidRDefault="0062124A" w:rsidP="0062124A">
      <w:pPr>
        <w:ind w:firstLineChars="200" w:firstLine="480"/>
        <w:rPr>
          <w:b/>
        </w:rPr>
      </w:pPr>
      <w:r w:rsidRPr="0062124A">
        <w:t>Base64编码要求把</w:t>
      </w:r>
      <w:r w:rsidRPr="0062124A">
        <w:rPr>
          <w:b/>
        </w:rPr>
        <w:t>3个8位字节（3*8=24）</w:t>
      </w:r>
      <w:r w:rsidRPr="0062124A">
        <w:t>转化为</w:t>
      </w:r>
      <w:r w:rsidRPr="0062124A">
        <w:rPr>
          <w:b/>
        </w:rPr>
        <w:t>4个6位的字节（4*6=24）</w:t>
      </w:r>
      <w:r w:rsidRPr="0062124A">
        <w:t>，之后在6位的前面补两个0，形成</w:t>
      </w:r>
      <w:r w:rsidRPr="0062124A">
        <w:rPr>
          <w:b/>
        </w:rPr>
        <w:t>8位一个字节</w:t>
      </w:r>
      <w:r w:rsidRPr="0062124A">
        <w:t>的形式。</w:t>
      </w:r>
      <w:r w:rsidRPr="0062124A">
        <w:rPr>
          <w:b/>
        </w:rPr>
        <w:t>如果剩下的字符不足3个字节，则用0填充，输出字符使用‘=’，因此编码后输出的文本末尾可能会出现1或2个‘=’。</w:t>
      </w:r>
      <w:r w:rsidR="007C1520">
        <w:rPr>
          <w:b/>
        </w:rPr>
        <w:t>示例如下</w:t>
      </w:r>
      <w:r w:rsidR="007C1520">
        <w:rPr>
          <w:rFonts w:hint="eastAsia"/>
          <w:b/>
        </w:rPr>
        <w:t>:</w:t>
      </w:r>
    </w:p>
    <w:p w:rsidR="007C1520" w:rsidRDefault="007C1520" w:rsidP="0062124A">
      <w:pPr>
        <w:ind w:firstLineChars="200" w:firstLine="480"/>
        <w:rPr>
          <w:b/>
        </w:rPr>
      </w:pPr>
      <w:r>
        <w:rPr>
          <w:noProof/>
        </w:rPr>
        <w:drawing>
          <wp:inline distT="0" distB="0" distL="0" distR="0" wp14:anchorId="5DC66AC4" wp14:editId="30522240">
            <wp:extent cx="3888260" cy="190149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856" cy="190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57" w:rsidRDefault="00757957" w:rsidP="00757957">
      <w:pPr>
        <w:ind w:firstLineChars="200"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原文的字节数量应该是3</w:t>
      </w:r>
      <w:r>
        <w:rPr>
          <w:shd w:val="clear" w:color="auto" w:fill="FFFFFF"/>
        </w:rPr>
        <w:t>的倍数</w:t>
      </w:r>
      <w:r>
        <w:rPr>
          <w:shd w:val="clear" w:color="auto" w:fill="FFFFFF"/>
        </w:rPr>
        <w:t>，如果这个条件不能满足的话，那该怎么办呢</w:t>
      </w:r>
      <w:r>
        <w:rPr>
          <w:rFonts w:hint="eastAsia"/>
          <w:shd w:val="clear" w:color="auto" w:fill="FFFFFF"/>
        </w:rPr>
        <w:t>?</w:t>
      </w:r>
    </w:p>
    <w:p w:rsidR="00757957" w:rsidRDefault="00154A08" w:rsidP="00757957">
      <w:pPr>
        <w:ind w:firstLineChars="200" w:firstLine="480"/>
        <w:rPr>
          <w:shd w:val="clear" w:color="auto" w:fill="FFFFFF"/>
        </w:rPr>
      </w:pPr>
      <w:r>
        <w:rPr>
          <w:shd w:val="clear" w:color="auto" w:fill="FFFFFF"/>
        </w:rPr>
        <w:t>在编码过程中</w:t>
      </w:r>
      <w:r>
        <w:rPr>
          <w:rFonts w:hint="eastAsia"/>
          <w:shd w:val="clear" w:color="auto" w:fill="FFFFFF"/>
        </w:rPr>
        <w:t>，</w:t>
      </w:r>
      <w:r w:rsidR="000255E4">
        <w:rPr>
          <w:shd w:val="clear" w:color="auto" w:fill="FFFFFF"/>
        </w:rPr>
        <w:t>对于原</w:t>
      </w:r>
      <w:r>
        <w:rPr>
          <w:shd w:val="clear" w:color="auto" w:fill="FFFFFF"/>
        </w:rPr>
        <w:t>码是以</w:t>
      </w:r>
      <w:r>
        <w:rPr>
          <w:rFonts w:hint="eastAsia"/>
          <w:shd w:val="clear" w:color="auto" w:fill="FFFFFF"/>
        </w:rPr>
        <w:t>3个字节为一组，变成4个字节。</w:t>
      </w:r>
      <w:r w:rsidR="00E12FC3">
        <w:rPr>
          <w:rFonts w:hint="eastAsia"/>
          <w:shd w:val="clear" w:color="auto" w:fill="FFFFFF"/>
        </w:rPr>
        <w:t>对于不足的，自动补0。</w:t>
      </w:r>
      <w:r w:rsidR="000255E4">
        <w:rPr>
          <w:rFonts w:hint="eastAsia"/>
          <w:shd w:val="clear" w:color="auto" w:fill="FFFFFF"/>
        </w:rPr>
        <w:t>如果原</w:t>
      </w:r>
      <w:r w:rsidR="00CE379E">
        <w:rPr>
          <w:rFonts w:hint="eastAsia"/>
          <w:shd w:val="clear" w:color="auto" w:fill="FFFFFF"/>
        </w:rPr>
        <w:t>码字节数目n</w:t>
      </w:r>
      <w:r w:rsidR="00CE379E">
        <w:rPr>
          <w:shd w:val="clear" w:color="auto" w:fill="FFFFFF"/>
        </w:rPr>
        <w:t>%3=0,则Base64编码中不存在</w:t>
      </w:r>
      <w:r w:rsidR="00CE379E">
        <w:rPr>
          <w:rFonts w:hint="eastAsia"/>
          <w:shd w:val="clear" w:color="auto" w:fill="FFFFFF"/>
        </w:rPr>
        <w:t>=；</w:t>
      </w:r>
      <w:r w:rsidR="00CE379E">
        <w:rPr>
          <w:shd w:val="clear" w:color="auto" w:fill="FFFFFF"/>
        </w:rPr>
        <w:t>如果n</w:t>
      </w:r>
      <w:r w:rsidR="00CE379E">
        <w:rPr>
          <w:rFonts w:hint="eastAsia"/>
          <w:shd w:val="clear" w:color="auto" w:fill="FFFFFF"/>
        </w:rPr>
        <w:t>%</w:t>
      </w:r>
      <w:r w:rsidR="00CE379E">
        <w:rPr>
          <w:shd w:val="clear" w:color="auto" w:fill="FFFFFF"/>
        </w:rPr>
        <w:t>3</w:t>
      </w:r>
      <w:r w:rsidR="00CE379E">
        <w:rPr>
          <w:rFonts w:hint="eastAsia"/>
          <w:shd w:val="clear" w:color="auto" w:fill="FFFFFF"/>
        </w:rPr>
        <w:t>=</w:t>
      </w:r>
      <w:r w:rsidR="00CE379E">
        <w:rPr>
          <w:shd w:val="clear" w:color="auto" w:fill="FFFFFF"/>
        </w:rPr>
        <w:t>1</w:t>
      </w:r>
      <w:r w:rsidR="00CE379E">
        <w:rPr>
          <w:rFonts w:hint="eastAsia"/>
          <w:shd w:val="clear" w:color="auto" w:fill="FFFFFF"/>
        </w:rPr>
        <w:t>，</w:t>
      </w:r>
      <w:r w:rsidR="00CE379E">
        <w:rPr>
          <w:shd w:val="clear" w:color="auto" w:fill="FFFFFF"/>
        </w:rPr>
        <w:t>则编码后存在两个</w:t>
      </w:r>
      <w:r w:rsidR="00CE379E">
        <w:rPr>
          <w:rFonts w:hint="eastAsia"/>
          <w:shd w:val="clear" w:color="auto" w:fill="FFFFFF"/>
        </w:rPr>
        <w:t>=</w:t>
      </w:r>
      <w:r w:rsidR="00CE379E">
        <w:rPr>
          <w:shd w:val="clear" w:color="auto" w:fill="FFFFFF"/>
        </w:rPr>
        <w:t>号</w:t>
      </w:r>
      <w:r w:rsidR="00CE379E">
        <w:rPr>
          <w:rFonts w:hint="eastAsia"/>
          <w:shd w:val="clear" w:color="auto" w:fill="FFFFFF"/>
        </w:rPr>
        <w:t>，</w:t>
      </w:r>
      <w:r w:rsidR="00CE379E">
        <w:rPr>
          <w:shd w:val="clear" w:color="auto" w:fill="FFFFFF"/>
        </w:rPr>
        <w:t>即以</w:t>
      </w:r>
      <w:r w:rsidR="00CE379E">
        <w:rPr>
          <w:rFonts w:hint="eastAsia"/>
          <w:shd w:val="clear" w:color="auto" w:fill="FFFFFF"/>
        </w:rPr>
        <w:t>==结尾；如果n%</w:t>
      </w:r>
      <w:r w:rsidR="00CE379E">
        <w:rPr>
          <w:shd w:val="clear" w:color="auto" w:fill="FFFFFF"/>
        </w:rPr>
        <w:t>3</w:t>
      </w:r>
      <w:r w:rsidR="00CE379E">
        <w:rPr>
          <w:rFonts w:hint="eastAsia"/>
          <w:shd w:val="clear" w:color="auto" w:fill="FFFFFF"/>
        </w:rPr>
        <w:t>==</w:t>
      </w:r>
      <w:r w:rsidR="00CE379E">
        <w:rPr>
          <w:shd w:val="clear" w:color="auto" w:fill="FFFFFF"/>
        </w:rPr>
        <w:t>2</w:t>
      </w:r>
      <w:r w:rsidR="00CE379E">
        <w:rPr>
          <w:rFonts w:hint="eastAsia"/>
          <w:shd w:val="clear" w:color="auto" w:fill="FFFFFF"/>
        </w:rPr>
        <w:t>，</w:t>
      </w:r>
      <w:r w:rsidR="00CE379E">
        <w:rPr>
          <w:shd w:val="clear" w:color="auto" w:fill="FFFFFF"/>
        </w:rPr>
        <w:t>则编码后存在一个</w:t>
      </w:r>
      <w:r w:rsidR="00CE379E">
        <w:rPr>
          <w:rFonts w:hint="eastAsia"/>
          <w:shd w:val="clear" w:color="auto" w:fill="FFFFFF"/>
        </w:rPr>
        <w:t>=</w:t>
      </w:r>
      <w:r w:rsidR="00CE379E">
        <w:rPr>
          <w:shd w:val="clear" w:color="auto" w:fill="FFFFFF"/>
        </w:rPr>
        <w:t>号</w:t>
      </w:r>
      <w:r w:rsidR="00CE379E">
        <w:rPr>
          <w:rFonts w:hint="eastAsia"/>
          <w:shd w:val="clear" w:color="auto" w:fill="FFFFFF"/>
        </w:rPr>
        <w:t>，</w:t>
      </w:r>
      <w:r w:rsidR="00CE379E">
        <w:rPr>
          <w:shd w:val="clear" w:color="auto" w:fill="FFFFFF"/>
        </w:rPr>
        <w:t>即以一个</w:t>
      </w:r>
      <w:r w:rsidR="00CE379E" w:rsidRPr="00CE379E">
        <w:rPr>
          <w:rFonts w:hint="eastAsia"/>
          <w:b/>
          <w:shd w:val="clear" w:color="auto" w:fill="FFFFFF"/>
        </w:rPr>
        <w:t>=</w:t>
      </w:r>
      <w:r w:rsidR="00CE379E">
        <w:rPr>
          <w:shd w:val="clear" w:color="auto" w:fill="FFFFFF"/>
        </w:rPr>
        <w:t>结尾</w:t>
      </w:r>
      <w:r w:rsidR="00CE379E">
        <w:rPr>
          <w:rFonts w:hint="eastAsia"/>
          <w:shd w:val="clear" w:color="auto" w:fill="FFFFFF"/>
        </w:rPr>
        <w:t>。原因如下：</w:t>
      </w:r>
    </w:p>
    <w:p w:rsidR="00CE379E" w:rsidRDefault="0066081E" w:rsidP="0066081E">
      <w:pPr>
        <w:pStyle w:val="3"/>
      </w:pPr>
      <w:r>
        <w:rPr>
          <w:rFonts w:hint="eastAsia"/>
        </w:rPr>
        <w:lastRenderedPageBreak/>
        <w:t xml:space="preserve">11111111 </w:t>
      </w:r>
      <w:r>
        <w:t>–</w:t>
      </w:r>
      <w:r>
        <w:rPr>
          <w:rFonts w:hint="eastAsia"/>
        </w:rPr>
        <w:t xml:space="preserve">&gt;00111111 00110000 00000000 00000000 </w:t>
      </w:r>
      <w:r>
        <w:sym w:font="Wingdings" w:char="F0E0"/>
      </w:r>
      <w:r>
        <w:t>/w==</w:t>
      </w:r>
    </w:p>
    <w:p w:rsidR="007D4009" w:rsidRPr="007D4009" w:rsidRDefault="007D4009" w:rsidP="007D4009">
      <w:pPr>
        <w:pStyle w:val="3"/>
        <w:rPr>
          <w:rFonts w:hint="eastAsia"/>
        </w:rPr>
      </w:pPr>
      <w:r>
        <w:rPr>
          <w:rFonts w:hint="eastAsia"/>
        </w:rPr>
        <w:t>11111111 11111111</w:t>
      </w:r>
      <w:r>
        <w:sym w:font="Wingdings" w:char="F0E0"/>
      </w:r>
      <w:r>
        <w:t xml:space="preserve">00111111 00111111 00111100 00000000 </w:t>
      </w:r>
      <w:r>
        <w:sym w:font="Wingdings" w:char="F0E0"/>
      </w:r>
      <w:r>
        <w:t>//8=</w:t>
      </w:r>
    </w:p>
    <w:p w:rsidR="00D13198" w:rsidRDefault="00A21CF1" w:rsidP="00D13198">
      <w:pPr>
        <w:pStyle w:val="1"/>
      </w:pPr>
      <w:r>
        <w:rPr>
          <w:rFonts w:hint="eastAsia"/>
        </w:rPr>
        <w:t>标准</w:t>
      </w:r>
      <w:r w:rsidR="00D13198">
        <w:rPr>
          <w:rFonts w:hint="eastAsia"/>
        </w:rPr>
        <w:t>Base</w:t>
      </w:r>
      <w:r w:rsidR="00D13198">
        <w:t>64编码表</w:t>
      </w:r>
    </w:p>
    <w:p w:rsidR="00CB7CC2" w:rsidRPr="00CB7CC2" w:rsidRDefault="00CB7CC2" w:rsidP="0097360D">
      <w:pPr>
        <w:ind w:firstLineChars="200" w:firstLine="480"/>
        <w:rPr>
          <w:rFonts w:hint="eastAsia"/>
        </w:rPr>
      </w:pPr>
      <w:r>
        <w:t>Base64编码表中只有</w:t>
      </w:r>
      <w:r>
        <w:rPr>
          <w:rFonts w:hint="eastAsia"/>
        </w:rPr>
        <w:t>64个。</w:t>
      </w:r>
      <w:r w:rsidR="003D5561">
        <w:rPr>
          <w:rFonts w:hint="eastAsia"/>
        </w:rPr>
        <w:t>因为原来的3个字节变成4个字节</w:t>
      </w:r>
      <w:r w:rsidR="009D0A72">
        <w:rPr>
          <w:rFonts w:hint="eastAsia"/>
        </w:rPr>
        <w:t>，此时新的字节就是由</w:t>
      </w:r>
      <w:r w:rsidR="003D5561">
        <w:rPr>
          <w:rFonts w:hint="eastAsia"/>
        </w:rPr>
        <w:t>高</w:t>
      </w:r>
      <w:r w:rsidR="003D5561" w:rsidRPr="009D0A72">
        <w:rPr>
          <w:rFonts w:hint="eastAsia"/>
          <w:b/>
        </w:rPr>
        <w:t>位2个0和低六位</w:t>
      </w:r>
      <w:r w:rsidR="003D5561">
        <w:rPr>
          <w:rFonts w:hint="eastAsia"/>
        </w:rPr>
        <w:t>组成</w:t>
      </w:r>
      <w:r w:rsidR="00106F34">
        <w:rPr>
          <w:rFonts w:hint="eastAsia"/>
        </w:rPr>
        <w:t>，所以大小范围为0-</w:t>
      </w:r>
      <w:r w:rsidR="00106F34">
        <w:t>63</w:t>
      </w:r>
      <w:r w:rsidR="00106F34">
        <w:rPr>
          <w:rFonts w:hint="eastAsia"/>
        </w:rPr>
        <w:t>，</w:t>
      </w:r>
      <w:r w:rsidR="00106F34">
        <w:t>即</w:t>
      </w:r>
      <w:r w:rsidR="00106F34">
        <w:rPr>
          <w:rFonts w:hint="eastAsia"/>
        </w:rPr>
        <w:t>2^6=</w:t>
      </w:r>
      <w:r w:rsidR="00106F34">
        <w:t>64</w:t>
      </w:r>
      <w:r w:rsidR="00106F34">
        <w:rPr>
          <w:rFonts w:hint="eastAsia"/>
        </w:rPr>
        <w:t>。</w:t>
      </w:r>
    </w:p>
    <w:p w:rsidR="00D13198" w:rsidRDefault="00D13198" w:rsidP="00D13198">
      <w:r>
        <w:rPr>
          <w:noProof/>
        </w:rPr>
        <w:drawing>
          <wp:inline distT="0" distB="0" distL="0" distR="0" wp14:anchorId="14244AB1" wp14:editId="6F0C696A">
            <wp:extent cx="5274310" cy="2143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4" w:rsidRDefault="0062613A" w:rsidP="00D13198">
      <w:r w:rsidRPr="0061640C">
        <w:rPr>
          <w:rFonts w:hint="eastAsia"/>
          <w:b/>
          <w:color w:val="FF0000"/>
        </w:rPr>
        <w:t>注意</w:t>
      </w:r>
      <w:r>
        <w:rPr>
          <w:rFonts w:hint="eastAsia"/>
        </w:rPr>
        <w:t>：</w:t>
      </w:r>
      <w:r>
        <w:t>码值为</w:t>
      </w:r>
      <w:r>
        <w:rPr>
          <w:rFonts w:hint="eastAsia"/>
        </w:rPr>
        <w:t>0与添加</w:t>
      </w:r>
      <w:r w:rsidR="0061640C">
        <w:rPr>
          <w:rFonts w:hint="eastAsia"/>
        </w:rPr>
        <w:t>的新</w:t>
      </w:r>
      <w:r>
        <w:rPr>
          <w:rFonts w:hint="eastAsia"/>
        </w:rPr>
        <w:t>字节为</w:t>
      </w:r>
      <w:r w:rsidR="00C75931">
        <w:rPr>
          <w:rFonts w:hint="eastAsia"/>
        </w:rPr>
        <w:t>0编码不相同</w:t>
      </w:r>
      <w:r>
        <w:rPr>
          <w:rFonts w:hint="eastAsia"/>
        </w:rPr>
        <w:t>。</w:t>
      </w:r>
    </w:p>
    <w:p w:rsidR="0062613A" w:rsidRPr="00922624" w:rsidRDefault="00BD0485" w:rsidP="00D13198">
      <w:pPr>
        <w:rPr>
          <w:b/>
        </w:rPr>
      </w:pPr>
      <w:r w:rsidRPr="00922624">
        <w:rPr>
          <w:rFonts w:hint="eastAsia"/>
          <w:b/>
        </w:rPr>
        <w:t>码值64个，编码字符是65个。</w:t>
      </w:r>
    </w:p>
    <w:p w:rsidR="0062613A" w:rsidRDefault="00ED5EF0" w:rsidP="0061640C">
      <w:r>
        <w:t>如果正好码值为</w:t>
      </w:r>
      <w:r>
        <w:rPr>
          <w:rFonts w:hint="eastAsia"/>
        </w:rPr>
        <w:t>0而非添加的字节，则对应编码字符为A，如@编码为</w:t>
      </w:r>
      <w:r w:rsidRPr="00ED5EF0">
        <w:t>QA==</w:t>
      </w:r>
    </w:p>
    <w:p w:rsidR="00ED5EF0" w:rsidRDefault="00ED5EF0" w:rsidP="00D13198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： 01000000</w:t>
      </w:r>
      <w:r>
        <w:t>—</w:t>
      </w:r>
      <w:r>
        <w:rPr>
          <w:rFonts w:hint="eastAsia"/>
        </w:rPr>
        <w:t>&gt;</w:t>
      </w:r>
      <w:r>
        <w:t>00</w:t>
      </w:r>
      <w:r w:rsidRPr="00ED5EF0">
        <w:rPr>
          <w:rFonts w:hint="eastAsia"/>
          <w:b/>
          <w:color w:val="FF0000"/>
          <w:u w:val="single"/>
        </w:rPr>
        <w:t>0100</w:t>
      </w:r>
      <w:r w:rsidRPr="00ED5EF0">
        <w:rPr>
          <w:b/>
          <w:color w:val="FF0000"/>
          <w:u w:val="single"/>
        </w:rPr>
        <w:t>00</w:t>
      </w:r>
      <w:r>
        <w:t xml:space="preserve"> 00</w:t>
      </w:r>
      <w:r w:rsidRPr="00ED5EF0">
        <w:rPr>
          <w:b/>
          <w:color w:val="FF0000"/>
          <w:u w:val="single"/>
        </w:rPr>
        <w:t>00</w:t>
      </w:r>
      <w:r>
        <w:t>0000 00000000 00000000</w:t>
      </w:r>
      <w:r w:rsidR="002C5262">
        <w:sym w:font="Wingdings" w:char="F0E0"/>
      </w:r>
      <w:r w:rsidR="002C5262">
        <w:t>QA</w:t>
      </w:r>
      <w:r w:rsidR="002C5262">
        <w:rPr>
          <w:rFonts w:hint="eastAsia"/>
        </w:rPr>
        <w:t>==</w:t>
      </w:r>
    </w:p>
    <w:p w:rsidR="0061640C" w:rsidRDefault="00F24965" w:rsidP="00D13198">
      <w:r>
        <w:rPr>
          <w:rFonts w:hint="eastAsia"/>
        </w:rPr>
        <w:t>附</w:t>
      </w:r>
      <w:r w:rsidR="004D1856">
        <w:rPr>
          <w:rFonts w:hint="eastAsia"/>
        </w:rPr>
        <w:t xml:space="preserve"> </w:t>
      </w:r>
      <w:r>
        <w:rPr>
          <w:rFonts w:hint="eastAsia"/>
        </w:rPr>
        <w:t>:</w:t>
      </w:r>
      <w:r w:rsidR="004D1856">
        <w:t xml:space="preserve"> </w:t>
      </w:r>
      <w:r w:rsidR="005F7B76">
        <w:rPr>
          <w:rFonts w:hint="eastAsia"/>
        </w:rPr>
        <w:t>ASCII表可以参照</w:t>
      </w:r>
      <w:hyperlink r:id="rId9" w:history="1">
        <w:r w:rsidR="00962FED" w:rsidRPr="003C137F">
          <w:rPr>
            <w:rStyle w:val="a7"/>
          </w:rPr>
          <w:t>http://www.asciima.com/</w:t>
        </w:r>
      </w:hyperlink>
    </w:p>
    <w:p w:rsidR="00A21CF1" w:rsidRDefault="00A21CF1" w:rsidP="00BF5C7D">
      <w:pPr>
        <w:pStyle w:val="1"/>
      </w:pPr>
      <w:r>
        <w:t>Base64编码的不足及变种</w:t>
      </w:r>
    </w:p>
    <w:p w:rsidR="00A21CF1" w:rsidRPr="007B4C19" w:rsidRDefault="00A21CF1" w:rsidP="00A21CF1">
      <w:pPr>
        <w:ind w:firstLineChars="200" w:firstLine="440"/>
        <w:rPr>
          <w:sz w:val="22"/>
        </w:rPr>
      </w:pPr>
      <w:r w:rsidRPr="007B4C19">
        <w:rPr>
          <w:rFonts w:hint="eastAsia"/>
          <w:b/>
          <w:sz w:val="22"/>
        </w:rPr>
        <w:t>标准的</w:t>
      </w:r>
      <w:r w:rsidRPr="007B4C19">
        <w:rPr>
          <w:b/>
          <w:sz w:val="22"/>
        </w:rPr>
        <w:t>Base64</w:t>
      </w:r>
      <w:r w:rsidRPr="007B4C19">
        <w:rPr>
          <w:sz w:val="22"/>
        </w:rPr>
        <w:t>并不适合直接放在URL里传输，因为URL编码器会把标准Base64中的“/”和“+”字符变为形如“%XX”的形式，而这些“%”号在存入数据库时还需要再进行转换，因为ANSI SQL中已将“%”号用作通配符。</w:t>
      </w:r>
    </w:p>
    <w:p w:rsidR="00A21CF1" w:rsidRPr="007B4C19" w:rsidRDefault="00A21CF1" w:rsidP="00A21CF1">
      <w:pPr>
        <w:ind w:firstLineChars="300" w:firstLine="660"/>
        <w:rPr>
          <w:sz w:val="22"/>
        </w:rPr>
      </w:pPr>
      <w:r w:rsidRPr="007B4C19">
        <w:rPr>
          <w:rFonts w:hint="eastAsia"/>
          <w:sz w:val="22"/>
        </w:rPr>
        <w:t>为解决此问题，可采用一种用于</w:t>
      </w:r>
      <w:r w:rsidRPr="007B4C19">
        <w:rPr>
          <w:sz w:val="22"/>
        </w:rPr>
        <w:t>URL的改进Base64编码，它不仅在末尾填充'='号，并将标准Base64中的“+”和“/”分别改成了“-”和“_”，这样就免去了在URL编解码和数据库存储时所要作的转换，避免了编码信息长度在此过程中的增加，并统一了数据库、表单等处对象标识符的格式。</w:t>
      </w:r>
    </w:p>
    <w:p w:rsidR="00A21CF1" w:rsidRPr="007B4C19" w:rsidRDefault="00A21CF1" w:rsidP="00A21CF1">
      <w:pPr>
        <w:ind w:firstLineChars="200" w:firstLine="440"/>
        <w:rPr>
          <w:sz w:val="22"/>
        </w:rPr>
      </w:pPr>
      <w:r w:rsidRPr="007B4C19">
        <w:rPr>
          <w:rFonts w:hint="eastAsia"/>
          <w:sz w:val="22"/>
        </w:rPr>
        <w:t>另有一种用于正则表达式的改进</w:t>
      </w:r>
      <w:r w:rsidRPr="007B4C19">
        <w:rPr>
          <w:sz w:val="22"/>
        </w:rPr>
        <w:t>Base64变种，它将“+”和“/”改成了“!”和“-”，因为“+”,“*”以及前面在IRCu中用到的“[”和“]”在正则表达式中都可能具有特殊含义。</w:t>
      </w:r>
    </w:p>
    <w:p w:rsidR="00A21CF1" w:rsidRPr="007B4C19" w:rsidRDefault="00A21CF1" w:rsidP="00A21CF1">
      <w:pPr>
        <w:ind w:firstLineChars="300" w:firstLine="660"/>
        <w:rPr>
          <w:rFonts w:hint="eastAsia"/>
          <w:sz w:val="22"/>
        </w:rPr>
      </w:pPr>
      <w:r w:rsidRPr="007B4C19">
        <w:rPr>
          <w:rFonts w:hint="eastAsia"/>
          <w:sz w:val="22"/>
        </w:rPr>
        <w:t>此外还有一些变种，它们将“</w:t>
      </w:r>
      <w:r w:rsidRPr="007B4C19">
        <w:rPr>
          <w:sz w:val="22"/>
        </w:rPr>
        <w:t>+/”改为“_-”或“._”（用作编程语言中的标识符名称）或“.-”（用于XML中的Nmtoken）甚至“_:”（用于XML中的Name）。</w:t>
      </w:r>
    </w:p>
    <w:p w:rsidR="00BD258E" w:rsidRDefault="00BD258E" w:rsidP="00BD258E">
      <w:pPr>
        <w:pStyle w:val="1"/>
      </w:pPr>
      <w:r>
        <w:rPr>
          <w:rFonts w:hint="eastAsia"/>
        </w:rPr>
        <w:lastRenderedPageBreak/>
        <w:t>Base</w:t>
      </w:r>
      <w:r>
        <w:t>64的应用</w:t>
      </w:r>
    </w:p>
    <w:p w:rsidR="00BD258E" w:rsidRDefault="00BD258E" w:rsidP="00BD258E">
      <w:pPr>
        <w:ind w:firstLineChars="200" w:firstLine="480"/>
      </w:pPr>
      <w:r w:rsidRPr="00CF19DF">
        <w:t>Base64编码可用于在HTTP环境下传递较长的标识信息。</w:t>
      </w:r>
    </w:p>
    <w:p w:rsidR="00BD258E" w:rsidRDefault="00BD258E" w:rsidP="00BD258E">
      <w:pPr>
        <w:ind w:firstLineChars="200" w:firstLine="480"/>
        <w:rPr>
          <w:rFonts w:hint="eastAsia"/>
        </w:rPr>
      </w:pPr>
      <w:r>
        <w:rPr>
          <w:rFonts w:hint="eastAsia"/>
        </w:rPr>
        <w:t>先以“迅雷下载”为例：</w:t>
      </w:r>
      <w:r>
        <w:t xml:space="preserve"> 很多下载类网站都提供“迅雷下载”的链接，其地址通常是加密的迅雷专用下载地址。</w:t>
      </w:r>
    </w:p>
    <w:p w:rsidR="00BD258E" w:rsidRDefault="00BD258E" w:rsidP="00BD258E">
      <w:pPr>
        <w:ind w:firstLineChars="200" w:firstLine="480"/>
        <w:rPr>
          <w:rFonts w:hint="eastAsia"/>
        </w:rPr>
      </w:pPr>
      <w:r>
        <w:rPr>
          <w:rFonts w:hint="eastAsia"/>
        </w:rPr>
        <w:t>其实迅雷的“专用地址”也是用</w:t>
      </w:r>
      <w:r>
        <w:t>Base64"加密"的，其过程如下：</w:t>
      </w:r>
    </w:p>
    <w:p w:rsidR="00BD258E" w:rsidRDefault="00BD258E" w:rsidP="00BD258E">
      <w:pPr>
        <w:ind w:firstLineChars="200" w:firstLine="480"/>
        <w:rPr>
          <w:rFonts w:hint="eastAsia"/>
        </w:rPr>
      </w:pPr>
      <w:r>
        <w:rPr>
          <w:rFonts w:hint="eastAsia"/>
        </w:rPr>
        <w:t>一、在地址的前后分别添加</w:t>
      </w:r>
      <w:r>
        <w:t>AA和ZZ</w:t>
      </w:r>
    </w:p>
    <w:p w:rsidR="00BD258E" w:rsidRDefault="00BD258E" w:rsidP="00BD258E">
      <w:pPr>
        <w:ind w:firstLineChars="200" w:firstLine="480"/>
        <w:rPr>
          <w:rFonts w:hint="eastAsia"/>
        </w:rPr>
      </w:pPr>
      <w:r>
        <w:rPr>
          <w:rFonts w:hint="eastAsia"/>
        </w:rPr>
        <w:t>二、对新的字符串进行</w:t>
      </w:r>
      <w:r>
        <w:t>Base64编码</w:t>
      </w:r>
    </w:p>
    <w:p w:rsidR="00BD258E" w:rsidRPr="00696B78" w:rsidRDefault="00BD258E" w:rsidP="00BD258E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另：　</w:t>
      </w:r>
      <w:r>
        <w:t>Flashget的与迅雷类似，只不过在第一步时加的“料”不同罢了，Flashget在地址前后加的“料”是[FLASHGET]</w:t>
      </w:r>
      <w:r>
        <w:rPr>
          <w:rFonts w:hint="eastAsia"/>
        </w:rPr>
        <w:t>；而</w:t>
      </w:r>
      <w:r>
        <w:t>QQ旋风的干脆不加料，直接就对地址进行Base64编码了</w:t>
      </w:r>
      <w:r>
        <w:rPr>
          <w:rFonts w:hint="eastAsia"/>
        </w:rPr>
        <w:t>。</w:t>
      </w:r>
    </w:p>
    <w:p w:rsidR="00BD258E" w:rsidRDefault="00BD258E" w:rsidP="00BD258E">
      <w:pPr>
        <w:ind w:firstLineChars="200" w:firstLine="480"/>
      </w:pPr>
      <w:r>
        <w:t>Mozilla Thunderbird和Evolution用Base64来保密电子邮件密码</w:t>
      </w:r>
    </w:p>
    <w:p w:rsidR="00BD258E" w:rsidRDefault="00BD258E" w:rsidP="00BD258E">
      <w:pPr>
        <w:ind w:firstLineChars="200" w:firstLine="480"/>
        <w:rPr>
          <w:rFonts w:hint="eastAsia"/>
        </w:rPr>
      </w:pPr>
      <w:r>
        <w:t>Base64 也会经常用作一个简单的“加密”来保护某些数据，而真正的加密通常都比较繁琐。</w:t>
      </w:r>
      <w:r>
        <w:rPr>
          <w:rFonts w:hint="eastAsia"/>
        </w:rPr>
        <w:t>垃圾讯息传播者用</w:t>
      </w:r>
      <w:r>
        <w:t>Base64来避过反垃圾邮件工具，因为那些工具通常都不会翻译Base64的讯息。</w:t>
      </w:r>
      <w:r>
        <w:rPr>
          <w:rFonts w:hint="eastAsia"/>
        </w:rPr>
        <w:t>在</w:t>
      </w:r>
      <w:r>
        <w:t>LDIF档案，Base64用作编码字串。</w:t>
      </w:r>
    </w:p>
    <w:p w:rsidR="00962FED" w:rsidRDefault="00BF5C7D" w:rsidP="00BD258E">
      <w:pPr>
        <w:pStyle w:val="1"/>
      </w:pPr>
      <w:r>
        <w:rPr>
          <w:rFonts w:hint="eastAsia"/>
        </w:rPr>
        <w:t>Base64编码解码代码实现</w:t>
      </w:r>
    </w:p>
    <w:p w:rsidR="00C15ADB" w:rsidRDefault="00C15ADB" w:rsidP="00C15ADB">
      <w:hyperlink r:id="rId10" w:history="1">
        <w:r w:rsidRPr="003C137F">
          <w:rPr>
            <w:rStyle w:val="a7"/>
          </w:rPr>
          <w:t>http://baike.baidu.com/link?url=OceDk5cztQeCZ3n5Jyi86_xs1zIddfX4mO36Fdfvq3nL_GcQKMtqBfHm5M00kxmD-aZWGSB8FiiF4CS15uqjNq</w:t>
        </w:r>
      </w:hyperlink>
    </w:p>
    <w:p w:rsidR="006D4374" w:rsidRDefault="006D4374" w:rsidP="00C15ADB">
      <w:r>
        <w:t>Java</w:t>
      </w:r>
      <w:r>
        <w:rPr>
          <w:rFonts w:hint="eastAsia"/>
        </w:rPr>
        <w:t>、</w:t>
      </w:r>
      <w:r>
        <w:t>Js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#、</w:t>
      </w:r>
      <w:r>
        <w:t>PHP等</w:t>
      </w:r>
      <w:r>
        <w:rPr>
          <w:rFonts w:hint="eastAsia"/>
        </w:rPr>
        <w:t>。</w:t>
      </w:r>
    </w:p>
    <w:p w:rsidR="00B87570" w:rsidRDefault="00B87570" w:rsidP="00B87570">
      <w:pPr>
        <w:pStyle w:val="2"/>
        <w:ind w:left="660" w:right="240"/>
      </w:pPr>
      <w:r>
        <w:rPr>
          <w:rFonts w:hint="eastAsia"/>
        </w:rPr>
        <w:t>编码思路</w:t>
      </w:r>
    </w:p>
    <w:p w:rsidR="00B87570" w:rsidRDefault="00B87570" w:rsidP="0043558A">
      <w:pPr>
        <w:pStyle w:val="3"/>
        <w:numPr>
          <w:ilvl w:val="0"/>
          <w:numId w:val="19"/>
        </w:numPr>
      </w:pPr>
      <w:r>
        <w:t>* Base64编码实现原理：</w:t>
      </w:r>
    </w:p>
    <w:p w:rsidR="00B87570" w:rsidRDefault="00B87570" w:rsidP="00B875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 1.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传进去的参数是待编码的字符串，首先转换成字节数组（这里有个字符集的问题）</w:t>
      </w:r>
    </w:p>
    <w:p w:rsidR="00B87570" w:rsidRDefault="00B87570" w:rsidP="00B875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 2.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首先处理前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的最大倍数的字节，每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个一组，这里涉及到一些小方法，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B87570" w:rsidRDefault="00B87570" w:rsidP="00B875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需要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3*8==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4*8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，生成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个字节为线，生成一个字节用单独一个方法，</w:t>
      </w:r>
    </w:p>
    <w:p w:rsidR="00B87570" w:rsidRDefault="00B87570" w:rsidP="00B875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则需要四个小方法，返回的都是相应的字节：</w:t>
      </w:r>
    </w:p>
    <w:p w:rsidR="00B87570" w:rsidRDefault="00B87570" w:rsidP="00B875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 2.1 firstByte(byte b)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参数只需要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个字节中的第一个字节即可；</w:t>
      </w:r>
    </w:p>
    <w:p w:rsidR="00B87570" w:rsidRDefault="00B87570" w:rsidP="00B875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 2.2 secondByte(byte last_b,byte next_b)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参数需要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个字节中的第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个字节和第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个字节；</w:t>
      </w:r>
    </w:p>
    <w:p w:rsidR="00B87570" w:rsidRDefault="00B87570" w:rsidP="00B875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 2.3 thirdByte(byte last_b,byte next_b)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参数需要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个字节中的第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个字节和第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个字节；</w:t>
      </w:r>
    </w:p>
    <w:p w:rsidR="00B87570" w:rsidRDefault="00B87570" w:rsidP="00B875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 2.4 fourthByte(byte b)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参数需要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个字节中的第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B87570" w:rsidRDefault="00B87570" w:rsidP="00B875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另外，对于最后可能会留下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个字节不能组成一组，需要单独处理：</w:t>
      </w:r>
    </w:p>
    <w:p w:rsidR="00B87570" w:rsidRDefault="00B87570" w:rsidP="00B875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但是剩下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个字节时，生成第一个字节仍然调用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firstByte(byte)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方法，</w:t>
      </w:r>
    </w:p>
    <w:p w:rsidR="00B87570" w:rsidRDefault="00B87570" w:rsidP="00B875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只需处理生成第二个字节，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个直接拼接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即可。</w:t>
      </w:r>
    </w:p>
    <w:p w:rsidR="00B87570" w:rsidRDefault="00B87570" w:rsidP="00B875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剩下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个字节时，生成第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firstByte(byte b)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secondByte(byte last_b,byte</w:t>
      </w:r>
    </w:p>
    <w:p w:rsidR="00B87570" w:rsidRDefault="00B87570" w:rsidP="00B875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next_b)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即可，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但是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个字节需要单独处理，第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个直接拼接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即可。</w:t>
      </w:r>
    </w:p>
    <w:p w:rsidR="00B87570" w:rsidRDefault="00B87570" w:rsidP="00B875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对于上面的单独处理，有共性就是取出特定原始字节的某些位到一个字节的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后上，</w:t>
      </w:r>
    </w:p>
    <w:p w:rsidR="00B87570" w:rsidRDefault="00B87570" w:rsidP="00B875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不够的用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补齐，这个方法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就是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lastOneByte(byte b,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move)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B87570" w:rsidRDefault="00B87570" w:rsidP="00B87570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3. </w:t>
      </w:r>
      <w:r w:rsidR="007A2DE9">
        <w:rPr>
          <w:rFonts w:ascii="Courier New" w:hAnsi="Courier New" w:cs="Courier New"/>
          <w:color w:val="3F5FBF"/>
          <w:kern w:val="0"/>
          <w:sz w:val="20"/>
          <w:szCs w:val="20"/>
        </w:rPr>
        <w:t>把转换后的字节</w:t>
      </w:r>
      <w:r w:rsidR="007A2DE9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（</w:t>
      </w:r>
      <w:r w:rsidR="007A2DE9">
        <w:rPr>
          <w:rFonts w:ascii="Courier New" w:hAnsi="Courier New" w:cs="Courier New" w:hint="eastAsia"/>
          <w:color w:val="3F5FBF"/>
          <w:kern w:val="0"/>
          <w:sz w:val="20"/>
          <w:szCs w:val="20"/>
        </w:rPr>
        <w:t>0-</w:t>
      </w:r>
      <w:r w:rsidR="007A2DE9">
        <w:rPr>
          <w:rFonts w:ascii="Courier New" w:hAnsi="Courier New" w:cs="Courier New"/>
          <w:color w:val="3F5FBF"/>
          <w:kern w:val="0"/>
          <w:sz w:val="20"/>
          <w:szCs w:val="20"/>
        </w:rPr>
        <w:t>63</w:t>
      </w:r>
      <w:r w:rsidR="007A2DE9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）当成编码表的索引，从而查出编码所需要的字符的字节，</w:t>
      </w:r>
      <w:r w:rsidR="007A2DE9">
        <w:rPr>
          <w:rFonts w:ascii="Courier New" w:hAnsi="Courier New" w:cs="Courier New"/>
          <w:color w:val="3F5FBF"/>
          <w:kern w:val="0"/>
          <w:sz w:val="20"/>
          <w:szCs w:val="20"/>
        </w:rPr>
        <w:t>利用</w:t>
      </w:r>
      <w:r w:rsidR="007A2DE9">
        <w:rPr>
          <w:rFonts w:ascii="Courier New" w:hAnsi="Courier New" w:cs="Courier New"/>
          <w:color w:val="3F5FBF"/>
          <w:kern w:val="0"/>
          <w:sz w:val="20"/>
          <w:szCs w:val="20"/>
        </w:rPr>
        <w:t>new String(byte[])</w:t>
      </w:r>
      <w:r w:rsidR="007A2DE9">
        <w:rPr>
          <w:rFonts w:ascii="Courier New" w:hAnsi="Courier New" w:cs="Courier New"/>
          <w:color w:val="3F5FBF"/>
          <w:kern w:val="0"/>
          <w:sz w:val="20"/>
          <w:szCs w:val="20"/>
        </w:rPr>
        <w:t>即转换成字符串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，利用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StringBuilder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StringBuffer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拼接即可。</w:t>
      </w:r>
      <w:r w:rsidR="007340E8" w:rsidRPr="007340E8">
        <w:rPr>
          <w:rFonts w:ascii="Courier New" w:hAnsi="Courier New" w:cs="Courier New"/>
          <w:color w:val="3F5FBF"/>
          <w:kern w:val="0"/>
          <w:sz w:val="20"/>
          <w:szCs w:val="20"/>
        </w:rPr>
        <w:t>需要利用方法</w:t>
      </w:r>
      <w:r w:rsidR="007340E8" w:rsidRPr="007340E8">
        <w:rPr>
          <w:rFonts w:ascii="Courier New" w:hAnsi="Courier New" w:cs="Courier New"/>
          <w:color w:val="3F5FBF"/>
          <w:kern w:val="0"/>
          <w:sz w:val="20"/>
          <w:szCs w:val="20"/>
        </w:rPr>
        <w:t>baseIndex(byte b)</w:t>
      </w:r>
      <w:r w:rsidR="007340E8" w:rsidRPr="007340E8"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CF51A1" w:rsidRDefault="00CF51A1" w:rsidP="0043558A">
      <w:pPr>
        <w:pStyle w:val="3"/>
      </w:pPr>
      <w:r>
        <w:t>Base解码原理</w:t>
      </w:r>
      <w:r>
        <w:rPr>
          <w:rFonts w:hint="eastAsia"/>
        </w:rPr>
        <w:t>（与编码类似）：</w:t>
      </w:r>
    </w:p>
    <w:p w:rsidR="00D47FFB" w:rsidRPr="00D47FFB" w:rsidRDefault="009C35A7" w:rsidP="00D47FFB">
      <w:pPr>
        <w:pStyle w:val="a6"/>
        <w:numPr>
          <w:ilvl w:val="1"/>
          <w:numId w:val="2"/>
        </w:numPr>
        <w:ind w:firstLineChars="0"/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首先把待解码的字符串最后的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号去除。正常情况下，</w:t>
      </w:r>
      <w:r w:rsidR="00D47FFB">
        <w:rPr>
          <w:rFonts w:ascii="Courier New" w:hAnsi="Courier New" w:cs="Courier New" w:hint="eastAsia"/>
          <w:color w:val="3F5FBF"/>
          <w:kern w:val="0"/>
          <w:sz w:val="20"/>
          <w:szCs w:val="20"/>
        </w:rPr>
        <w:t>输入的待解码的字符串的个数及字节数目必须是</w:t>
      </w:r>
      <w:r w:rsidR="00D47FFB">
        <w:rPr>
          <w:rFonts w:ascii="Courier New" w:hAnsi="Courier New" w:cs="Courier New" w:hint="eastAsia"/>
          <w:color w:val="3F5FBF"/>
          <w:kern w:val="0"/>
          <w:sz w:val="20"/>
          <w:szCs w:val="20"/>
        </w:rPr>
        <w:t>4</w:t>
      </w:r>
      <w:r w:rsidR="00D47FFB"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的整数倍。对于特殊的异常情况，可以直接抛出异常处理。</w:t>
      </w:r>
      <w:r w:rsidR="00EF4F02">
        <w:rPr>
          <w:rFonts w:ascii="Courier New" w:hAnsi="Courier New" w:cs="Courier New" w:hint="eastAsia"/>
          <w:color w:val="3F5FBF"/>
          <w:kern w:val="0"/>
          <w:sz w:val="20"/>
          <w:szCs w:val="20"/>
        </w:rPr>
        <w:t>正常情况下，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后面跟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个或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个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。</w:t>
      </w:r>
    </w:p>
    <w:p w:rsidR="00D47FFB" w:rsidRDefault="008C43B4" w:rsidP="00CF51A1">
      <w:pPr>
        <w:pStyle w:val="a6"/>
        <w:numPr>
          <w:ilvl w:val="1"/>
          <w:numId w:val="2"/>
        </w:numPr>
        <w:ind w:firstLineChars="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同样先把前面是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的倍数的字节转换成相应字节，然后利用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进行转换成字符串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利用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StringBuilder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进行拼接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。</w:t>
      </w:r>
    </w:p>
    <w:p w:rsidR="001B6A6A" w:rsidRDefault="001B6A6A" w:rsidP="004C28C3">
      <w:pPr>
        <w:ind w:left="720" w:firstLineChars="300" w:firstLine="600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4C28C3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r w:rsidRPr="004C28C3">
        <w:rPr>
          <w:rFonts w:ascii="Courier New" w:hAnsi="Courier New" w:cs="Courier New" w:hint="eastAsia"/>
          <w:color w:val="3F5FBF"/>
          <w:kern w:val="0"/>
          <w:sz w:val="20"/>
          <w:szCs w:val="20"/>
        </w:rPr>
        <w:t>同理需要</w:t>
      </w:r>
      <w:r w:rsidRPr="004C28C3">
        <w:rPr>
          <w:rFonts w:ascii="Courier New" w:hAnsi="Courier New" w:cs="Courier New" w:hint="eastAsia"/>
          <w:color w:val="3F5FBF"/>
          <w:kern w:val="0"/>
          <w:sz w:val="20"/>
          <w:szCs w:val="20"/>
        </w:rPr>
        <w:t>3</w:t>
      </w:r>
      <w:r w:rsidRPr="004C28C3">
        <w:rPr>
          <w:rFonts w:ascii="Courier New" w:hAnsi="Courier New" w:cs="Courier New" w:hint="eastAsia"/>
          <w:color w:val="3F5FBF"/>
          <w:kern w:val="0"/>
          <w:sz w:val="20"/>
          <w:szCs w:val="20"/>
        </w:rPr>
        <w:t>个小方法，用来</w:t>
      </w:r>
      <w:r w:rsidR="00D122F8" w:rsidRPr="004C28C3">
        <w:rPr>
          <w:rFonts w:ascii="Courier New" w:hAnsi="Courier New" w:cs="Courier New" w:hint="eastAsia"/>
          <w:color w:val="3F5FBF"/>
          <w:kern w:val="0"/>
          <w:sz w:val="20"/>
          <w:szCs w:val="20"/>
        </w:rPr>
        <w:t>4</w:t>
      </w:r>
      <w:r w:rsidRPr="004C28C3">
        <w:rPr>
          <w:rFonts w:ascii="Courier New" w:hAnsi="Courier New" w:cs="Courier New" w:hint="eastAsia"/>
          <w:color w:val="3F5FBF"/>
          <w:kern w:val="0"/>
          <w:sz w:val="20"/>
          <w:szCs w:val="20"/>
        </w:rPr>
        <w:t>*</w:t>
      </w:r>
      <w:r w:rsidRPr="004C28C3">
        <w:rPr>
          <w:rFonts w:ascii="Courier New" w:hAnsi="Courier New" w:cs="Courier New"/>
          <w:color w:val="3F5FBF"/>
          <w:kern w:val="0"/>
          <w:sz w:val="20"/>
          <w:szCs w:val="20"/>
        </w:rPr>
        <w:t>8</w:t>
      </w:r>
      <w:r w:rsidRPr="001B6A6A">
        <w:sym w:font="Wingdings" w:char="F0E8"/>
      </w:r>
      <w:r w:rsidR="00D122F8" w:rsidRPr="004C28C3"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 w:rsidRPr="004C28C3">
        <w:rPr>
          <w:rFonts w:ascii="Courier New" w:hAnsi="Courier New" w:cs="Courier New"/>
          <w:color w:val="3F5FBF"/>
          <w:kern w:val="0"/>
          <w:sz w:val="20"/>
          <w:szCs w:val="20"/>
        </w:rPr>
        <w:t>*8</w:t>
      </w:r>
      <w:r w:rsidRPr="004C28C3">
        <w:rPr>
          <w:rFonts w:ascii="Courier New" w:hAnsi="Courier New" w:cs="Courier New" w:hint="eastAsia"/>
          <w:color w:val="3F5FBF"/>
          <w:kern w:val="0"/>
          <w:sz w:val="20"/>
          <w:szCs w:val="20"/>
        </w:rPr>
        <w:t>。</w:t>
      </w:r>
      <w:r w:rsidR="004C28C3" w:rsidRPr="004C28C3">
        <w:rPr>
          <w:rFonts w:ascii="Courier New" w:hAnsi="Courier New" w:cs="Courier New" w:hint="eastAsia"/>
          <w:color w:val="3F5FBF"/>
          <w:kern w:val="0"/>
          <w:sz w:val="20"/>
          <w:szCs w:val="20"/>
        </w:rPr>
        <w:t>first</w:t>
      </w:r>
      <w:r w:rsidR="004C28C3" w:rsidRPr="004C28C3">
        <w:rPr>
          <w:rFonts w:ascii="Courier New" w:hAnsi="Courier New" w:cs="Courier New" w:hint="eastAsia"/>
          <w:color w:val="3F5FBF"/>
          <w:kern w:val="0"/>
          <w:sz w:val="20"/>
          <w:szCs w:val="20"/>
        </w:rPr>
        <w:t>、</w:t>
      </w:r>
      <w:r w:rsidR="004C28C3" w:rsidRPr="004C28C3">
        <w:rPr>
          <w:rFonts w:ascii="Courier New" w:hAnsi="Courier New" w:cs="Courier New" w:hint="eastAsia"/>
          <w:color w:val="3F5FBF"/>
          <w:kern w:val="0"/>
          <w:sz w:val="20"/>
          <w:szCs w:val="20"/>
        </w:rPr>
        <w:t>seconde</w:t>
      </w:r>
      <w:r w:rsidR="004C28C3" w:rsidRPr="004C28C3">
        <w:rPr>
          <w:rFonts w:ascii="Courier New" w:hAnsi="Courier New" w:cs="Courier New" w:hint="eastAsia"/>
          <w:color w:val="3F5FBF"/>
          <w:kern w:val="0"/>
          <w:sz w:val="20"/>
          <w:szCs w:val="20"/>
        </w:rPr>
        <w:t>、</w:t>
      </w:r>
      <w:r w:rsidR="004C28C3" w:rsidRPr="004C28C3">
        <w:rPr>
          <w:rFonts w:ascii="Courier New" w:hAnsi="Courier New" w:cs="Courier New" w:hint="eastAsia"/>
          <w:color w:val="3F5FBF"/>
          <w:kern w:val="0"/>
          <w:sz w:val="20"/>
          <w:szCs w:val="20"/>
        </w:rPr>
        <w:t>third</w:t>
      </w:r>
      <w:r w:rsidR="004C28C3" w:rsidRPr="004C28C3">
        <w:rPr>
          <w:rFonts w:ascii="Courier New" w:hAnsi="Courier New" w:cs="Courier New" w:hint="eastAsia"/>
          <w:color w:val="3F5FBF"/>
          <w:kern w:val="0"/>
          <w:sz w:val="20"/>
          <w:szCs w:val="20"/>
        </w:rPr>
        <w:t>。</w:t>
      </w:r>
    </w:p>
    <w:p w:rsidR="004C28C3" w:rsidRPr="004C28C3" w:rsidRDefault="004C28C3" w:rsidP="004C28C3">
      <w:pPr>
        <w:ind w:left="720" w:firstLineChars="300" w:firstLine="600"/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不需要使用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last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。</w:t>
      </w:r>
    </w:p>
    <w:p w:rsidR="008C43B4" w:rsidRPr="00CF51A1" w:rsidRDefault="006C706D" w:rsidP="006C706D">
      <w:pPr>
        <w:pStyle w:val="a6"/>
        <w:ind w:left="1440" w:firstLineChars="0" w:firstLine="0"/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注意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编码和解码统一使用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UTF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-8</w:t>
      </w:r>
      <w:r w:rsidR="00FB7563">
        <w:rPr>
          <w:rFonts w:ascii="Courier New" w:hAnsi="Courier New" w:cs="Courier New" w:hint="eastAsia"/>
          <w:color w:val="3F5FBF"/>
          <w:kern w:val="0"/>
          <w:sz w:val="20"/>
          <w:szCs w:val="20"/>
        </w:rPr>
        <w:t>,byte[].getBytes()</w:t>
      </w:r>
      <w:r w:rsidR="00FB7563">
        <w:rPr>
          <w:rFonts w:ascii="Courier New" w:hAnsi="Courier New" w:cs="Courier New" w:hint="eastAsia"/>
          <w:color w:val="3F5FBF"/>
          <w:kern w:val="0"/>
          <w:sz w:val="20"/>
          <w:szCs w:val="20"/>
        </w:rPr>
        <w:t>和</w:t>
      </w:r>
      <w:r w:rsidR="00FB7563">
        <w:rPr>
          <w:rFonts w:ascii="Courier New" w:hAnsi="Courier New" w:cs="Courier New" w:hint="eastAsia"/>
          <w:color w:val="3F5FBF"/>
          <w:kern w:val="0"/>
          <w:sz w:val="20"/>
          <w:szCs w:val="20"/>
        </w:rPr>
        <w:t>new</w:t>
      </w:r>
      <w:r w:rsidR="00FB7563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String</w:t>
      </w:r>
      <w:r w:rsidR="00FB7563">
        <w:rPr>
          <w:rFonts w:ascii="Courier New" w:hAnsi="Courier New" w:cs="Courier New"/>
          <w:color w:val="3F5FBF"/>
          <w:kern w:val="0"/>
          <w:sz w:val="20"/>
          <w:szCs w:val="20"/>
        </w:rPr>
        <w:t>时需要指定</w:t>
      </w:r>
      <w:r w:rsidR="00FB7563">
        <w:rPr>
          <w:rFonts w:ascii="Courier New" w:hAnsi="Courier New" w:cs="Courier New" w:hint="eastAsia"/>
          <w:color w:val="3F5FBF"/>
          <w:kern w:val="0"/>
          <w:sz w:val="20"/>
          <w:szCs w:val="20"/>
        </w:rPr>
        <w:t>。</w:t>
      </w:r>
    </w:p>
    <w:p w:rsidR="00466C94" w:rsidRDefault="00466C94" w:rsidP="0043558A">
      <w:pPr>
        <w:pStyle w:val="2"/>
        <w:ind w:left="660" w:right="240"/>
      </w:pPr>
      <w:r>
        <w:t>Java实现</w:t>
      </w:r>
      <w:r w:rsidR="0043558A">
        <w:t>代码</w:t>
      </w:r>
      <w:r>
        <w:rPr>
          <w:rFonts w:hint="eastAsia"/>
        </w:rPr>
        <w:t>：</w:t>
      </w:r>
    </w:p>
    <w:p w:rsidR="0043558A" w:rsidRPr="0043558A" w:rsidRDefault="00026056" w:rsidP="0043558A">
      <w:pPr>
        <w:rPr>
          <w:rFonts w:hint="eastAsia"/>
        </w:rPr>
      </w:pPr>
      <w:r>
        <w:t>见txt文件</w:t>
      </w:r>
      <w:r>
        <w:rPr>
          <w:rFonts w:hint="eastAsia"/>
        </w:rPr>
        <w:t>。</w:t>
      </w:r>
      <w:bookmarkStart w:id="0" w:name="_GoBack"/>
      <w:bookmarkEnd w:id="0"/>
    </w:p>
    <w:p w:rsidR="00CF51A1" w:rsidRDefault="00CF51A1" w:rsidP="00C15ADB">
      <w:pPr>
        <w:rPr>
          <w:rFonts w:hint="eastAsia"/>
        </w:rPr>
      </w:pPr>
    </w:p>
    <w:p w:rsidR="00466C94" w:rsidRDefault="00466C94" w:rsidP="00C15ADB">
      <w:pPr>
        <w:rPr>
          <w:rFonts w:hint="eastAsia"/>
        </w:rPr>
      </w:pPr>
    </w:p>
    <w:sectPr w:rsidR="00466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19C" w:rsidRDefault="001D119C" w:rsidP="00ED0DA5">
      <w:r>
        <w:separator/>
      </w:r>
    </w:p>
  </w:endnote>
  <w:endnote w:type="continuationSeparator" w:id="0">
    <w:p w:rsidR="001D119C" w:rsidRDefault="001D119C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19C" w:rsidRDefault="001D119C" w:rsidP="00ED0DA5">
      <w:r>
        <w:separator/>
      </w:r>
    </w:p>
  </w:footnote>
  <w:footnote w:type="continuationSeparator" w:id="0">
    <w:p w:rsidR="001D119C" w:rsidRDefault="001D119C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D17AB36E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B2"/>
    <w:rsid w:val="00003D79"/>
    <w:rsid w:val="000255E4"/>
    <w:rsid w:val="00026056"/>
    <w:rsid w:val="00033C2C"/>
    <w:rsid w:val="00042462"/>
    <w:rsid w:val="0004262A"/>
    <w:rsid w:val="00047DC4"/>
    <w:rsid w:val="0005665E"/>
    <w:rsid w:val="0007275D"/>
    <w:rsid w:val="00073BEE"/>
    <w:rsid w:val="0007584B"/>
    <w:rsid w:val="00082C5C"/>
    <w:rsid w:val="000968E2"/>
    <w:rsid w:val="00097CAD"/>
    <w:rsid w:val="000C0AD9"/>
    <w:rsid w:val="000C2675"/>
    <w:rsid w:val="000C3B26"/>
    <w:rsid w:val="000D3647"/>
    <w:rsid w:val="00106F34"/>
    <w:rsid w:val="0011435F"/>
    <w:rsid w:val="00121C78"/>
    <w:rsid w:val="00123F4B"/>
    <w:rsid w:val="00136339"/>
    <w:rsid w:val="00146175"/>
    <w:rsid w:val="00154A08"/>
    <w:rsid w:val="00160F06"/>
    <w:rsid w:val="001B6A6A"/>
    <w:rsid w:val="001C4D34"/>
    <w:rsid w:val="001D119C"/>
    <w:rsid w:val="001D2CAC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965CE"/>
    <w:rsid w:val="002A1274"/>
    <w:rsid w:val="002A6A8D"/>
    <w:rsid w:val="002B5D2F"/>
    <w:rsid w:val="002C5262"/>
    <w:rsid w:val="002C5ABB"/>
    <w:rsid w:val="002C6B3A"/>
    <w:rsid w:val="002D04BC"/>
    <w:rsid w:val="002E2C17"/>
    <w:rsid w:val="002F4DB4"/>
    <w:rsid w:val="003258C2"/>
    <w:rsid w:val="003279EE"/>
    <w:rsid w:val="0037701B"/>
    <w:rsid w:val="003B5625"/>
    <w:rsid w:val="003D5561"/>
    <w:rsid w:val="003E4536"/>
    <w:rsid w:val="0043558A"/>
    <w:rsid w:val="00461D12"/>
    <w:rsid w:val="00466C94"/>
    <w:rsid w:val="00476264"/>
    <w:rsid w:val="00491DB1"/>
    <w:rsid w:val="004C28C3"/>
    <w:rsid w:val="004C6ABF"/>
    <w:rsid w:val="004D1856"/>
    <w:rsid w:val="004F3ACA"/>
    <w:rsid w:val="004F6F20"/>
    <w:rsid w:val="00541F98"/>
    <w:rsid w:val="00556F5F"/>
    <w:rsid w:val="00586CE7"/>
    <w:rsid w:val="005B7978"/>
    <w:rsid w:val="005C704B"/>
    <w:rsid w:val="005F7B76"/>
    <w:rsid w:val="006104C3"/>
    <w:rsid w:val="006162F6"/>
    <w:rsid w:val="0061640C"/>
    <w:rsid w:val="0062124A"/>
    <w:rsid w:val="00625362"/>
    <w:rsid w:val="0062613A"/>
    <w:rsid w:val="00634E4D"/>
    <w:rsid w:val="0066081E"/>
    <w:rsid w:val="00664DBE"/>
    <w:rsid w:val="00675825"/>
    <w:rsid w:val="00690916"/>
    <w:rsid w:val="0069169D"/>
    <w:rsid w:val="00696B78"/>
    <w:rsid w:val="006A003E"/>
    <w:rsid w:val="006B7903"/>
    <w:rsid w:val="006C0C92"/>
    <w:rsid w:val="006C5EF2"/>
    <w:rsid w:val="006C706D"/>
    <w:rsid w:val="006D4374"/>
    <w:rsid w:val="006D5565"/>
    <w:rsid w:val="006F4134"/>
    <w:rsid w:val="007045A3"/>
    <w:rsid w:val="00720F70"/>
    <w:rsid w:val="007228D9"/>
    <w:rsid w:val="00723A7C"/>
    <w:rsid w:val="00731F4E"/>
    <w:rsid w:val="007340E8"/>
    <w:rsid w:val="00737BCA"/>
    <w:rsid w:val="00757957"/>
    <w:rsid w:val="0077559E"/>
    <w:rsid w:val="00775AAD"/>
    <w:rsid w:val="00784335"/>
    <w:rsid w:val="00796229"/>
    <w:rsid w:val="00796B4B"/>
    <w:rsid w:val="007A2DE9"/>
    <w:rsid w:val="007B4C19"/>
    <w:rsid w:val="007C1520"/>
    <w:rsid w:val="007D242F"/>
    <w:rsid w:val="007D4009"/>
    <w:rsid w:val="007F0AEF"/>
    <w:rsid w:val="00836C88"/>
    <w:rsid w:val="00842AC9"/>
    <w:rsid w:val="00845B5E"/>
    <w:rsid w:val="00851B84"/>
    <w:rsid w:val="008907EF"/>
    <w:rsid w:val="008C43B4"/>
    <w:rsid w:val="008D29D9"/>
    <w:rsid w:val="008F64D7"/>
    <w:rsid w:val="00922624"/>
    <w:rsid w:val="009522D3"/>
    <w:rsid w:val="00962FED"/>
    <w:rsid w:val="00970777"/>
    <w:rsid w:val="0097360D"/>
    <w:rsid w:val="00991864"/>
    <w:rsid w:val="009B7253"/>
    <w:rsid w:val="009C2C84"/>
    <w:rsid w:val="009C35A7"/>
    <w:rsid w:val="009D0A72"/>
    <w:rsid w:val="00A05D29"/>
    <w:rsid w:val="00A21CF1"/>
    <w:rsid w:val="00A239F5"/>
    <w:rsid w:val="00A33AAE"/>
    <w:rsid w:val="00A65940"/>
    <w:rsid w:val="00A73D1B"/>
    <w:rsid w:val="00AA2D7F"/>
    <w:rsid w:val="00AD4A9C"/>
    <w:rsid w:val="00B45C59"/>
    <w:rsid w:val="00B676C9"/>
    <w:rsid w:val="00B76C5F"/>
    <w:rsid w:val="00B87570"/>
    <w:rsid w:val="00B94632"/>
    <w:rsid w:val="00BB6CEA"/>
    <w:rsid w:val="00BD0485"/>
    <w:rsid w:val="00BD258E"/>
    <w:rsid w:val="00BD551B"/>
    <w:rsid w:val="00BF0030"/>
    <w:rsid w:val="00BF5C7D"/>
    <w:rsid w:val="00C15ADB"/>
    <w:rsid w:val="00C55A2D"/>
    <w:rsid w:val="00C75931"/>
    <w:rsid w:val="00C75A80"/>
    <w:rsid w:val="00CA0F73"/>
    <w:rsid w:val="00CA422A"/>
    <w:rsid w:val="00CA48CA"/>
    <w:rsid w:val="00CB7CC2"/>
    <w:rsid w:val="00CD1068"/>
    <w:rsid w:val="00CD7B9F"/>
    <w:rsid w:val="00CE379E"/>
    <w:rsid w:val="00CF19DF"/>
    <w:rsid w:val="00CF51A1"/>
    <w:rsid w:val="00D122F8"/>
    <w:rsid w:val="00D13198"/>
    <w:rsid w:val="00D2730A"/>
    <w:rsid w:val="00D27CA0"/>
    <w:rsid w:val="00D377ED"/>
    <w:rsid w:val="00D47FFB"/>
    <w:rsid w:val="00D97CCC"/>
    <w:rsid w:val="00DA001D"/>
    <w:rsid w:val="00DA26B2"/>
    <w:rsid w:val="00DA43E5"/>
    <w:rsid w:val="00DD34E6"/>
    <w:rsid w:val="00DE67E4"/>
    <w:rsid w:val="00DF5AF6"/>
    <w:rsid w:val="00E00D4C"/>
    <w:rsid w:val="00E01D61"/>
    <w:rsid w:val="00E12FC3"/>
    <w:rsid w:val="00E41502"/>
    <w:rsid w:val="00E54A3A"/>
    <w:rsid w:val="00E56C6D"/>
    <w:rsid w:val="00E928E3"/>
    <w:rsid w:val="00E960CF"/>
    <w:rsid w:val="00EB2D41"/>
    <w:rsid w:val="00ED0DA5"/>
    <w:rsid w:val="00ED5EF0"/>
    <w:rsid w:val="00EE0FEC"/>
    <w:rsid w:val="00EE2E16"/>
    <w:rsid w:val="00EE725E"/>
    <w:rsid w:val="00EF4F02"/>
    <w:rsid w:val="00F22538"/>
    <w:rsid w:val="00F24965"/>
    <w:rsid w:val="00F3324A"/>
    <w:rsid w:val="00F33D19"/>
    <w:rsid w:val="00F45DE9"/>
    <w:rsid w:val="00F54654"/>
    <w:rsid w:val="00F65780"/>
    <w:rsid w:val="00FB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A98C6-DC9F-4C02-B7BF-B8ACC29C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D258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58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62FED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F19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24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122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648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030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85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503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247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193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668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aike.baidu.com/link?url=OceDk5cztQeCZ3n5Jyi86_xs1zIddfX4mO36Fdfvq3nL_GcQKMtqBfHm5M00kxmD-aZWGSB8FiiF4CS15uqjN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ciima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239</TotalTime>
  <Pages>4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65</cp:revision>
  <dcterms:created xsi:type="dcterms:W3CDTF">2016-12-30T06:31:00Z</dcterms:created>
  <dcterms:modified xsi:type="dcterms:W3CDTF">2016-12-30T10:30:00Z</dcterms:modified>
</cp:coreProperties>
</file>