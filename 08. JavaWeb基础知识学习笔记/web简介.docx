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3F" w:rsidRDefault="00737BCA" w:rsidP="00047DC4">
      <w:pPr>
        <w:pStyle w:val="a3"/>
      </w:pPr>
      <w:r>
        <w:t>WEB</w:t>
      </w:r>
      <w:r>
        <w:t>简介</w:t>
      </w:r>
    </w:p>
    <w:p w:rsidR="00737BCA" w:rsidRDefault="00737BCA" w:rsidP="00737BCA">
      <w:pPr>
        <w:pStyle w:val="1"/>
      </w:pPr>
      <w:r>
        <w:rPr>
          <w:rFonts w:hint="eastAsia"/>
        </w:rPr>
        <w:t>静态WEB</w:t>
      </w:r>
    </w:p>
    <w:p w:rsidR="005E3E47" w:rsidRPr="005E3E47" w:rsidRDefault="005E3E47" w:rsidP="005E3E47">
      <w:pPr>
        <w:rPr>
          <w:rFonts w:hint="eastAsia"/>
        </w:rPr>
      </w:pPr>
    </w:p>
    <w:p w:rsidR="00737BCA" w:rsidRDefault="00737BCA" w:rsidP="00737BCA">
      <w:pPr>
        <w:pStyle w:val="1"/>
      </w:pPr>
      <w:r>
        <w:rPr>
          <w:rFonts w:hint="eastAsia"/>
        </w:rPr>
        <w:t>动态WEB</w:t>
      </w:r>
    </w:p>
    <w:p w:rsidR="00FD596D" w:rsidRDefault="00FD596D" w:rsidP="00FD596D">
      <w:pPr>
        <w:pStyle w:val="1"/>
      </w:pPr>
      <w:r>
        <w:rPr>
          <w:rFonts w:hint="eastAsia"/>
        </w:rPr>
        <w:t>动态WEB的实现</w:t>
      </w:r>
    </w:p>
    <w:p w:rsidR="00FD596D" w:rsidRPr="00FD596D" w:rsidRDefault="00FD596D" w:rsidP="00FD596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3ACCF23" wp14:editId="3C30D1BB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7BCA" w:rsidRPr="00737BCA" w:rsidRDefault="00737BCA" w:rsidP="00737BCA">
      <w:pPr>
        <w:rPr>
          <w:rFonts w:hint="eastAsia"/>
        </w:rPr>
      </w:pPr>
    </w:p>
    <w:sectPr w:rsidR="00737BCA" w:rsidRPr="0073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3F" w:rsidRDefault="00EA443F" w:rsidP="00ED0DA5">
      <w:r>
        <w:separator/>
      </w:r>
    </w:p>
  </w:endnote>
  <w:endnote w:type="continuationSeparator" w:id="0">
    <w:p w:rsidR="00EA443F" w:rsidRDefault="00EA443F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3F" w:rsidRDefault="00EA443F" w:rsidP="00ED0DA5">
      <w:r>
        <w:separator/>
      </w:r>
    </w:p>
  </w:footnote>
  <w:footnote w:type="continuationSeparator" w:id="0">
    <w:p w:rsidR="00EA443F" w:rsidRDefault="00EA443F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4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C4D34"/>
    <w:rsid w:val="001D2CAC"/>
    <w:rsid w:val="001D6E19"/>
    <w:rsid w:val="001E2123"/>
    <w:rsid w:val="001E2D0D"/>
    <w:rsid w:val="001E6FEC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B5625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5E3E47"/>
    <w:rsid w:val="006162F6"/>
    <w:rsid w:val="00625362"/>
    <w:rsid w:val="00634E4D"/>
    <w:rsid w:val="00664DBE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7F4E24"/>
    <w:rsid w:val="00836C88"/>
    <w:rsid w:val="00842AC9"/>
    <w:rsid w:val="00851B84"/>
    <w:rsid w:val="008907EF"/>
    <w:rsid w:val="008D29D9"/>
    <w:rsid w:val="008F64D7"/>
    <w:rsid w:val="009522D3"/>
    <w:rsid w:val="00970777"/>
    <w:rsid w:val="0097792E"/>
    <w:rsid w:val="00991864"/>
    <w:rsid w:val="009C2C84"/>
    <w:rsid w:val="009C2F96"/>
    <w:rsid w:val="00A05D29"/>
    <w:rsid w:val="00A239F5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A443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92E80-D923-4D1E-9517-6824084E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web简介.docx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</cp:revision>
  <dcterms:created xsi:type="dcterms:W3CDTF">2016-12-02T06:06:00Z</dcterms:created>
  <dcterms:modified xsi:type="dcterms:W3CDTF">2016-12-02T06:11:00Z</dcterms:modified>
</cp:coreProperties>
</file>