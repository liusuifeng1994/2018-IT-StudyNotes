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3916E8" w:rsidP="003916E8">
      <w:pPr>
        <w:pStyle w:val="a3"/>
      </w:pPr>
      <w:r>
        <w:t>HTTP</w:t>
      </w:r>
    </w:p>
    <w:p w:rsidR="006A6D32" w:rsidRDefault="006A6D32" w:rsidP="006A6D32">
      <w:pPr>
        <w:pStyle w:val="1"/>
      </w:pPr>
      <w:r>
        <w:rPr>
          <w:rFonts w:hint="eastAsia"/>
        </w:rPr>
        <w:t>HTTP</w:t>
      </w:r>
      <w:r>
        <w:t>方法</w:t>
      </w:r>
      <w:r>
        <w:rPr>
          <w:rFonts w:hint="eastAsia"/>
        </w:rPr>
        <w:t>：</w:t>
      </w:r>
      <w:r>
        <w:t>最常见的GET和POST</w:t>
      </w:r>
      <w:r>
        <w:rPr>
          <w:rFonts w:hint="eastAsia"/>
        </w:rPr>
        <w:t>。</w:t>
      </w:r>
    </w:p>
    <w:p w:rsidR="00CB1D90" w:rsidRDefault="00CB1D90" w:rsidP="00CB1D90">
      <w:r w:rsidRPr="00CB1D90">
        <w:rPr>
          <w:rFonts w:hint="eastAsia"/>
        </w:rPr>
        <w:t>两种最常用的</w:t>
      </w:r>
      <w:r w:rsidRPr="00CB1D90">
        <w:t xml:space="preserve"> HTTP 方法是：</w:t>
      </w:r>
      <w:r w:rsidRPr="00AA2BAF">
        <w:rPr>
          <w:b/>
        </w:rPr>
        <w:t>GET 和 POST</w:t>
      </w:r>
      <w:r w:rsidRPr="00CB1D90">
        <w:t>。</w:t>
      </w:r>
    </w:p>
    <w:p w:rsidR="00CB1D90" w:rsidRDefault="00CB1D90" w:rsidP="00CB1D90">
      <w:pPr>
        <w:pStyle w:val="1"/>
      </w:pPr>
      <w:r>
        <w:rPr>
          <w:rFonts w:hint="eastAsia"/>
        </w:rPr>
        <w:t>什么是HTTP？</w:t>
      </w:r>
    </w:p>
    <w:p w:rsidR="00CB1D90" w:rsidRDefault="00CB1D90" w:rsidP="00CB1D90">
      <w:pPr>
        <w:ind w:firstLineChars="100" w:firstLine="240"/>
      </w:pPr>
      <w:r w:rsidRPr="00AA2BAF">
        <w:rPr>
          <w:rFonts w:hint="eastAsia"/>
          <w:b/>
        </w:rPr>
        <w:t>超文本传输协议（</w:t>
      </w:r>
      <w:r w:rsidRPr="00AA2BAF">
        <w:rPr>
          <w:b/>
        </w:rPr>
        <w:t>HTTP</w:t>
      </w:r>
      <w:bookmarkStart w:id="0" w:name="_GoBack"/>
      <w:r w:rsidRPr="00AA2BAF">
        <w:rPr>
          <w:b/>
        </w:rPr>
        <w:t>）</w:t>
      </w:r>
      <w:bookmarkEnd w:id="0"/>
      <w:r>
        <w:t>的设计目的是</w:t>
      </w:r>
      <w:r w:rsidRPr="00CB1D90">
        <w:rPr>
          <w:b/>
        </w:rPr>
        <w:t>保证客户端与服务器之间的通信</w:t>
      </w:r>
      <w:r>
        <w:t>。</w:t>
      </w:r>
    </w:p>
    <w:p w:rsidR="00CB1D90" w:rsidRDefault="00CB1D90" w:rsidP="00CB1D90">
      <w:pPr>
        <w:ind w:firstLineChars="100" w:firstLine="240"/>
      </w:pPr>
      <w:r>
        <w:t>HTTP 的工作方式是</w:t>
      </w:r>
      <w:r w:rsidRPr="00CB1D90">
        <w:rPr>
          <w:b/>
        </w:rPr>
        <w:t>客户端与服务器之间的请求-应答协议</w:t>
      </w:r>
      <w:r>
        <w:t>。</w:t>
      </w:r>
    </w:p>
    <w:p w:rsidR="00CB1D90" w:rsidRDefault="00CB1D90" w:rsidP="00CB1D90">
      <w:pPr>
        <w:ind w:firstLineChars="100" w:firstLine="240"/>
      </w:pPr>
      <w:r>
        <w:t>web 浏览器可能是客户端，而计算机上的网络应用程序也可能作为服务器端。</w:t>
      </w:r>
    </w:p>
    <w:p w:rsidR="00CB1D90" w:rsidRDefault="00CB1D90" w:rsidP="00CB1D90">
      <w:r>
        <w:rPr>
          <w:rFonts w:hint="eastAsia"/>
        </w:rPr>
        <w:t>举例：客户端（浏览器）向服务器提交</w:t>
      </w:r>
      <w:r>
        <w:t xml:space="preserve"> HTTP 请求；服务器向客户端返回响应。响应包含关于请求的状态信息以及可能被请求的内容。</w:t>
      </w:r>
    </w:p>
    <w:p w:rsidR="00CB1D90" w:rsidRPr="00CB1D90" w:rsidRDefault="00CB1D90" w:rsidP="00CB1D90">
      <w:pPr>
        <w:pStyle w:val="1"/>
      </w:pPr>
    </w:p>
    <w:p w:rsidR="006A6D32" w:rsidRPr="006A6D32" w:rsidRDefault="006A6D32" w:rsidP="006A6D32"/>
    <w:sectPr w:rsidR="006A6D32" w:rsidRPr="006A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038" w:rsidRDefault="00CA5038" w:rsidP="00ED0DA5">
      <w:r>
        <w:separator/>
      </w:r>
    </w:p>
  </w:endnote>
  <w:endnote w:type="continuationSeparator" w:id="0">
    <w:p w:rsidR="00CA5038" w:rsidRDefault="00CA5038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038" w:rsidRDefault="00CA5038" w:rsidP="00ED0DA5">
      <w:r>
        <w:separator/>
      </w:r>
    </w:p>
  </w:footnote>
  <w:footnote w:type="continuationSeparator" w:id="0">
    <w:p w:rsidR="00CA5038" w:rsidRDefault="00CA5038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E8"/>
    <w:rsid w:val="00003D79"/>
    <w:rsid w:val="00033C2C"/>
    <w:rsid w:val="00042462"/>
    <w:rsid w:val="0004262A"/>
    <w:rsid w:val="00047DC4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36339"/>
    <w:rsid w:val="00146175"/>
    <w:rsid w:val="00160F06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79EE"/>
    <w:rsid w:val="0037701B"/>
    <w:rsid w:val="003916E8"/>
    <w:rsid w:val="003B5625"/>
    <w:rsid w:val="003F71F9"/>
    <w:rsid w:val="00452FE8"/>
    <w:rsid w:val="00461D12"/>
    <w:rsid w:val="00476264"/>
    <w:rsid w:val="00491DB1"/>
    <w:rsid w:val="004C6ABF"/>
    <w:rsid w:val="004F3ACA"/>
    <w:rsid w:val="004F6F20"/>
    <w:rsid w:val="00541F98"/>
    <w:rsid w:val="00556F5F"/>
    <w:rsid w:val="00586CE7"/>
    <w:rsid w:val="005B7978"/>
    <w:rsid w:val="005C704B"/>
    <w:rsid w:val="006162F6"/>
    <w:rsid w:val="00625362"/>
    <w:rsid w:val="00634E4D"/>
    <w:rsid w:val="00664DBE"/>
    <w:rsid w:val="00690916"/>
    <w:rsid w:val="006A003E"/>
    <w:rsid w:val="006A6D32"/>
    <w:rsid w:val="006B7903"/>
    <w:rsid w:val="006C0C92"/>
    <w:rsid w:val="006C5EF2"/>
    <w:rsid w:val="006D5565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D29D9"/>
    <w:rsid w:val="008F64D7"/>
    <w:rsid w:val="009522D3"/>
    <w:rsid w:val="00970777"/>
    <w:rsid w:val="00991864"/>
    <w:rsid w:val="009C2C84"/>
    <w:rsid w:val="00A05D29"/>
    <w:rsid w:val="00A239F5"/>
    <w:rsid w:val="00A33AAE"/>
    <w:rsid w:val="00A65940"/>
    <w:rsid w:val="00A73D1B"/>
    <w:rsid w:val="00AA2BAF"/>
    <w:rsid w:val="00AA2D7F"/>
    <w:rsid w:val="00AD4A9C"/>
    <w:rsid w:val="00B45C59"/>
    <w:rsid w:val="00B676C9"/>
    <w:rsid w:val="00B76C5F"/>
    <w:rsid w:val="00B94632"/>
    <w:rsid w:val="00BB6CEA"/>
    <w:rsid w:val="00BD551B"/>
    <w:rsid w:val="00BF0030"/>
    <w:rsid w:val="00C55A2D"/>
    <w:rsid w:val="00C75A80"/>
    <w:rsid w:val="00CA0F73"/>
    <w:rsid w:val="00CA422A"/>
    <w:rsid w:val="00CA48CA"/>
    <w:rsid w:val="00CA5038"/>
    <w:rsid w:val="00CB1D90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69EA79-2001-48A7-BBC9-3E11F3BE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957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5</cp:revision>
  <dcterms:created xsi:type="dcterms:W3CDTF">2016-12-13T09:29:00Z</dcterms:created>
  <dcterms:modified xsi:type="dcterms:W3CDTF">2017-09-11T02:43:00Z</dcterms:modified>
</cp:coreProperties>
</file>