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8936DC" w:rsidP="008936DC">
      <w:pPr>
        <w:pStyle w:val="a3"/>
      </w:pPr>
      <w:r>
        <w:rPr>
          <w:rFonts w:hint="eastAsia"/>
        </w:rPr>
        <w:t>Java</w:t>
      </w:r>
      <w:r>
        <w:t>Bean</w:t>
      </w:r>
    </w:p>
    <w:p w:rsidR="009170E1" w:rsidRDefault="002D6E60" w:rsidP="009170E1">
      <w:pPr>
        <w:pStyle w:val="1"/>
      </w:pPr>
      <w:r>
        <w:t>JavaBean简介</w:t>
      </w:r>
    </w:p>
    <w:p w:rsidR="00D87645" w:rsidRDefault="00D87645" w:rsidP="00D87645">
      <w:pPr>
        <w:pStyle w:val="2"/>
        <w:ind w:left="660" w:right="240"/>
      </w:pPr>
      <w:r>
        <w:rPr>
          <w:rFonts w:hint="eastAsia"/>
        </w:rPr>
        <w:t>JavaBean是一种特殊的Java类。</w:t>
      </w:r>
    </w:p>
    <w:p w:rsidR="00046489" w:rsidRPr="001D5384" w:rsidRDefault="002354D2" w:rsidP="001D5384">
      <w:pPr>
        <w:numPr>
          <w:ilvl w:val="0"/>
          <w:numId w:val="19"/>
        </w:numPr>
      </w:pPr>
      <w:r w:rsidRPr="001D5384">
        <w:rPr>
          <w:rFonts w:hint="eastAsia"/>
          <w:b/>
          <w:bCs/>
        </w:rPr>
        <w:t>JavaBean是一种特殊的 Java 类，它遵从一定的设计模式</w:t>
      </w:r>
      <w:r w:rsidRPr="001D5384">
        <w:rPr>
          <w:rFonts w:hint="eastAsia"/>
        </w:rPr>
        <w:t xml:space="preserve">，开发工具和其他组件可以根据这种模式来调用JavaBean。 </w:t>
      </w:r>
    </w:p>
    <w:p w:rsidR="00046489" w:rsidRPr="001D5384" w:rsidRDefault="002354D2" w:rsidP="001D5384">
      <w:pPr>
        <w:numPr>
          <w:ilvl w:val="0"/>
          <w:numId w:val="19"/>
        </w:numPr>
      </w:pPr>
      <w:r w:rsidRPr="001D5384">
        <w:rPr>
          <w:rFonts w:hint="eastAsia"/>
        </w:rPr>
        <w:t xml:space="preserve">JavaBean可以设计得像Swing组件一样复杂，提供方法、属性、事件、以及供开发工具将它实例化到一个GUI容器中并对其属性和行为进行定制的特性。 </w:t>
      </w:r>
    </w:p>
    <w:p w:rsidR="00046489" w:rsidRPr="001D5384" w:rsidRDefault="002354D2" w:rsidP="001D5384">
      <w:pPr>
        <w:numPr>
          <w:ilvl w:val="0"/>
          <w:numId w:val="19"/>
        </w:numPr>
      </w:pPr>
      <w:r w:rsidRPr="001D5384">
        <w:rPr>
          <w:rFonts w:hint="eastAsia"/>
        </w:rPr>
        <w:t xml:space="preserve">JavaBean也可以设计得很简单，仅仅提供一些方法和属性供外部环境和其他组件调用。 </w:t>
      </w:r>
    </w:p>
    <w:p w:rsidR="00046489" w:rsidRPr="001D5384" w:rsidRDefault="002354D2" w:rsidP="001D5384">
      <w:pPr>
        <w:numPr>
          <w:ilvl w:val="0"/>
          <w:numId w:val="19"/>
        </w:numPr>
      </w:pPr>
      <w:r w:rsidRPr="001D5384">
        <w:rPr>
          <w:rFonts w:hint="eastAsia"/>
          <w:b/>
          <w:bCs/>
        </w:rPr>
        <w:t>用作JavaBean的类必须具有一个公共的、无参数的构造方法</w:t>
      </w:r>
      <w:r w:rsidRPr="001D5384">
        <w:rPr>
          <w:rFonts w:hint="eastAsia"/>
        </w:rPr>
        <w:t xml:space="preserve">，这个方法可以是通过编译器自动产生的那个缺省构造方法。 </w:t>
      </w:r>
    </w:p>
    <w:p w:rsidR="001D5384" w:rsidRPr="001D5384" w:rsidRDefault="002354D2" w:rsidP="001D5384">
      <w:pPr>
        <w:numPr>
          <w:ilvl w:val="0"/>
          <w:numId w:val="19"/>
        </w:numPr>
      </w:pPr>
      <w:r w:rsidRPr="001D5384">
        <w:rPr>
          <w:rFonts w:hint="eastAsia"/>
          <w:b/>
          <w:bCs/>
        </w:rPr>
        <w:t>JavaBean的属性通过遵循某种规范的公共方法暴露给外部</w:t>
      </w:r>
      <w:r w:rsidRPr="001D5384">
        <w:rPr>
          <w:rFonts w:hint="eastAsia"/>
        </w:rPr>
        <w:t xml:space="preserve">，外部的其他程序可以通过Java 的反射API 来查找JavaBean中遵循这一规范的方法，从而发现JavaBean中的属性。 </w:t>
      </w:r>
    </w:p>
    <w:p w:rsidR="002D6E60" w:rsidRDefault="00392E20" w:rsidP="00392E20">
      <w:pPr>
        <w:pStyle w:val="1"/>
      </w:pPr>
      <w:r>
        <w:rPr>
          <w:rFonts w:hint="eastAsia"/>
        </w:rPr>
        <w:t>EJB：企业JavaBean</w:t>
      </w:r>
    </w:p>
    <w:p w:rsidR="00487F71" w:rsidRDefault="00A94916" w:rsidP="00370A3C">
      <w:pPr>
        <w:pStyle w:val="1"/>
      </w:pPr>
      <w:r>
        <w:rPr>
          <w:rFonts w:hint="eastAsia"/>
        </w:rPr>
        <w:t xml:space="preserve">JavaBean属性的介绍 </w:t>
      </w:r>
    </w:p>
    <w:p w:rsidR="00935100" w:rsidRDefault="00935100" w:rsidP="00935100">
      <w:pPr>
        <w:pStyle w:val="2"/>
        <w:numPr>
          <w:ilvl w:val="0"/>
          <w:numId w:val="21"/>
        </w:numPr>
        <w:ind w:leftChars="0" w:right="240"/>
      </w:pPr>
      <w:r>
        <w:t>属性修改器</w:t>
      </w:r>
      <w:r>
        <w:rPr>
          <w:rFonts w:hint="eastAsia"/>
        </w:rPr>
        <w:t>：</w:t>
      </w:r>
      <w:r>
        <w:t>setter方法</w:t>
      </w:r>
      <w:r w:rsidR="00CD1FE1">
        <w:t>如setName方法</w:t>
      </w:r>
    </w:p>
    <w:p w:rsidR="00935100" w:rsidRPr="00935100" w:rsidRDefault="00935100" w:rsidP="00935100">
      <w:pPr>
        <w:pStyle w:val="2"/>
        <w:ind w:left="660" w:right="240"/>
      </w:pPr>
      <w:r>
        <w:t>属性访问器</w:t>
      </w:r>
      <w:r>
        <w:rPr>
          <w:rFonts w:hint="eastAsia"/>
        </w:rPr>
        <w:t>：</w:t>
      </w:r>
      <w:r>
        <w:t>getter方法</w:t>
      </w:r>
      <w:r w:rsidR="00CD1FE1">
        <w:t>getName方法</w:t>
      </w:r>
    </w:p>
    <w:p w:rsidR="00046489" w:rsidRPr="00F72BA8" w:rsidRDefault="002354D2" w:rsidP="00A94916">
      <w:pPr>
        <w:numPr>
          <w:ilvl w:val="0"/>
          <w:numId w:val="20"/>
        </w:numPr>
        <w:rPr>
          <w:color w:val="FF0000"/>
        </w:rPr>
      </w:pPr>
      <w:r w:rsidRPr="00A94916">
        <w:rPr>
          <w:rFonts w:hint="eastAsia"/>
        </w:rPr>
        <w:t>JavaBean的属性与</w:t>
      </w:r>
      <w:r w:rsidRPr="0085542F">
        <w:rPr>
          <w:rFonts w:hint="eastAsia"/>
          <w:b/>
        </w:rPr>
        <w:t>普通Java类的属性</w:t>
      </w:r>
      <w:r w:rsidRPr="00A94916">
        <w:rPr>
          <w:rFonts w:hint="eastAsia"/>
        </w:rPr>
        <w:t>的概念不一样，</w:t>
      </w:r>
      <w:r w:rsidRPr="00F72BA8">
        <w:rPr>
          <w:rFonts w:hint="eastAsia"/>
          <w:b/>
          <w:bCs/>
          <w:color w:val="FF0000"/>
        </w:rPr>
        <w:t>JavaBean的属性是以方法定义的形式出现的</w:t>
      </w:r>
      <w:r w:rsidRPr="00F72BA8">
        <w:rPr>
          <w:rFonts w:hint="eastAsia"/>
          <w:color w:val="FF0000"/>
        </w:rPr>
        <w:t xml:space="preserve">。 </w:t>
      </w:r>
    </w:p>
    <w:p w:rsidR="00046489" w:rsidRPr="00A94916" w:rsidRDefault="002354D2" w:rsidP="00A94916">
      <w:pPr>
        <w:numPr>
          <w:ilvl w:val="0"/>
          <w:numId w:val="20"/>
        </w:numPr>
      </w:pPr>
      <w:r w:rsidRPr="00A94916">
        <w:rPr>
          <w:rFonts w:hint="eastAsia"/>
        </w:rPr>
        <w:lastRenderedPageBreak/>
        <w:t>用于对属性赋值的方法称为</w:t>
      </w:r>
      <w:r w:rsidRPr="00C94782">
        <w:rPr>
          <w:rFonts w:hint="eastAsia"/>
          <w:b/>
        </w:rPr>
        <w:t>属性修改器或setter方法</w:t>
      </w:r>
      <w:r w:rsidRPr="00A94916">
        <w:rPr>
          <w:rFonts w:hint="eastAsia"/>
        </w:rPr>
        <w:t>，用于读取属性值的方法称为</w:t>
      </w:r>
      <w:r w:rsidRPr="00C94782">
        <w:rPr>
          <w:rFonts w:hint="eastAsia"/>
          <w:b/>
        </w:rPr>
        <w:t>属性访问器或getter方法</w:t>
      </w:r>
      <w:r w:rsidRPr="00A94916">
        <w:rPr>
          <w:rFonts w:hint="eastAsia"/>
        </w:rPr>
        <w:t xml:space="preserve">。 </w:t>
      </w:r>
    </w:p>
    <w:p w:rsidR="00046489" w:rsidRPr="00A94916" w:rsidRDefault="002354D2" w:rsidP="00A94916">
      <w:pPr>
        <w:numPr>
          <w:ilvl w:val="0"/>
          <w:numId w:val="20"/>
        </w:numPr>
      </w:pPr>
      <w:r w:rsidRPr="00762A90">
        <w:rPr>
          <w:rFonts w:hint="eastAsia"/>
          <w:color w:val="FF0000"/>
        </w:rPr>
        <w:t>属性修改器</w:t>
      </w:r>
      <w:r w:rsidRPr="00A94916">
        <w:rPr>
          <w:rFonts w:hint="eastAsia"/>
        </w:rPr>
        <w:t>必须以小写的set 前缀开始，</w:t>
      </w:r>
      <w:r w:rsidRPr="00A94916">
        <w:rPr>
          <w:rFonts w:hint="eastAsia"/>
          <w:b/>
          <w:bCs/>
        </w:rPr>
        <w:t>后跟属性名</w:t>
      </w:r>
      <w:r w:rsidRPr="00A94916">
        <w:rPr>
          <w:rFonts w:hint="eastAsia"/>
        </w:rPr>
        <w:t>，</w:t>
      </w:r>
      <w:r w:rsidRPr="00A94916">
        <w:rPr>
          <w:rFonts w:hint="eastAsia"/>
          <w:b/>
          <w:bCs/>
        </w:rPr>
        <w:t>且属性名的第一个字母要改为大写</w:t>
      </w:r>
      <w:r w:rsidRPr="00A94916">
        <w:rPr>
          <w:rFonts w:hint="eastAsia"/>
        </w:rPr>
        <w:t xml:space="preserve">，例如，nickName属性的修改器名称为setNickName，password属性的修改器名称为setPassword。 </w:t>
      </w:r>
    </w:p>
    <w:p w:rsidR="00046489" w:rsidRPr="00A94916" w:rsidRDefault="002354D2" w:rsidP="00A94916">
      <w:pPr>
        <w:numPr>
          <w:ilvl w:val="0"/>
          <w:numId w:val="20"/>
        </w:numPr>
      </w:pPr>
      <w:r w:rsidRPr="00935100">
        <w:rPr>
          <w:rFonts w:hint="eastAsia"/>
          <w:b/>
        </w:rPr>
        <w:t>属性访问器</w:t>
      </w:r>
      <w:r w:rsidRPr="00A94916">
        <w:rPr>
          <w:rFonts w:hint="eastAsia"/>
        </w:rPr>
        <w:t xml:space="preserve">通常以小写的get 前缀开始，后跟属性名，且属性名的第一个字母要改为大写，例如，nickName属性的访问器名称为getNickName，password属性的访问器名称为getPassword。 </w:t>
      </w:r>
    </w:p>
    <w:p w:rsidR="00046489" w:rsidRPr="00A94916" w:rsidRDefault="002354D2" w:rsidP="00A94916">
      <w:pPr>
        <w:numPr>
          <w:ilvl w:val="0"/>
          <w:numId w:val="20"/>
        </w:numPr>
      </w:pPr>
      <w:r w:rsidRPr="00A94916">
        <w:rPr>
          <w:rFonts w:hint="eastAsia"/>
          <w:b/>
          <w:bCs/>
        </w:rPr>
        <w:t>JavaBean的属性名是根据setter方法与getter方法的名称来生成的</w:t>
      </w:r>
      <w:r w:rsidRPr="00A94916">
        <w:rPr>
          <w:rFonts w:hint="eastAsia"/>
        </w:rPr>
        <w:t>， setter方法或getter方法中除去前缀“set”和“get”后的部分即为属性名，但</w:t>
      </w:r>
      <w:r w:rsidRPr="00A94916">
        <w:rPr>
          <w:rFonts w:hint="eastAsia"/>
          <w:b/>
          <w:bCs/>
        </w:rPr>
        <w:t>属性名的首字母必须小写</w:t>
      </w:r>
      <w:r w:rsidRPr="00A94916">
        <w:rPr>
          <w:rFonts w:hint="eastAsia"/>
        </w:rPr>
        <w:t>。</w:t>
      </w:r>
    </w:p>
    <w:p w:rsidR="00046489" w:rsidRPr="00A94916" w:rsidRDefault="002354D2" w:rsidP="00A94916">
      <w:pPr>
        <w:numPr>
          <w:ilvl w:val="0"/>
          <w:numId w:val="20"/>
        </w:numPr>
      </w:pPr>
      <w:r w:rsidRPr="00A94916">
        <w:rPr>
          <w:rFonts w:hint="eastAsia"/>
        </w:rPr>
        <w:t>属性分类：</w:t>
      </w:r>
      <w:r w:rsidRPr="002544E9">
        <w:rPr>
          <w:rFonts w:hint="eastAsia"/>
          <w:b/>
        </w:rPr>
        <w:t>只读</w:t>
      </w:r>
      <w:r w:rsidRPr="00A94916">
        <w:rPr>
          <w:rFonts w:hint="eastAsia"/>
        </w:rPr>
        <w:t>/</w:t>
      </w:r>
      <w:r w:rsidRPr="002544E9">
        <w:rPr>
          <w:rFonts w:hint="eastAsia"/>
          <w:b/>
        </w:rPr>
        <w:t>读写/只写</w:t>
      </w:r>
      <w:r w:rsidRPr="00A94916">
        <w:rPr>
          <w:rFonts w:hint="eastAsia"/>
        </w:rPr>
        <w:t xml:space="preserve">，简单/复杂 </w:t>
      </w:r>
    </w:p>
    <w:p w:rsidR="00A94916" w:rsidRDefault="001125D8" w:rsidP="00A94916">
      <w:pPr>
        <w:pStyle w:val="1"/>
      </w:pPr>
      <w:r>
        <w:rPr>
          <w:rFonts w:hint="eastAsia"/>
        </w:rPr>
        <w:t>JavaBean示例;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>public class RegisterBean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>{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b/>
          <w:color w:val="FF0000"/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  <w:r w:rsidRPr="006A5F3F">
        <w:rPr>
          <w:rFonts w:eastAsiaTheme="minorEastAsia" w:cstheme="minorBidi" w:hint="eastAsia"/>
          <w:b/>
          <w:color w:val="FF0000"/>
          <w:kern w:val="24"/>
          <w:sz w:val="22"/>
          <w:szCs w:val="28"/>
        </w:rPr>
        <w:t>private String nickName = null;</w:t>
      </w:r>
      <w:r w:rsidR="00101905" w:rsidRPr="006A5F3F">
        <w:rPr>
          <w:rFonts w:eastAsiaTheme="minorEastAsia" w:cstheme="minorBidi"/>
          <w:b/>
          <w:color w:val="FF0000"/>
          <w:kern w:val="24"/>
          <w:sz w:val="22"/>
          <w:szCs w:val="28"/>
        </w:rPr>
        <w:t>//</w:t>
      </w:r>
      <w:r w:rsidR="00101905" w:rsidRPr="006A5F3F">
        <w:rPr>
          <w:rFonts w:eastAsiaTheme="minorEastAsia" w:cstheme="minorBidi"/>
          <w:b/>
          <w:color w:val="FF0000"/>
          <w:kern w:val="24"/>
          <w:sz w:val="22"/>
          <w:szCs w:val="28"/>
        </w:rPr>
        <w:t>属性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b/>
          <w:color w:val="FF0000"/>
          <w:sz w:val="21"/>
        </w:rPr>
      </w:pPr>
      <w:r w:rsidRPr="006A5F3F">
        <w:rPr>
          <w:rFonts w:eastAsiaTheme="minorEastAsia" w:cstheme="minorBidi" w:hint="eastAsia"/>
          <w:b/>
          <w:color w:val="FF0000"/>
          <w:kern w:val="24"/>
          <w:sz w:val="22"/>
          <w:szCs w:val="28"/>
        </w:rPr>
        <w:tab/>
        <w:t>private boolean male = false;</w:t>
      </w:r>
      <w:r w:rsidR="00101905" w:rsidRPr="006A5F3F">
        <w:rPr>
          <w:rFonts w:eastAsiaTheme="minorEastAsia" w:cstheme="minorBidi" w:hint="eastAsia"/>
          <w:b/>
          <w:color w:val="FF0000"/>
          <w:kern w:val="24"/>
          <w:sz w:val="22"/>
          <w:szCs w:val="28"/>
        </w:rPr>
        <w:t>//</w:t>
      </w:r>
      <w:r w:rsidR="00101905" w:rsidRPr="006A5F3F">
        <w:rPr>
          <w:rFonts w:eastAsiaTheme="minorEastAsia" w:cstheme="minorBidi" w:hint="eastAsia"/>
          <w:b/>
          <w:color w:val="FF0000"/>
          <w:kern w:val="24"/>
          <w:sz w:val="22"/>
          <w:szCs w:val="28"/>
        </w:rPr>
        <w:t>属性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public void setNickName(String nickName)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{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this.nickName = nickName;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}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public String getNickName()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{</w:t>
      </w: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return nickName;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}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public void setMale(boolean male)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{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this.male = male;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}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lastRenderedPageBreak/>
        <w:tab/>
        <w:t>public boolean isMale()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{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</w: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return male;</w:t>
      </w:r>
    </w:p>
    <w:p w:rsidR="001125D8" w:rsidRPr="006A5F3F" w:rsidRDefault="001125D8" w:rsidP="001125D8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sz w:val="21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ab/>
        <w:t>}</w:t>
      </w:r>
    </w:p>
    <w:p w:rsidR="006A5F3F" w:rsidRPr="006A5F3F" w:rsidRDefault="001125D8" w:rsidP="006A5F3F">
      <w:pPr>
        <w:pStyle w:val="a7"/>
        <w:spacing w:before="34" w:beforeAutospacing="0" w:after="0" w:afterAutospacing="0" w:line="192" w:lineRule="auto"/>
        <w:ind w:left="547" w:hanging="547"/>
        <w:textAlignment w:val="baseline"/>
        <w:rPr>
          <w:rFonts w:eastAsiaTheme="minorEastAsia" w:cstheme="minorBidi"/>
          <w:color w:val="000000" w:themeColor="text1"/>
          <w:kern w:val="24"/>
          <w:sz w:val="22"/>
          <w:szCs w:val="28"/>
        </w:rPr>
      </w:pPr>
      <w:r w:rsidRPr="006A5F3F">
        <w:rPr>
          <w:rFonts w:eastAsiaTheme="minorEastAsia" w:cstheme="minorBidi" w:hint="eastAsia"/>
          <w:color w:val="000000" w:themeColor="text1"/>
          <w:kern w:val="24"/>
          <w:sz w:val="22"/>
          <w:szCs w:val="28"/>
        </w:rPr>
        <w:t>}</w:t>
      </w:r>
    </w:p>
    <w:p w:rsidR="001125D8" w:rsidRDefault="006A5F3F" w:rsidP="001125D8">
      <w:pPr>
        <w:pStyle w:val="1"/>
      </w:pPr>
      <w:r>
        <w:rPr>
          <w:rFonts w:hint="eastAsia"/>
        </w:rPr>
        <w:t>带有索引的JavaBean（使用的不多）</w:t>
      </w:r>
    </w:p>
    <w:p w:rsidR="003C7BE3" w:rsidRPr="003C7BE3" w:rsidRDefault="003C7BE3" w:rsidP="003C7BE3">
      <w:pPr>
        <w:rPr>
          <w:rFonts w:hint="eastAsia"/>
        </w:rPr>
      </w:pPr>
      <w:r>
        <w:rPr>
          <w:noProof/>
        </w:rPr>
        <w:drawing>
          <wp:inline distT="0" distB="0" distL="0" distR="0" wp14:anchorId="3142FD4C" wp14:editId="44FBEA2F">
            <wp:extent cx="4419048" cy="36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F3F" w:rsidRPr="006A5F3F" w:rsidRDefault="006A5F3F" w:rsidP="006A5F3F">
      <w:r>
        <w:rPr>
          <w:noProof/>
        </w:rPr>
        <w:drawing>
          <wp:inline distT="0" distB="0" distL="0" distR="0" wp14:anchorId="28B1FE49" wp14:editId="05A4B799">
            <wp:extent cx="3695238" cy="31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C" w:rsidRPr="008936DC" w:rsidRDefault="008936DC" w:rsidP="008936DC"/>
    <w:sectPr w:rsidR="008936DC" w:rsidRPr="0089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16F" w:rsidRDefault="0053216F" w:rsidP="00ED0DA5">
      <w:r>
        <w:separator/>
      </w:r>
    </w:p>
  </w:endnote>
  <w:endnote w:type="continuationSeparator" w:id="0">
    <w:p w:rsidR="0053216F" w:rsidRDefault="0053216F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16F" w:rsidRDefault="0053216F" w:rsidP="00ED0DA5">
      <w:r>
        <w:separator/>
      </w:r>
    </w:p>
  </w:footnote>
  <w:footnote w:type="continuationSeparator" w:id="0">
    <w:p w:rsidR="0053216F" w:rsidRDefault="0053216F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2BB"/>
    <w:multiLevelType w:val="hybridMultilevel"/>
    <w:tmpl w:val="9A38CFA6"/>
    <w:lvl w:ilvl="0" w:tplc="AF3ADE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023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4B7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EC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C4C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C05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242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CCA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C3E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96D86"/>
    <w:multiLevelType w:val="hybridMultilevel"/>
    <w:tmpl w:val="F73C6BDC"/>
    <w:lvl w:ilvl="0" w:tplc="77601A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A00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202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098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1254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CB1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822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055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C8A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0"/>
  </w:num>
  <w:num w:numId="20">
    <w:abstractNumId w:val="5"/>
  </w:num>
  <w:num w:numId="2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DC"/>
    <w:rsid w:val="00003D79"/>
    <w:rsid w:val="00033C2C"/>
    <w:rsid w:val="00042462"/>
    <w:rsid w:val="0004262A"/>
    <w:rsid w:val="00046489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01905"/>
    <w:rsid w:val="001125D8"/>
    <w:rsid w:val="0011435F"/>
    <w:rsid w:val="00121C78"/>
    <w:rsid w:val="00136339"/>
    <w:rsid w:val="00146175"/>
    <w:rsid w:val="00160F06"/>
    <w:rsid w:val="001C4D34"/>
    <w:rsid w:val="001D2CAC"/>
    <w:rsid w:val="001D5384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354D2"/>
    <w:rsid w:val="00246C37"/>
    <w:rsid w:val="002544E9"/>
    <w:rsid w:val="002965CE"/>
    <w:rsid w:val="002A1274"/>
    <w:rsid w:val="002B5D2F"/>
    <w:rsid w:val="002C5ABB"/>
    <w:rsid w:val="002C6B3A"/>
    <w:rsid w:val="002D04BC"/>
    <w:rsid w:val="002D6E60"/>
    <w:rsid w:val="002E2C17"/>
    <w:rsid w:val="002F4DB4"/>
    <w:rsid w:val="003279EE"/>
    <w:rsid w:val="00370A3C"/>
    <w:rsid w:val="0037701B"/>
    <w:rsid w:val="00392E20"/>
    <w:rsid w:val="003B5625"/>
    <w:rsid w:val="003C7BE3"/>
    <w:rsid w:val="00461D12"/>
    <w:rsid w:val="00476264"/>
    <w:rsid w:val="00487F71"/>
    <w:rsid w:val="00491DB1"/>
    <w:rsid w:val="004C6ABF"/>
    <w:rsid w:val="004F3ACA"/>
    <w:rsid w:val="004F6F20"/>
    <w:rsid w:val="0053216F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A5F3F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62A90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5542F"/>
    <w:rsid w:val="008907EF"/>
    <w:rsid w:val="008936DC"/>
    <w:rsid w:val="008D29D9"/>
    <w:rsid w:val="008F64D7"/>
    <w:rsid w:val="009170E1"/>
    <w:rsid w:val="00935100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94916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94782"/>
    <w:rsid w:val="00CA0F73"/>
    <w:rsid w:val="00CA422A"/>
    <w:rsid w:val="00CA48CA"/>
    <w:rsid w:val="00CD1068"/>
    <w:rsid w:val="00CD1FE1"/>
    <w:rsid w:val="00CD7B9F"/>
    <w:rsid w:val="00D2730A"/>
    <w:rsid w:val="00D27CA0"/>
    <w:rsid w:val="00D377ED"/>
    <w:rsid w:val="00D87645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  <w:rsid w:val="00F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B67776-0635-4979-861A-1ADCCC8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12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809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802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312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2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083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30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53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55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77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115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26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145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20</cp:revision>
  <dcterms:created xsi:type="dcterms:W3CDTF">2016-12-09T14:19:00Z</dcterms:created>
  <dcterms:modified xsi:type="dcterms:W3CDTF">2016-12-09T16:47:00Z</dcterms:modified>
</cp:coreProperties>
</file>