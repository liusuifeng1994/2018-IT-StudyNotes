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69511A" w:rsidP="0069511A">
      <w:pPr>
        <w:pStyle w:val="a3"/>
      </w:pPr>
      <w:r>
        <w:t>Web</w:t>
      </w:r>
      <w:r>
        <w:t>应用中的</w:t>
      </w:r>
      <w:r>
        <w:t>Filter</w:t>
      </w:r>
      <w:r>
        <w:t>介绍</w:t>
      </w:r>
    </w:p>
    <w:p w:rsidR="0069511A" w:rsidRDefault="006A0238" w:rsidP="0069511A">
      <w:pPr>
        <w:pStyle w:val="1"/>
      </w:pPr>
      <w:r>
        <w:rPr>
          <w:rFonts w:hint="eastAsia"/>
        </w:rPr>
        <w:t>javax</w:t>
      </w:r>
      <w:r>
        <w:t>.servlet</w:t>
      </w:r>
      <w:r>
        <w:rPr>
          <w:rFonts w:hint="eastAsia"/>
        </w:rPr>
        <w:t>.Filter接口</w:t>
      </w:r>
    </w:p>
    <w:p w:rsidR="006A0238" w:rsidRDefault="0088158D" w:rsidP="0086506D">
      <w:pPr>
        <w:pStyle w:val="2"/>
        <w:ind w:left="660" w:right="240"/>
      </w:pPr>
      <w:r w:rsidRPr="0088158D">
        <w:t>Filter</w:t>
      </w:r>
      <w:r>
        <w:t>可以认为是Servlet的一种</w:t>
      </w:r>
      <w:r>
        <w:rPr>
          <w:rFonts w:hint="eastAsia"/>
        </w:rPr>
        <w:t>“加强版”。</w:t>
      </w:r>
    </w:p>
    <w:p w:rsidR="0086506D" w:rsidRDefault="00F17512" w:rsidP="0086506D">
      <w:pPr>
        <w:pStyle w:val="2"/>
        <w:ind w:left="660" w:right="240"/>
      </w:pPr>
      <w:r>
        <w:t>介绍</w:t>
      </w:r>
      <w:r>
        <w:rPr>
          <w:rFonts w:hint="eastAsia"/>
        </w:rPr>
        <w:t>：</w:t>
      </w:r>
    </w:p>
    <w:p w:rsidR="0086506D" w:rsidRDefault="00353610" w:rsidP="0086506D">
      <w:r>
        <w:rPr>
          <w:noProof/>
        </w:rPr>
        <w:drawing>
          <wp:inline distT="0" distB="0" distL="0" distR="0" wp14:anchorId="319BA81D" wp14:editId="37F4E65B">
            <wp:extent cx="4304762" cy="11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10" w:rsidRDefault="00353610" w:rsidP="0086506D">
      <w:r>
        <w:rPr>
          <w:noProof/>
        </w:rPr>
        <w:drawing>
          <wp:inline distT="0" distB="0" distL="0" distR="0" wp14:anchorId="2FADAEE1" wp14:editId="6019826B">
            <wp:extent cx="2028571" cy="20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12" w:rsidRDefault="00F17512" w:rsidP="00F17512">
      <w:pPr>
        <w:pStyle w:val="2"/>
        <w:ind w:left="660" w:right="240"/>
      </w:pPr>
      <w:r>
        <w:rPr>
          <w:rFonts w:hint="eastAsia"/>
        </w:rPr>
        <w:lastRenderedPageBreak/>
        <w:t>Filter的功能：</w:t>
      </w:r>
    </w:p>
    <w:p w:rsidR="00F17512" w:rsidRDefault="00F17512" w:rsidP="00F17512">
      <w:pPr>
        <w:pStyle w:val="3"/>
      </w:pPr>
      <w:r>
        <w:rPr>
          <w:rFonts w:hint="eastAsia"/>
        </w:rPr>
        <w:t>对请求预处理</w:t>
      </w:r>
    </w:p>
    <w:p w:rsidR="00F17512" w:rsidRDefault="00F17512" w:rsidP="00F17512">
      <w:pPr>
        <w:pStyle w:val="3"/>
      </w:pPr>
      <w:r>
        <w:rPr>
          <w:rFonts w:hint="eastAsia"/>
        </w:rPr>
        <w:t>放行，让Servlet进行处理，并返回响应；</w:t>
      </w:r>
    </w:p>
    <w:p w:rsidR="00F17512" w:rsidRDefault="00F17512" w:rsidP="00F17512">
      <w:pPr>
        <w:pStyle w:val="3"/>
      </w:pPr>
      <w:r>
        <w:rPr>
          <w:rFonts w:hint="eastAsia"/>
        </w:rPr>
        <w:t>对响应进行好处理。</w:t>
      </w:r>
    </w:p>
    <w:p w:rsidR="00F17512" w:rsidRDefault="00F17512" w:rsidP="00F17512">
      <w:pPr>
        <w:pStyle w:val="2"/>
        <w:ind w:left="660" w:right="240"/>
      </w:pPr>
      <w:r>
        <w:rPr>
          <w:rFonts w:hint="eastAsia"/>
        </w:rPr>
        <w:t>三个方法</w:t>
      </w:r>
    </w:p>
    <w:p w:rsidR="00F17512" w:rsidRDefault="00F17512" w:rsidP="00F17512">
      <w:r>
        <w:rPr>
          <w:noProof/>
        </w:rPr>
        <w:drawing>
          <wp:inline distT="0" distB="0" distL="0" distR="0" wp14:anchorId="5ED827C4" wp14:editId="6BD43050">
            <wp:extent cx="4409524" cy="20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12" w:rsidRPr="00F17512" w:rsidRDefault="00B60B81" w:rsidP="00F17512">
      <w:pPr>
        <w:rPr>
          <w:rFonts w:hint="eastAsia"/>
        </w:rPr>
      </w:pPr>
      <w:r>
        <w:t>注意</w:t>
      </w:r>
      <w:r w:rsidR="002E3CFA">
        <w:rPr>
          <w:rFonts w:hint="eastAsia"/>
          <w:b/>
          <w:color w:val="FF0000"/>
        </w:rPr>
        <w:t>:</w:t>
      </w:r>
      <w:r w:rsidRPr="002E3CFA">
        <w:rPr>
          <w:b/>
          <w:color w:val="FF0000"/>
        </w:rPr>
        <w:t>Filter与Servlet的区别</w:t>
      </w:r>
      <w:r>
        <w:rPr>
          <w:rFonts w:hint="eastAsia"/>
        </w:rPr>
        <w:t>：</w:t>
      </w:r>
      <w:r>
        <w:t>Filter的doFilter方法中参数多了一个FilterChain</w:t>
      </w:r>
      <w:r>
        <w:rPr>
          <w:rFonts w:hint="eastAsia"/>
        </w:rPr>
        <w:t>。</w:t>
      </w:r>
    </w:p>
    <w:p w:rsidR="004B56AD" w:rsidRDefault="004B56AD" w:rsidP="004B56AD">
      <w:pPr>
        <w:pStyle w:val="1"/>
      </w:pPr>
      <w:r>
        <w:rPr>
          <w:rFonts w:hint="eastAsia"/>
        </w:rPr>
        <w:t>javax.servlet.</w:t>
      </w:r>
      <w:r w:rsidRPr="004B56AD">
        <w:t xml:space="preserve"> FilterChain</w:t>
      </w:r>
    </w:p>
    <w:p w:rsidR="003655F8" w:rsidRPr="003655F8" w:rsidRDefault="003655F8" w:rsidP="003655F8">
      <w:pPr>
        <w:pStyle w:val="2"/>
        <w:numPr>
          <w:ilvl w:val="0"/>
          <w:numId w:val="19"/>
        </w:numPr>
        <w:ind w:leftChars="0" w:right="240"/>
        <w:rPr>
          <w:rFonts w:hint="eastAsia"/>
        </w:rPr>
      </w:pPr>
      <w:r>
        <w:rPr>
          <w:rFonts w:hint="eastAsia"/>
        </w:rPr>
        <w:t>介绍</w:t>
      </w:r>
    </w:p>
    <w:p w:rsidR="004B56AD" w:rsidRDefault="003655F8" w:rsidP="004B56AD">
      <w:r>
        <w:rPr>
          <w:noProof/>
        </w:rPr>
        <w:drawing>
          <wp:inline distT="0" distB="0" distL="0" distR="0" wp14:anchorId="6F0B626C" wp14:editId="58FA9BC7">
            <wp:extent cx="4514286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F8" w:rsidRDefault="003655F8" w:rsidP="003655F8">
      <w:pPr>
        <w:pStyle w:val="2"/>
        <w:ind w:left="660" w:right="240"/>
      </w:pPr>
      <w:r>
        <w:t>doFilter方法</w:t>
      </w:r>
    </w:p>
    <w:p w:rsidR="003655F8" w:rsidRDefault="003655F8" w:rsidP="003655F8">
      <w:r>
        <w:rPr>
          <w:noProof/>
        </w:rPr>
        <w:drawing>
          <wp:inline distT="0" distB="0" distL="0" distR="0" wp14:anchorId="688DA7D1" wp14:editId="42287C9F">
            <wp:extent cx="4361905" cy="8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E5" w:rsidRDefault="00E4204A" w:rsidP="000F4CE5">
      <w:pPr>
        <w:pStyle w:val="2"/>
        <w:ind w:left="660" w:right="240"/>
      </w:pPr>
      <w:r>
        <w:rPr>
          <w:rFonts w:hint="eastAsia"/>
        </w:rPr>
        <w:t>调用doFilter方法的作用</w:t>
      </w:r>
    </w:p>
    <w:p w:rsidR="00E4204A" w:rsidRPr="00E4204A" w:rsidRDefault="00E4204A" w:rsidP="001E7BAF">
      <w:pPr>
        <w:ind w:firstLineChars="200" w:firstLine="480"/>
        <w:rPr>
          <w:rFonts w:hint="eastAsia"/>
        </w:rPr>
      </w:pPr>
      <w:r>
        <w:t>在Filter的实现类中</w:t>
      </w:r>
      <w:r>
        <w:rPr>
          <w:rFonts w:hint="eastAsia"/>
        </w:rPr>
        <w:t>，</w:t>
      </w:r>
      <w:r>
        <w:t>有个doFilter方法</w:t>
      </w:r>
      <w:r>
        <w:rPr>
          <w:rFonts w:hint="eastAsia"/>
        </w:rPr>
        <w:t>，</w:t>
      </w:r>
      <w:r>
        <w:t>其中有个参数就</w:t>
      </w:r>
      <w:r w:rsidRPr="00CD0C51">
        <w:rPr>
          <w:b/>
        </w:rPr>
        <w:t>是</w:t>
      </w:r>
      <w:r w:rsidR="00785834" w:rsidRPr="00CD0C51">
        <w:rPr>
          <w:b/>
        </w:rPr>
        <w:t>FilterChain</w:t>
      </w:r>
      <w:r w:rsidR="00785834">
        <w:rPr>
          <w:rFonts w:hint="eastAsia"/>
        </w:rPr>
        <w:t>，</w:t>
      </w:r>
      <w:r w:rsidR="00785834">
        <w:t>调用这个FilterChain的对象的doFilter方法</w:t>
      </w:r>
      <w:r w:rsidR="00785834" w:rsidRPr="00CD0C51">
        <w:rPr>
          <w:b/>
        </w:rPr>
        <w:t>用来放行用户的请求</w:t>
      </w:r>
      <w:r w:rsidR="00785834">
        <w:rPr>
          <w:rFonts w:hint="eastAsia"/>
        </w:rPr>
        <w:t>。</w:t>
      </w:r>
    </w:p>
    <w:p w:rsidR="000F4CE5" w:rsidRDefault="00E3230F" w:rsidP="000F4CE5">
      <w:pPr>
        <w:pStyle w:val="1"/>
      </w:pPr>
      <w:r>
        <w:rPr>
          <w:rFonts w:hint="eastAsia"/>
        </w:rPr>
        <w:lastRenderedPageBreak/>
        <w:t>javax</w:t>
      </w:r>
      <w:r>
        <w:t>.servlet.</w:t>
      </w:r>
      <w:r>
        <w:t>FilterConfig</w:t>
      </w:r>
    </w:p>
    <w:p w:rsidR="00523CE2" w:rsidRPr="00523CE2" w:rsidRDefault="00523CE2" w:rsidP="00523CE2">
      <w:pPr>
        <w:pStyle w:val="2"/>
        <w:numPr>
          <w:ilvl w:val="0"/>
          <w:numId w:val="20"/>
        </w:numPr>
        <w:ind w:leftChars="0" w:right="240"/>
        <w:rPr>
          <w:rFonts w:hint="eastAsia"/>
        </w:rPr>
      </w:pPr>
      <w:r>
        <w:rPr>
          <w:rFonts w:hint="eastAsia"/>
        </w:rPr>
        <w:t>简单介绍</w:t>
      </w:r>
    </w:p>
    <w:p w:rsidR="006A0238" w:rsidRDefault="00523CE2" w:rsidP="00523CE2">
      <w:r>
        <w:rPr>
          <w:noProof/>
        </w:rPr>
        <w:drawing>
          <wp:inline distT="0" distB="0" distL="0" distR="0" wp14:anchorId="57464FFA" wp14:editId="539D9E86">
            <wp:extent cx="4419048" cy="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2" w:rsidRDefault="00523CE2" w:rsidP="00523CE2">
      <w:pPr>
        <w:pStyle w:val="2"/>
        <w:ind w:left="660" w:right="240"/>
      </w:pPr>
      <w:r>
        <w:rPr>
          <w:rFonts w:hint="eastAsia"/>
        </w:rPr>
        <w:t>方法介绍</w:t>
      </w:r>
    </w:p>
    <w:p w:rsidR="00F61D6D" w:rsidRDefault="00523CE2" w:rsidP="00823C7F">
      <w:r>
        <w:rPr>
          <w:noProof/>
        </w:rPr>
        <w:drawing>
          <wp:inline distT="0" distB="0" distL="0" distR="0" wp14:anchorId="3737E4F6" wp14:editId="4580A9A3">
            <wp:extent cx="4390476" cy="2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75" w:rsidRDefault="004139FA" w:rsidP="00596A75">
      <w:pPr>
        <w:pStyle w:val="1"/>
      </w:pPr>
      <w:r>
        <w:rPr>
          <w:rFonts w:hint="eastAsia"/>
        </w:rPr>
        <w:t>在Web应用中配置Filter</w:t>
      </w:r>
    </w:p>
    <w:p w:rsidR="004139FA" w:rsidRDefault="0006413B" w:rsidP="004139FA">
      <w:r>
        <w:t>配置</w:t>
      </w:r>
      <w:r w:rsidR="004139FA">
        <w:t>方法有两种</w:t>
      </w:r>
      <w:r w:rsidR="004139FA">
        <w:rPr>
          <w:rFonts w:hint="eastAsia"/>
        </w:rPr>
        <w:t>：</w:t>
      </w:r>
    </w:p>
    <w:p w:rsidR="004139FA" w:rsidRDefault="00404A18" w:rsidP="004139FA">
      <w:pPr>
        <w:pStyle w:val="3"/>
        <w:numPr>
          <w:ilvl w:val="0"/>
          <w:numId w:val="21"/>
        </w:numPr>
      </w:pPr>
      <w:r>
        <w:rPr>
          <w:rFonts w:hint="eastAsia"/>
        </w:rPr>
        <w:t>在Filter类中进行</w:t>
      </w:r>
      <w:r w:rsidR="004139FA">
        <w:rPr>
          <w:rFonts w:hint="eastAsia"/>
        </w:rPr>
        <w:t>注解配置；</w:t>
      </w:r>
    </w:p>
    <w:p w:rsidR="00404A18" w:rsidRDefault="00154054" w:rsidP="00404A18">
      <w:r w:rsidRPr="00C23E33">
        <w:rPr>
          <w:rFonts w:hint="eastAsia"/>
          <w:b/>
        </w:rPr>
        <w:t>@WebFilter</w:t>
      </w:r>
      <w:r>
        <w:rPr>
          <w:rFonts w:hint="eastAsia"/>
        </w:rPr>
        <w:t>（</w:t>
      </w:r>
      <w:r w:rsidRPr="00154054">
        <w:rPr>
          <w:rFonts w:hint="eastAsia"/>
          <w:b/>
        </w:rPr>
        <w:t>filterName=“XXX”</w:t>
      </w:r>
      <w:r>
        <w:rPr>
          <w:rFonts w:hint="eastAsia"/>
        </w:rPr>
        <w:t>,urlPatterns={</w:t>
      </w:r>
      <w:r>
        <w:t>“/*”</w:t>
      </w:r>
      <w:r>
        <w:rPr>
          <w:rFonts w:hint="eastAsia"/>
        </w:rPr>
        <w:t>}）</w:t>
      </w:r>
    </w:p>
    <w:p w:rsidR="00154054" w:rsidRPr="00404A18" w:rsidRDefault="00C23E33" w:rsidP="00404A18">
      <w:pPr>
        <w:rPr>
          <w:rFonts w:hint="eastAsia"/>
        </w:rPr>
      </w:pPr>
      <w:r>
        <w:rPr>
          <w:rFonts w:hint="eastAsia"/>
        </w:rPr>
        <w:t>注意：@</w:t>
      </w:r>
      <w:r>
        <w:t>WebFilter支持的属性较多</w:t>
      </w:r>
      <w:r>
        <w:rPr>
          <w:rFonts w:hint="eastAsia"/>
        </w:rPr>
        <w:t>，</w:t>
      </w:r>
      <w:r>
        <w:t>其中</w:t>
      </w:r>
      <w:r w:rsidRPr="003049DF">
        <w:rPr>
          <w:b/>
        </w:rPr>
        <w:t>filterName是必须</w:t>
      </w:r>
      <w:r w:rsidRPr="003049DF">
        <w:rPr>
          <w:rFonts w:hint="eastAsia"/>
          <w:b/>
        </w:rPr>
        <w:t>指定的</w:t>
      </w:r>
      <w:r>
        <w:rPr>
          <w:rFonts w:hint="eastAsia"/>
        </w:rPr>
        <w:t>，其他的都是可选择的。如initParams、servletNames</w:t>
      </w:r>
      <w:r>
        <w:t>等</w:t>
      </w:r>
      <w:r>
        <w:rPr>
          <w:rFonts w:hint="eastAsia"/>
        </w:rPr>
        <w:t>。</w:t>
      </w:r>
    </w:p>
    <w:p w:rsidR="004139FA" w:rsidRDefault="004139FA" w:rsidP="004139FA">
      <w:pPr>
        <w:pStyle w:val="3"/>
      </w:pPr>
      <w:r>
        <w:rPr>
          <w:rFonts w:hint="eastAsia"/>
        </w:rPr>
        <w:t>web.xml文件中配置。</w:t>
      </w:r>
    </w:p>
    <w:p w:rsidR="000753DB" w:rsidRPr="000753DB" w:rsidRDefault="000753DB" w:rsidP="000753DB">
      <w:pPr>
        <w:rPr>
          <w:sz w:val="20"/>
        </w:rPr>
      </w:pPr>
      <w:r>
        <w:tab/>
      </w:r>
      <w:r w:rsidRPr="000753DB">
        <w:rPr>
          <w:sz w:val="20"/>
        </w:rPr>
        <w:t>&lt;!--跨域过滤器 --&gt;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  <w:t>&lt;filter&gt;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</w:r>
      <w:r w:rsidRPr="000753DB">
        <w:rPr>
          <w:sz w:val="20"/>
        </w:rPr>
        <w:tab/>
        <w:t>&lt;</w:t>
      </w:r>
      <w:r w:rsidRPr="00D80E51">
        <w:rPr>
          <w:b/>
          <w:sz w:val="20"/>
        </w:rPr>
        <w:t>filter-name</w:t>
      </w:r>
      <w:r w:rsidRPr="000753DB">
        <w:rPr>
          <w:sz w:val="20"/>
        </w:rPr>
        <w:t>&gt;cors&lt;/filter-name&gt;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</w:r>
      <w:r w:rsidRPr="000753DB">
        <w:rPr>
          <w:sz w:val="20"/>
        </w:rPr>
        <w:tab/>
        <w:t>&lt;filter-class&gt;com.unisk.ussd.filter.SimpleCORSFilter&lt;/filter-class&gt;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  <w:t>&lt;/filter&gt;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  <w:t>&lt;filter-mapping&gt;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</w:r>
      <w:r w:rsidRPr="000753DB">
        <w:rPr>
          <w:sz w:val="20"/>
        </w:rPr>
        <w:tab/>
        <w:t>&lt;</w:t>
      </w:r>
      <w:r w:rsidRPr="00224B01">
        <w:rPr>
          <w:b/>
          <w:sz w:val="20"/>
        </w:rPr>
        <w:t>filter-name</w:t>
      </w:r>
      <w:r w:rsidRPr="000753DB">
        <w:rPr>
          <w:sz w:val="20"/>
        </w:rPr>
        <w:t>&gt;cors&lt;/filter-name&gt;</w:t>
      </w:r>
    </w:p>
    <w:p w:rsidR="000753DB" w:rsidRPr="000753DB" w:rsidRDefault="000753DB" w:rsidP="000753DB">
      <w:pPr>
        <w:rPr>
          <w:sz w:val="20"/>
        </w:rPr>
      </w:pPr>
      <w:r w:rsidRPr="000753DB">
        <w:rPr>
          <w:sz w:val="20"/>
        </w:rPr>
        <w:tab/>
      </w:r>
      <w:r w:rsidRPr="000753DB">
        <w:rPr>
          <w:sz w:val="20"/>
        </w:rPr>
        <w:tab/>
        <w:t>&lt;</w:t>
      </w:r>
      <w:r w:rsidRPr="00224B01">
        <w:rPr>
          <w:b/>
          <w:sz w:val="20"/>
        </w:rPr>
        <w:t>url-pattern</w:t>
      </w:r>
      <w:r w:rsidRPr="000753DB">
        <w:rPr>
          <w:sz w:val="20"/>
        </w:rPr>
        <w:t>&gt;/*&lt;/url-pattern&gt;</w:t>
      </w:r>
    </w:p>
    <w:p w:rsidR="00523CE2" w:rsidRDefault="000753DB" w:rsidP="00523CE2">
      <w:pPr>
        <w:rPr>
          <w:sz w:val="20"/>
        </w:rPr>
      </w:pPr>
      <w:r w:rsidRPr="000753DB">
        <w:rPr>
          <w:sz w:val="20"/>
        </w:rPr>
        <w:tab/>
        <w:t>&lt;/filter-mapping&gt;</w:t>
      </w:r>
    </w:p>
    <w:p w:rsidR="0062012F" w:rsidRDefault="0062012F" w:rsidP="0062012F">
      <w:pPr>
        <w:pStyle w:val="1"/>
      </w:pPr>
      <w:r>
        <w:rPr>
          <w:rFonts w:hint="eastAsia"/>
        </w:rPr>
        <w:lastRenderedPageBreak/>
        <w:t>使用URL</w:t>
      </w:r>
      <w:r>
        <w:t xml:space="preserve"> Rewrite实现网站伪静态</w:t>
      </w:r>
    </w:p>
    <w:p w:rsidR="00833650" w:rsidRPr="00833650" w:rsidRDefault="00833650" w:rsidP="00833650">
      <w:pPr>
        <w:rPr>
          <w:rFonts w:hint="eastAsia"/>
        </w:rPr>
      </w:pPr>
      <w:r>
        <w:t>见书</w:t>
      </w:r>
      <w:r w:rsidR="00B9683F">
        <w:t>轻量级JavaEE</w:t>
      </w:r>
      <w:r w:rsidR="00687B66">
        <w:t xml:space="preserve"> </w:t>
      </w:r>
      <w:r>
        <w:t>P</w:t>
      </w:r>
      <w:r w:rsidRPr="00833650">
        <w:rPr>
          <w:sz w:val="21"/>
        </w:rPr>
        <w:t>136</w:t>
      </w:r>
      <w:r>
        <w:rPr>
          <w:rFonts w:hint="eastAsia"/>
        </w:rPr>
        <w:t>。</w:t>
      </w:r>
      <w:bookmarkStart w:id="0" w:name="_GoBack"/>
      <w:bookmarkEnd w:id="0"/>
    </w:p>
    <w:sectPr w:rsidR="00833650" w:rsidRPr="0083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F82" w:rsidRDefault="001B7F82" w:rsidP="00ED0DA5">
      <w:r>
        <w:separator/>
      </w:r>
    </w:p>
  </w:endnote>
  <w:endnote w:type="continuationSeparator" w:id="0">
    <w:p w:rsidR="001B7F82" w:rsidRDefault="001B7F82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F82" w:rsidRDefault="001B7F82" w:rsidP="00ED0DA5">
      <w:r>
        <w:separator/>
      </w:r>
    </w:p>
  </w:footnote>
  <w:footnote w:type="continuationSeparator" w:id="0">
    <w:p w:rsidR="001B7F82" w:rsidRDefault="001B7F82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1A"/>
    <w:rsid w:val="00003D79"/>
    <w:rsid w:val="00033C2C"/>
    <w:rsid w:val="00042462"/>
    <w:rsid w:val="0004262A"/>
    <w:rsid w:val="00047DC4"/>
    <w:rsid w:val="0006413B"/>
    <w:rsid w:val="0007275D"/>
    <w:rsid w:val="00073BEE"/>
    <w:rsid w:val="000753DB"/>
    <w:rsid w:val="0007584B"/>
    <w:rsid w:val="00082C5C"/>
    <w:rsid w:val="000968E2"/>
    <w:rsid w:val="000C0AD9"/>
    <w:rsid w:val="000C2675"/>
    <w:rsid w:val="000C3B26"/>
    <w:rsid w:val="000D3647"/>
    <w:rsid w:val="000F4CE5"/>
    <w:rsid w:val="0011435F"/>
    <w:rsid w:val="00121C78"/>
    <w:rsid w:val="00136339"/>
    <w:rsid w:val="00146175"/>
    <w:rsid w:val="00154054"/>
    <w:rsid w:val="00160F06"/>
    <w:rsid w:val="001B7F82"/>
    <w:rsid w:val="001C4D34"/>
    <w:rsid w:val="001D2CAC"/>
    <w:rsid w:val="001D6E19"/>
    <w:rsid w:val="001E2123"/>
    <w:rsid w:val="001E2D0D"/>
    <w:rsid w:val="001E7BAF"/>
    <w:rsid w:val="00204932"/>
    <w:rsid w:val="00204F64"/>
    <w:rsid w:val="00206660"/>
    <w:rsid w:val="002115EF"/>
    <w:rsid w:val="0021661C"/>
    <w:rsid w:val="00217DB2"/>
    <w:rsid w:val="00220443"/>
    <w:rsid w:val="00220C5E"/>
    <w:rsid w:val="00224B01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E3CFA"/>
    <w:rsid w:val="002F4DB4"/>
    <w:rsid w:val="003049DF"/>
    <w:rsid w:val="00313A34"/>
    <w:rsid w:val="003279EE"/>
    <w:rsid w:val="00353610"/>
    <w:rsid w:val="003655F8"/>
    <w:rsid w:val="0037701B"/>
    <w:rsid w:val="003B5625"/>
    <w:rsid w:val="00404A18"/>
    <w:rsid w:val="004139FA"/>
    <w:rsid w:val="00461D12"/>
    <w:rsid w:val="00476264"/>
    <w:rsid w:val="00491DB1"/>
    <w:rsid w:val="004B56AD"/>
    <w:rsid w:val="004C6ABF"/>
    <w:rsid w:val="004F3ACA"/>
    <w:rsid w:val="004F6F20"/>
    <w:rsid w:val="00523CE2"/>
    <w:rsid w:val="00541F98"/>
    <w:rsid w:val="00556F5F"/>
    <w:rsid w:val="00586CE7"/>
    <w:rsid w:val="00596A75"/>
    <w:rsid w:val="005B7978"/>
    <w:rsid w:val="005C704B"/>
    <w:rsid w:val="006162F6"/>
    <w:rsid w:val="0062012F"/>
    <w:rsid w:val="00625362"/>
    <w:rsid w:val="00634E4D"/>
    <w:rsid w:val="00664DBE"/>
    <w:rsid w:val="00687B66"/>
    <w:rsid w:val="00690916"/>
    <w:rsid w:val="0069511A"/>
    <w:rsid w:val="006A003E"/>
    <w:rsid w:val="006A0238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85834"/>
    <w:rsid w:val="00793830"/>
    <w:rsid w:val="00796B4B"/>
    <w:rsid w:val="007D242F"/>
    <w:rsid w:val="007F0AEF"/>
    <w:rsid w:val="00823C7F"/>
    <w:rsid w:val="00833650"/>
    <w:rsid w:val="00836C88"/>
    <w:rsid w:val="00842AC9"/>
    <w:rsid w:val="00851B84"/>
    <w:rsid w:val="0086506D"/>
    <w:rsid w:val="0088158D"/>
    <w:rsid w:val="008907EF"/>
    <w:rsid w:val="008D29D9"/>
    <w:rsid w:val="008F64D7"/>
    <w:rsid w:val="00924782"/>
    <w:rsid w:val="009522D3"/>
    <w:rsid w:val="00970777"/>
    <w:rsid w:val="00991864"/>
    <w:rsid w:val="009920E8"/>
    <w:rsid w:val="009C2C84"/>
    <w:rsid w:val="00A05D29"/>
    <w:rsid w:val="00A239F5"/>
    <w:rsid w:val="00A33AAE"/>
    <w:rsid w:val="00A65940"/>
    <w:rsid w:val="00A73D1B"/>
    <w:rsid w:val="00AA2D7F"/>
    <w:rsid w:val="00AD4A9C"/>
    <w:rsid w:val="00B13D20"/>
    <w:rsid w:val="00B45C59"/>
    <w:rsid w:val="00B60B81"/>
    <w:rsid w:val="00B676C9"/>
    <w:rsid w:val="00B76C5F"/>
    <w:rsid w:val="00B94632"/>
    <w:rsid w:val="00B9683F"/>
    <w:rsid w:val="00BB6CEA"/>
    <w:rsid w:val="00BD551B"/>
    <w:rsid w:val="00BF0030"/>
    <w:rsid w:val="00C23E33"/>
    <w:rsid w:val="00C55A2D"/>
    <w:rsid w:val="00C75A80"/>
    <w:rsid w:val="00C76E3C"/>
    <w:rsid w:val="00CA0F73"/>
    <w:rsid w:val="00CA422A"/>
    <w:rsid w:val="00CA48CA"/>
    <w:rsid w:val="00CD0C51"/>
    <w:rsid w:val="00CD1068"/>
    <w:rsid w:val="00CD7B9F"/>
    <w:rsid w:val="00D2730A"/>
    <w:rsid w:val="00D27CA0"/>
    <w:rsid w:val="00D377ED"/>
    <w:rsid w:val="00D80E51"/>
    <w:rsid w:val="00D97CCC"/>
    <w:rsid w:val="00DA001D"/>
    <w:rsid w:val="00DA43E5"/>
    <w:rsid w:val="00DD34E6"/>
    <w:rsid w:val="00DE67E4"/>
    <w:rsid w:val="00DF5AF6"/>
    <w:rsid w:val="00E00D4C"/>
    <w:rsid w:val="00E01D61"/>
    <w:rsid w:val="00E3230F"/>
    <w:rsid w:val="00E41502"/>
    <w:rsid w:val="00E4204A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17512"/>
    <w:rsid w:val="00F22538"/>
    <w:rsid w:val="00F3324A"/>
    <w:rsid w:val="00F33D19"/>
    <w:rsid w:val="00F45DE9"/>
    <w:rsid w:val="00F54654"/>
    <w:rsid w:val="00F61D6D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06D91-4A7D-442C-AB28-B102A7AC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02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A02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30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38</cp:revision>
  <dcterms:created xsi:type="dcterms:W3CDTF">2016-12-30T02:10:00Z</dcterms:created>
  <dcterms:modified xsi:type="dcterms:W3CDTF">2016-12-30T02:40:00Z</dcterms:modified>
</cp:coreProperties>
</file>