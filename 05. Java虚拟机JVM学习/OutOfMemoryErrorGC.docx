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7A48F2" w:rsidP="007A48F2">
      <w:pPr>
        <w:pStyle w:val="a3"/>
      </w:pPr>
      <w:r w:rsidRPr="007A48F2">
        <w:t>java.lang.OutOfMemoryError: GC overhead limit exceeded</w:t>
      </w:r>
    </w:p>
    <w:p w:rsidR="00B21567" w:rsidRDefault="00B21567" w:rsidP="00B21567">
      <w:pPr>
        <w:pStyle w:val="1"/>
      </w:pPr>
    </w:p>
    <w:p w:rsidR="007A48F2" w:rsidRDefault="004415DF" w:rsidP="007A48F2">
      <w:r>
        <w:rPr>
          <w:rFonts w:hint="eastAsia"/>
        </w:rPr>
        <w:t>分析：</w:t>
      </w:r>
      <w:r w:rsidR="00EE2FB2">
        <w:rPr>
          <w:rFonts w:hint="eastAsia"/>
        </w:rPr>
        <w:t>异常分析</w:t>
      </w:r>
    </w:p>
    <w:p w:rsidR="005E2D2B" w:rsidRDefault="005E2D2B" w:rsidP="005E2D2B">
      <w:pPr>
        <w:rPr>
          <w:rFonts w:hint="eastAsia"/>
        </w:rPr>
      </w:pPr>
      <w:r>
        <w:rPr>
          <w:noProof/>
        </w:rPr>
        <w:drawing>
          <wp:inline distT="0" distB="0" distL="0" distR="0" wp14:anchorId="4999E6E0" wp14:editId="6060B132">
            <wp:extent cx="3723809" cy="2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D2B" w:rsidRDefault="005E2D2B" w:rsidP="005E2D2B">
      <w:r>
        <w:rPr>
          <w:rFonts w:hint="eastAsia"/>
        </w:rPr>
        <w:t>在这个时候有几个问题需要思考一下：</w:t>
      </w:r>
    </w:p>
    <w:p w:rsidR="005E2D2B" w:rsidRDefault="005E2D2B" w:rsidP="005E2D2B">
      <w:r>
        <w:rPr>
          <w:rFonts w:hint="eastAsia"/>
        </w:rPr>
        <w:t>•为什么会出现这个错误</w:t>
      </w:r>
    </w:p>
    <w:p w:rsidR="005E2D2B" w:rsidRDefault="005E2D2B" w:rsidP="005E2D2B">
      <w:r>
        <w:rPr>
          <w:rFonts w:hint="eastAsia"/>
        </w:rPr>
        <w:t>•</w:t>
      </w:r>
      <w:r>
        <w:t>Xms和Xmx是什么意思(我到底修改了什么)</w:t>
      </w:r>
    </w:p>
    <w:p w:rsidR="005E2D2B" w:rsidRDefault="005E2D2B" w:rsidP="005E2D2B">
      <w:r>
        <w:rPr>
          <w:rFonts w:hint="eastAsia"/>
        </w:rPr>
        <w:t>为什么会出现这个错误或者说这个错误是什么意思？</w:t>
      </w:r>
    </w:p>
    <w:p w:rsidR="00A724EC" w:rsidRDefault="00A724EC" w:rsidP="00A724EC">
      <w:r>
        <w:rPr>
          <w:rFonts w:hint="eastAsia"/>
        </w:rPr>
        <w:t>也就是说</w:t>
      </w:r>
      <w:r>
        <w:t>GC试图回收内存，但是什么也没有回收到。默认情况下，JVM花费了98%的时间在GC上，但是GC过之后只有不到2%的堆内存被回收。</w:t>
      </w:r>
    </w:p>
    <w:p w:rsidR="00A724EC" w:rsidRDefault="00A724EC" w:rsidP="00A724EC">
      <w:r>
        <w:rPr>
          <w:rFonts w:hint="eastAsia"/>
        </w:rPr>
        <w:t>这里边比较有意思的是</w:t>
      </w:r>
      <w:r>
        <w:t>98%指的是时间，而2%指的却是堆内存。</w:t>
      </w:r>
    </w:p>
    <w:p w:rsidR="00A724EC" w:rsidRDefault="00A724EC" w:rsidP="00A724EC">
      <w:r>
        <w:rPr>
          <w:rFonts w:hint="eastAsia"/>
        </w:rPr>
        <w:t>到这里可以再拓展思考一下，如果没有这个</w:t>
      </w:r>
      <w:r>
        <w:t>GC overhead limit会发生什么现象</w:t>
      </w:r>
    </w:p>
    <w:p w:rsidR="00A724EC" w:rsidRDefault="00A724EC" w:rsidP="00A724EC">
      <w:pPr>
        <w:rPr>
          <w:b/>
        </w:rPr>
      </w:pPr>
      <w:r w:rsidRPr="00A724EC">
        <w:rPr>
          <w:rFonts w:hint="eastAsia"/>
          <w:b/>
        </w:rPr>
        <w:t>如果没有这个</w:t>
      </w:r>
      <w:r w:rsidRPr="00A724EC">
        <w:rPr>
          <w:b/>
        </w:rPr>
        <w:t>GC overhead limit会发生什么现象</w:t>
      </w:r>
      <w:r>
        <w:rPr>
          <w:rFonts w:hint="eastAsia"/>
          <w:b/>
        </w:rPr>
        <w:t>？</w:t>
      </w:r>
    </w:p>
    <w:p w:rsidR="00C34BC9" w:rsidRDefault="00C34BC9" w:rsidP="00C34BC9">
      <w:pPr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简单来讲，就是一次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过后，并没有回收到内存，很快又会进行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，极端情况下会循环</w:t>
      </w:r>
      <w:r>
        <w:rPr>
          <w:rFonts w:ascii="Arial" w:hAnsi="Arial" w:cs="Arial"/>
          <w:color w:val="333333"/>
          <w:sz w:val="21"/>
          <w:szCs w:val="21"/>
        </w:rPr>
        <w:t>GC(</w:t>
      </w:r>
      <w:r>
        <w:rPr>
          <w:rFonts w:ascii="Arial" w:hAnsi="Arial" w:cs="Arial"/>
          <w:color w:val="333333"/>
          <w:sz w:val="21"/>
          <w:szCs w:val="21"/>
        </w:rPr>
        <w:t>关键是并没有回收到可用内存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，从而导致</w:t>
      </w:r>
      <w:r>
        <w:rPr>
          <w:rFonts w:ascii="Arial" w:hAnsi="Arial" w:cs="Arial"/>
          <w:color w:val="333333"/>
          <w:sz w:val="21"/>
          <w:szCs w:val="21"/>
        </w:rPr>
        <w:t>CPU 100%</w:t>
      </w:r>
      <w:r>
        <w:rPr>
          <w:rFonts w:ascii="Arial" w:hAnsi="Arial" w:cs="Arial"/>
          <w:color w:val="333333"/>
          <w:sz w:val="21"/>
          <w:szCs w:val="21"/>
        </w:rPr>
        <w:t>负载。</w:t>
      </w:r>
    </w:p>
    <w:p w:rsidR="00C34BC9" w:rsidRDefault="00C34BC9" w:rsidP="00C34BC9">
      <w:pPr>
        <w:pStyle w:val="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bookmarkStart w:id="1" w:name="t3"/>
      <w:bookmarkEnd w:id="1"/>
      <w:r>
        <w:rPr>
          <w:rFonts w:ascii="Arial" w:hAnsi="Arial" w:cs="Arial"/>
          <w:color w:val="333333"/>
        </w:rPr>
        <w:lastRenderedPageBreak/>
        <w:t>Xms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Xmx</w:t>
      </w:r>
      <w:r>
        <w:rPr>
          <w:rFonts w:ascii="Arial" w:hAnsi="Arial" w:cs="Arial"/>
          <w:color w:val="333333"/>
        </w:rPr>
        <w:t>是什么意思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我到底修改了什么</w:t>
      </w:r>
      <w:r>
        <w:rPr>
          <w:rFonts w:ascii="Arial" w:hAnsi="Arial" w:cs="Arial"/>
          <w:color w:val="333333"/>
        </w:rPr>
        <w:t>)</w:t>
      </w:r>
    </w:p>
    <w:p w:rsidR="00C34BC9" w:rsidRDefault="00C34BC9" w:rsidP="00C34BC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这两个都是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的参数</w:t>
      </w:r>
    </w:p>
    <w:p w:rsidR="00C34BC9" w:rsidRDefault="00C34BC9" w:rsidP="00C34BC9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Xms JVM</w:t>
      </w:r>
      <w:r>
        <w:rPr>
          <w:rFonts w:ascii="Arial" w:hAnsi="Arial" w:cs="Arial"/>
          <w:color w:val="333333"/>
          <w:sz w:val="21"/>
          <w:szCs w:val="21"/>
        </w:rPr>
        <w:t>的初始堆大小</w:t>
      </w:r>
    </w:p>
    <w:p w:rsidR="00C34BC9" w:rsidRDefault="00C34BC9" w:rsidP="00C34BC9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Xmx JVM</w:t>
      </w:r>
      <w:r>
        <w:rPr>
          <w:rFonts w:ascii="Arial" w:hAnsi="Arial" w:cs="Arial"/>
          <w:color w:val="333333"/>
          <w:sz w:val="21"/>
          <w:szCs w:val="21"/>
        </w:rPr>
        <w:t>的最大堆大小</w:t>
      </w:r>
    </w:p>
    <w:p w:rsidR="00C34BC9" w:rsidRDefault="00C34BC9" w:rsidP="0036207A">
      <w:pPr>
        <w:pStyle w:val="a7"/>
        <w:shd w:val="clear" w:color="auto" w:fill="FFFFFF"/>
        <w:spacing w:line="390" w:lineRule="atLeast"/>
        <w:ind w:firstLineChars="300" w:firstLine="63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</w:t>
      </w:r>
      <w:r w:rsidRPr="00892308">
        <w:rPr>
          <w:rFonts w:ascii="Arial" w:hAnsi="Arial" w:cs="Arial"/>
          <w:b/>
          <w:color w:val="333333"/>
          <w:sz w:val="21"/>
          <w:szCs w:val="21"/>
        </w:rPr>
        <w:t>最小堆</w:t>
      </w:r>
      <w:r>
        <w:rPr>
          <w:rFonts w:ascii="Arial" w:hAnsi="Arial" w:cs="Arial"/>
          <w:color w:val="333333"/>
          <w:sz w:val="21"/>
          <w:szCs w:val="21"/>
        </w:rPr>
        <w:t>被占满后，会进行</w:t>
      </w:r>
      <w:r w:rsidRPr="00892308">
        <w:rPr>
          <w:rFonts w:ascii="Arial" w:hAnsi="Arial" w:cs="Arial"/>
          <w:b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，如果</w:t>
      </w:r>
      <w:r>
        <w:rPr>
          <w:rFonts w:ascii="Arial" w:hAnsi="Arial" w:cs="Arial"/>
          <w:color w:val="333333"/>
          <w:sz w:val="21"/>
          <w:szCs w:val="21"/>
        </w:rPr>
        <w:t>GC</w:t>
      </w:r>
      <w:r>
        <w:rPr>
          <w:rFonts w:ascii="Arial" w:hAnsi="Arial" w:cs="Arial"/>
          <w:color w:val="333333"/>
          <w:sz w:val="21"/>
          <w:szCs w:val="21"/>
        </w:rPr>
        <w:t>之后还</w:t>
      </w:r>
      <w:r w:rsidRPr="00892308">
        <w:rPr>
          <w:rFonts w:ascii="Arial" w:hAnsi="Arial" w:cs="Arial"/>
          <w:b/>
          <w:color w:val="333333"/>
          <w:sz w:val="21"/>
          <w:szCs w:val="21"/>
        </w:rPr>
        <w:t>不能得到足够的内存</w:t>
      </w:r>
      <w:r>
        <w:rPr>
          <w:rFonts w:ascii="Arial" w:hAnsi="Arial" w:cs="Arial"/>
          <w:color w:val="333333"/>
          <w:sz w:val="21"/>
          <w:szCs w:val="21"/>
        </w:rPr>
        <w:t>，就会扩展堆，最大扩展至</w:t>
      </w:r>
      <w:r w:rsidRPr="00892308">
        <w:rPr>
          <w:rFonts w:ascii="Arial" w:hAnsi="Arial" w:cs="Arial"/>
          <w:b/>
          <w:color w:val="333333"/>
          <w:sz w:val="21"/>
          <w:szCs w:val="21"/>
        </w:rPr>
        <w:t>Xmx</w:t>
      </w:r>
      <w:r w:rsidRPr="00892308">
        <w:rPr>
          <w:rFonts w:ascii="Arial" w:hAnsi="Arial" w:cs="Arial"/>
          <w:b/>
          <w:color w:val="333333"/>
          <w:sz w:val="21"/>
          <w:szCs w:val="21"/>
        </w:rPr>
        <w:t>设定的</w:t>
      </w:r>
      <w:r w:rsidRPr="00892308">
        <w:rPr>
          <w:rFonts w:ascii="Arial" w:hAnsi="Arial" w:cs="Arial" w:hint="eastAsia"/>
          <w:b/>
          <w:color w:val="333333"/>
          <w:sz w:val="21"/>
          <w:szCs w:val="21"/>
        </w:rPr>
        <w:t>[</w:t>
      </w:r>
      <w:r w:rsidRPr="00892308">
        <w:rPr>
          <w:rFonts w:ascii="Arial" w:hAnsi="Arial" w:cs="Arial"/>
          <w:b/>
          <w:color w:val="333333"/>
          <w:sz w:val="21"/>
          <w:szCs w:val="21"/>
        </w:rPr>
        <w:t>1</w:t>
      </w:r>
      <w:r w:rsidRPr="00892308">
        <w:rPr>
          <w:rFonts w:ascii="Arial" w:hAnsi="Arial" w:cs="Arial" w:hint="eastAsia"/>
          <w:b/>
          <w:color w:val="333333"/>
          <w:sz w:val="21"/>
          <w:szCs w:val="21"/>
        </w:rPr>
        <w:t>]</w:t>
      </w:r>
      <w:r w:rsidRPr="00892308">
        <w:rPr>
          <w:rFonts w:ascii="Arial" w:hAnsi="Arial" w:cs="Arial"/>
          <w:b/>
          <w:color w:val="333333"/>
          <w:sz w:val="21"/>
          <w:szCs w:val="21"/>
        </w:rPr>
        <w:t>值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B21567" w:rsidRDefault="00B21567" w:rsidP="00B21567">
      <w:pPr>
        <w:pStyle w:val="1"/>
      </w:pP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一、异常如下：</w:t>
      </w:r>
      <w:r w:rsidRPr="00B2156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br/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Exception in thread "main" java.lang.OutOfMemoryError: GC overhead limit exceeded</w:t>
      </w: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二、解释：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br/>
        <w:t>JDK6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新增错误类型。当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GC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为释放很小空间占用大量时间时抛出。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一般是因为堆太小。导致异常的原因：没有足够的内存。</w:t>
      </w: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三、解决方案：</w:t>
      </w: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:rsidR="00B21567" w:rsidRPr="00B21567" w:rsidRDefault="00B21567" w:rsidP="00B215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、查看系统是否有使用大内存的代码或死循环。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br/>
        <w:t>2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、可以添加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JVM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的启动参数来限制使用内存：</w:t>
      </w:r>
      <w:r w:rsidRPr="00B21567">
        <w:rPr>
          <w:rFonts w:ascii="Arial" w:eastAsia="宋体" w:hAnsi="Arial" w:cs="Arial"/>
          <w:color w:val="333333"/>
          <w:kern w:val="0"/>
          <w:sz w:val="21"/>
          <w:szCs w:val="21"/>
        </w:rPr>
        <w:t>-XX:-UseGCOverheadLimit</w:t>
      </w:r>
    </w:p>
    <w:p w:rsidR="00B21567" w:rsidRPr="00B21567" w:rsidRDefault="00B21567" w:rsidP="00B21567">
      <w:pPr>
        <w:rPr>
          <w:rFonts w:hint="eastAsia"/>
        </w:rPr>
      </w:pPr>
    </w:p>
    <w:p w:rsidR="00C34BC9" w:rsidRPr="00C34BC9" w:rsidRDefault="00C34BC9" w:rsidP="00C34BC9">
      <w:pPr>
        <w:ind w:firstLineChars="200" w:firstLine="480"/>
        <w:rPr>
          <w:b/>
        </w:rPr>
      </w:pPr>
    </w:p>
    <w:sectPr w:rsidR="00C34BC9" w:rsidRPr="00C3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BF0" w:rsidRDefault="005B4BF0" w:rsidP="00ED0DA5">
      <w:r>
        <w:separator/>
      </w:r>
    </w:p>
  </w:endnote>
  <w:endnote w:type="continuationSeparator" w:id="0">
    <w:p w:rsidR="005B4BF0" w:rsidRDefault="005B4BF0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BF0" w:rsidRDefault="005B4BF0" w:rsidP="00ED0DA5">
      <w:r>
        <w:separator/>
      </w:r>
    </w:p>
  </w:footnote>
  <w:footnote w:type="continuationSeparator" w:id="0">
    <w:p w:rsidR="005B4BF0" w:rsidRDefault="005B4BF0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78D"/>
    <w:multiLevelType w:val="multilevel"/>
    <w:tmpl w:val="A0E2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3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F2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3630"/>
    <w:rsid w:val="00136339"/>
    <w:rsid w:val="00146175"/>
    <w:rsid w:val="00160F0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6207A"/>
    <w:rsid w:val="0037701B"/>
    <w:rsid w:val="003B5625"/>
    <w:rsid w:val="003C2C48"/>
    <w:rsid w:val="004415DF"/>
    <w:rsid w:val="00461D12"/>
    <w:rsid w:val="00476264"/>
    <w:rsid w:val="00491DB1"/>
    <w:rsid w:val="004C6ABF"/>
    <w:rsid w:val="004F3ACA"/>
    <w:rsid w:val="004F6F20"/>
    <w:rsid w:val="00541F98"/>
    <w:rsid w:val="00556F5F"/>
    <w:rsid w:val="00577BD5"/>
    <w:rsid w:val="00586CE7"/>
    <w:rsid w:val="005B4BF0"/>
    <w:rsid w:val="005B7978"/>
    <w:rsid w:val="005C704B"/>
    <w:rsid w:val="005E2D2B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A48F2"/>
    <w:rsid w:val="007D242F"/>
    <w:rsid w:val="007F0AEF"/>
    <w:rsid w:val="00836C88"/>
    <w:rsid w:val="00842AC9"/>
    <w:rsid w:val="00851B84"/>
    <w:rsid w:val="008907EF"/>
    <w:rsid w:val="00892308"/>
    <w:rsid w:val="008D29D9"/>
    <w:rsid w:val="008E7B32"/>
    <w:rsid w:val="008F64D7"/>
    <w:rsid w:val="009522D3"/>
    <w:rsid w:val="00970777"/>
    <w:rsid w:val="00991864"/>
    <w:rsid w:val="009C2C84"/>
    <w:rsid w:val="00A05D29"/>
    <w:rsid w:val="00A239F5"/>
    <w:rsid w:val="00A33AAE"/>
    <w:rsid w:val="00A65940"/>
    <w:rsid w:val="00A724EC"/>
    <w:rsid w:val="00A73D1B"/>
    <w:rsid w:val="00AA2D7F"/>
    <w:rsid w:val="00AD4A9C"/>
    <w:rsid w:val="00B21567"/>
    <w:rsid w:val="00B45C59"/>
    <w:rsid w:val="00B676C9"/>
    <w:rsid w:val="00B76C5F"/>
    <w:rsid w:val="00B94632"/>
    <w:rsid w:val="00BB6CEA"/>
    <w:rsid w:val="00BD551B"/>
    <w:rsid w:val="00BF0030"/>
    <w:rsid w:val="00C34BC9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2FE2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2FB2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55A6D1-D192-496E-9963-8DEF407B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2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724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C34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B21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2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902997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380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209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60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47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695743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432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277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84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00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473609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3750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971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726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80843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13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37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3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5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616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52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13</cp:revision>
  <dcterms:created xsi:type="dcterms:W3CDTF">2016-12-27T07:35:00Z</dcterms:created>
  <dcterms:modified xsi:type="dcterms:W3CDTF">2016-12-27T09:06:00Z</dcterms:modified>
</cp:coreProperties>
</file>