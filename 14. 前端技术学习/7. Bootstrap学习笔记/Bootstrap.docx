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BCA" w:rsidRDefault="0055247A" w:rsidP="0055247A">
      <w:pPr>
        <w:pStyle w:val="a3"/>
      </w:pPr>
      <w:r>
        <w:t>Bootstrap</w:t>
      </w:r>
    </w:p>
    <w:p w:rsidR="0055247A" w:rsidRDefault="000665A7" w:rsidP="000665A7">
      <w:pPr>
        <w:pStyle w:val="1"/>
      </w:pPr>
      <w:r>
        <w:t>下载</w:t>
      </w:r>
    </w:p>
    <w:p w:rsidR="000275C0" w:rsidRPr="000275C0" w:rsidRDefault="000275C0" w:rsidP="000275C0">
      <w:pPr>
        <w:rPr>
          <w:rFonts w:hint="eastAsia"/>
        </w:rPr>
      </w:pPr>
      <w:r w:rsidRPr="000275C0">
        <w:t>http://v3.bootcss.com/getting-started/#download</w:t>
      </w:r>
    </w:p>
    <w:p w:rsidR="000665A7" w:rsidRDefault="000665A7" w:rsidP="0055247A">
      <w:r>
        <w:rPr>
          <w:noProof/>
        </w:rPr>
        <w:drawing>
          <wp:inline distT="0" distB="0" distL="0" distR="0" wp14:anchorId="7460D56C" wp14:editId="51045920">
            <wp:extent cx="5274310" cy="2069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2D" w:rsidRDefault="0036702D" w:rsidP="0036702D">
      <w:pPr>
        <w:pStyle w:val="1"/>
      </w:pPr>
    </w:p>
    <w:p w:rsidR="00325931" w:rsidRDefault="00325931" w:rsidP="00325931">
      <w:r>
        <w:rPr>
          <w:noProof/>
        </w:rPr>
        <w:drawing>
          <wp:inline distT="0" distB="0" distL="0" distR="0" wp14:anchorId="6BE53EF0" wp14:editId="68678FC6">
            <wp:extent cx="5274310" cy="1925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31" w:rsidRDefault="00325931" w:rsidP="00325931">
      <w:pPr>
        <w:pStyle w:val="1"/>
      </w:pPr>
    </w:p>
    <w:p w:rsidR="00325931" w:rsidRDefault="00325931" w:rsidP="00325931">
      <w:r>
        <w:rPr>
          <w:noProof/>
        </w:rPr>
        <w:drawing>
          <wp:inline distT="0" distB="0" distL="0" distR="0" wp14:anchorId="7CE6B4E7" wp14:editId="3AD98807">
            <wp:extent cx="4904762" cy="94285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EF" w:rsidRDefault="006E30EF" w:rsidP="006E30EF">
      <w:pPr>
        <w:pStyle w:val="1"/>
      </w:pPr>
      <w:r>
        <w:rPr>
          <w:rFonts w:hint="eastAsia"/>
        </w:rPr>
        <w:t>工程开发时，建议使用CDN方式</w:t>
      </w:r>
      <w:r w:rsidR="008F25C5">
        <w:rPr>
          <w:rFonts w:hint="eastAsia"/>
        </w:rPr>
        <w:t>，但是不可以开发工具不能提醒。</w:t>
      </w:r>
    </w:p>
    <w:p w:rsidR="008F25C5" w:rsidRPr="008F25C5" w:rsidRDefault="008F25C5" w:rsidP="008F25C5">
      <w:pPr>
        <w:rPr>
          <w:rFonts w:hint="eastAsia"/>
        </w:rPr>
      </w:pPr>
      <w:r>
        <w:t>如果采用拷贝的方式</w:t>
      </w:r>
      <w:r>
        <w:rPr>
          <w:rFonts w:hint="eastAsia"/>
        </w:rPr>
        <w:t>，</w:t>
      </w:r>
      <w:r>
        <w:t>则会提醒</w:t>
      </w:r>
      <w:r>
        <w:rPr>
          <w:rFonts w:hint="eastAsia"/>
        </w:rPr>
        <w:t>。</w:t>
      </w:r>
      <w:bookmarkStart w:id="0" w:name="_GoBack"/>
      <w:bookmarkEnd w:id="0"/>
    </w:p>
    <w:sectPr w:rsidR="008F25C5" w:rsidRPr="008F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8EF" w:rsidRDefault="003D28EF" w:rsidP="00ED0DA5">
      <w:r>
        <w:separator/>
      </w:r>
    </w:p>
  </w:endnote>
  <w:endnote w:type="continuationSeparator" w:id="0">
    <w:p w:rsidR="003D28EF" w:rsidRDefault="003D28EF" w:rsidP="00ED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8EF" w:rsidRDefault="003D28EF" w:rsidP="00ED0DA5">
      <w:r>
        <w:separator/>
      </w:r>
    </w:p>
  </w:footnote>
  <w:footnote w:type="continuationSeparator" w:id="0">
    <w:p w:rsidR="003D28EF" w:rsidRDefault="003D28EF" w:rsidP="00ED0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8C1ECE0A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CF46D1"/>
    <w:multiLevelType w:val="hybridMultilevel"/>
    <w:tmpl w:val="5A32B95E"/>
    <w:lvl w:ilvl="0" w:tplc="E4844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86277"/>
    <w:multiLevelType w:val="hybridMultilevel"/>
    <w:tmpl w:val="1E807D4E"/>
    <w:lvl w:ilvl="0" w:tplc="041ACF62">
      <w:start w:val="1"/>
      <w:numFmt w:val="decimal"/>
      <w:pStyle w:val="2"/>
      <w:lvlText w:val="%1)"/>
      <w:lvlJc w:val="left"/>
      <w:pPr>
        <w:ind w:left="420" w:hanging="420"/>
      </w:pPr>
    </w:lvl>
    <w:lvl w:ilvl="1" w:tplc="270EBC44">
      <w:start w:val="1"/>
      <w:numFmt w:val="upperLetter"/>
      <w:lvlText w:val="%2．"/>
      <w:lvlJc w:val="left"/>
      <w:pPr>
        <w:ind w:left="1140" w:hanging="720"/>
      </w:pPr>
      <w:rPr>
        <w:rFonts w:hint="default"/>
      </w:rPr>
    </w:lvl>
    <w:lvl w:ilvl="2" w:tplc="278686C2">
      <w:start w:val="1"/>
      <w:numFmt w:val="upperLetter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24486F"/>
    <w:multiLevelType w:val="hybridMultilevel"/>
    <w:tmpl w:val="142406D6"/>
    <w:lvl w:ilvl="0" w:tplc="70D28296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2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7A"/>
    <w:rsid w:val="00003D79"/>
    <w:rsid w:val="000275C0"/>
    <w:rsid w:val="00033C2C"/>
    <w:rsid w:val="00042462"/>
    <w:rsid w:val="0004262A"/>
    <w:rsid w:val="00047DC4"/>
    <w:rsid w:val="000665A7"/>
    <w:rsid w:val="0007275D"/>
    <w:rsid w:val="00073BEE"/>
    <w:rsid w:val="0007584B"/>
    <w:rsid w:val="00082C5C"/>
    <w:rsid w:val="000968E2"/>
    <w:rsid w:val="000C0AD9"/>
    <w:rsid w:val="000C2675"/>
    <w:rsid w:val="000C3B26"/>
    <w:rsid w:val="000D3647"/>
    <w:rsid w:val="0011435F"/>
    <w:rsid w:val="00121C78"/>
    <w:rsid w:val="00136339"/>
    <w:rsid w:val="00146175"/>
    <w:rsid w:val="00160F06"/>
    <w:rsid w:val="001C4D34"/>
    <w:rsid w:val="001D2CAC"/>
    <w:rsid w:val="001D6E19"/>
    <w:rsid w:val="001E2123"/>
    <w:rsid w:val="001E2D0D"/>
    <w:rsid w:val="00204932"/>
    <w:rsid w:val="00204F64"/>
    <w:rsid w:val="00206660"/>
    <w:rsid w:val="002115EF"/>
    <w:rsid w:val="0021661C"/>
    <w:rsid w:val="00217DB2"/>
    <w:rsid w:val="00220443"/>
    <w:rsid w:val="00220C5E"/>
    <w:rsid w:val="00226408"/>
    <w:rsid w:val="00232B3F"/>
    <w:rsid w:val="00246C37"/>
    <w:rsid w:val="002965CE"/>
    <w:rsid w:val="002A1274"/>
    <w:rsid w:val="002B5D2F"/>
    <w:rsid w:val="002C5ABB"/>
    <w:rsid w:val="002C6B3A"/>
    <w:rsid w:val="002D04BC"/>
    <w:rsid w:val="002E2C17"/>
    <w:rsid w:val="002F4DB4"/>
    <w:rsid w:val="00325931"/>
    <w:rsid w:val="003279EE"/>
    <w:rsid w:val="0036702D"/>
    <w:rsid w:val="0037701B"/>
    <w:rsid w:val="003B5625"/>
    <w:rsid w:val="003D28EF"/>
    <w:rsid w:val="004210CA"/>
    <w:rsid w:val="00461D12"/>
    <w:rsid w:val="00476264"/>
    <w:rsid w:val="00491DB1"/>
    <w:rsid w:val="004C6ABF"/>
    <w:rsid w:val="004F3ACA"/>
    <w:rsid w:val="004F6F20"/>
    <w:rsid w:val="00541F98"/>
    <w:rsid w:val="0055247A"/>
    <w:rsid w:val="00556F5F"/>
    <w:rsid w:val="00586CE7"/>
    <w:rsid w:val="005B7978"/>
    <w:rsid w:val="005C704B"/>
    <w:rsid w:val="006162F6"/>
    <w:rsid w:val="00625362"/>
    <w:rsid w:val="00634E4D"/>
    <w:rsid w:val="00664DBE"/>
    <w:rsid w:val="00690916"/>
    <w:rsid w:val="006A003E"/>
    <w:rsid w:val="006B7903"/>
    <w:rsid w:val="006C0C92"/>
    <w:rsid w:val="006C5EF2"/>
    <w:rsid w:val="006D5565"/>
    <w:rsid w:val="006E30EF"/>
    <w:rsid w:val="006F4134"/>
    <w:rsid w:val="007045A3"/>
    <w:rsid w:val="00720F70"/>
    <w:rsid w:val="007228D9"/>
    <w:rsid w:val="00723A7C"/>
    <w:rsid w:val="00731F4E"/>
    <w:rsid w:val="00737BCA"/>
    <w:rsid w:val="0077559E"/>
    <w:rsid w:val="00775AAD"/>
    <w:rsid w:val="00784335"/>
    <w:rsid w:val="00796B4B"/>
    <w:rsid w:val="007D242F"/>
    <w:rsid w:val="007F0AEF"/>
    <w:rsid w:val="00836C88"/>
    <w:rsid w:val="00842AC9"/>
    <w:rsid w:val="00851B84"/>
    <w:rsid w:val="008907EF"/>
    <w:rsid w:val="008D29D9"/>
    <w:rsid w:val="008F25C5"/>
    <w:rsid w:val="008F64D7"/>
    <w:rsid w:val="009522D3"/>
    <w:rsid w:val="00970777"/>
    <w:rsid w:val="00991864"/>
    <w:rsid w:val="009C2C84"/>
    <w:rsid w:val="00A05D29"/>
    <w:rsid w:val="00A239F5"/>
    <w:rsid w:val="00A33AAE"/>
    <w:rsid w:val="00A65940"/>
    <w:rsid w:val="00A73D1B"/>
    <w:rsid w:val="00AA2D7F"/>
    <w:rsid w:val="00AD4A9C"/>
    <w:rsid w:val="00B45C59"/>
    <w:rsid w:val="00B676C9"/>
    <w:rsid w:val="00B76C5F"/>
    <w:rsid w:val="00B94632"/>
    <w:rsid w:val="00BB6CEA"/>
    <w:rsid w:val="00BD551B"/>
    <w:rsid w:val="00BF0030"/>
    <w:rsid w:val="00C55A2D"/>
    <w:rsid w:val="00C75A80"/>
    <w:rsid w:val="00CA0F73"/>
    <w:rsid w:val="00CA422A"/>
    <w:rsid w:val="00CA48CA"/>
    <w:rsid w:val="00CD1068"/>
    <w:rsid w:val="00CD7B9F"/>
    <w:rsid w:val="00D2730A"/>
    <w:rsid w:val="00D27CA0"/>
    <w:rsid w:val="00D377ED"/>
    <w:rsid w:val="00D97CCC"/>
    <w:rsid w:val="00DA001D"/>
    <w:rsid w:val="00DA43E5"/>
    <w:rsid w:val="00DD34E6"/>
    <w:rsid w:val="00DE67E4"/>
    <w:rsid w:val="00DF5AF6"/>
    <w:rsid w:val="00E00D4C"/>
    <w:rsid w:val="00E01D61"/>
    <w:rsid w:val="00E41502"/>
    <w:rsid w:val="00E54A3A"/>
    <w:rsid w:val="00E56C6D"/>
    <w:rsid w:val="00E928E3"/>
    <w:rsid w:val="00E960CF"/>
    <w:rsid w:val="00EB2D41"/>
    <w:rsid w:val="00ED0DA5"/>
    <w:rsid w:val="00EE0FEC"/>
    <w:rsid w:val="00EE2E16"/>
    <w:rsid w:val="00EE725E"/>
    <w:rsid w:val="00F22538"/>
    <w:rsid w:val="00F3324A"/>
    <w:rsid w:val="00F33D19"/>
    <w:rsid w:val="00F45DE9"/>
    <w:rsid w:val="00F54654"/>
    <w:rsid w:val="00F6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EFCD37-2605-4B1B-8B8F-71270217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33AAE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C17"/>
    <w:pPr>
      <w:keepNext/>
      <w:keepLines/>
      <w:numPr>
        <w:numId w:val="8"/>
      </w:numPr>
      <w:spacing w:line="416" w:lineRule="auto"/>
      <w:ind w:leftChars="100" w:left="900" w:rightChars="100" w:right="10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4F64"/>
    <w:pPr>
      <w:keepNext/>
      <w:keepLines/>
      <w:numPr>
        <w:numId w:val="11"/>
      </w:numPr>
      <w:spacing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3AAE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F6578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578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2C17"/>
    <w:rPr>
      <w:rFonts w:asciiTheme="majorHAnsi" w:eastAsiaTheme="majorEastAsia" w:hAnsiTheme="majorHAnsi" w:cstheme="majorBidi"/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ED0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0DA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0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0D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04F64"/>
    <w:rPr>
      <w:b/>
      <w:bCs/>
      <w:sz w:val="21"/>
      <w:szCs w:val="32"/>
    </w:rPr>
  </w:style>
  <w:style w:type="paragraph" w:styleId="a6">
    <w:name w:val="List Paragraph"/>
    <w:basedOn w:val="a"/>
    <w:uiPriority w:val="34"/>
    <w:qFormat/>
    <w:rsid w:val="00775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201510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26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wo201510</cp:lastModifiedBy>
  <cp:revision>6</cp:revision>
  <dcterms:created xsi:type="dcterms:W3CDTF">2016-12-15T11:18:00Z</dcterms:created>
  <dcterms:modified xsi:type="dcterms:W3CDTF">2016-12-15T11:44:00Z</dcterms:modified>
</cp:coreProperties>
</file>