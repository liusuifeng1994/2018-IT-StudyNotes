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CA" w:rsidRDefault="00055739" w:rsidP="00055739">
      <w:pPr>
        <w:pStyle w:val="a3"/>
      </w:pPr>
      <w:r>
        <w:t>AngularJS</w:t>
      </w:r>
    </w:p>
    <w:p w:rsidR="00055739" w:rsidRDefault="00055739" w:rsidP="00055739">
      <w:pPr>
        <w:pStyle w:val="1"/>
      </w:pPr>
      <w:r>
        <w:t>AngularJS</w:t>
      </w:r>
    </w:p>
    <w:p w:rsidR="00055739" w:rsidRDefault="00055739" w:rsidP="00055739">
      <w:r>
        <w:rPr>
          <w:noProof/>
        </w:rPr>
        <w:drawing>
          <wp:inline distT="0" distB="0" distL="0" distR="0" wp14:anchorId="59529114" wp14:editId="343E29E3">
            <wp:extent cx="2819048" cy="16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99" w:rsidRDefault="00333599" w:rsidP="00055739">
      <w:r>
        <w:t>最最核心的思想</w:t>
      </w:r>
      <w:r>
        <w:rPr>
          <w:rFonts w:hint="eastAsia"/>
        </w:rPr>
        <w:t>：</w:t>
      </w:r>
    </w:p>
    <w:p w:rsidR="00055739" w:rsidRPr="00333599" w:rsidRDefault="00055739" w:rsidP="00333599">
      <w:pPr>
        <w:pStyle w:val="2"/>
        <w:ind w:left="660" w:right="240"/>
      </w:pPr>
      <w:r w:rsidRPr="00333599">
        <w:t>依赖注入</w:t>
      </w:r>
    </w:p>
    <w:p w:rsidR="00055739" w:rsidRPr="00333599" w:rsidRDefault="00055739" w:rsidP="00333599">
      <w:pPr>
        <w:pStyle w:val="2"/>
        <w:ind w:left="660" w:right="240"/>
      </w:pPr>
      <w:r w:rsidRPr="00333599">
        <w:t>双向绑定</w:t>
      </w:r>
    </w:p>
    <w:p w:rsidR="00055739" w:rsidRPr="00055739" w:rsidRDefault="00055739" w:rsidP="00055739">
      <w:pPr>
        <w:pStyle w:val="1"/>
      </w:pPr>
    </w:p>
    <w:p w:rsidR="00055739" w:rsidRDefault="008F3F98" w:rsidP="00055739">
      <w:r>
        <w:rPr>
          <w:noProof/>
        </w:rPr>
        <w:drawing>
          <wp:inline distT="0" distB="0" distL="0" distR="0" wp14:anchorId="11E07560" wp14:editId="30A27FD8">
            <wp:extent cx="5274310" cy="1402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0D" w:rsidRDefault="00C5300D" w:rsidP="00C5300D">
      <w:pPr>
        <w:pStyle w:val="1"/>
      </w:pPr>
    </w:p>
    <w:p w:rsidR="00C5300D" w:rsidRDefault="00C5300D" w:rsidP="00C5300D">
      <w:r>
        <w:rPr>
          <w:rFonts w:hint="eastAsia"/>
        </w:rPr>
        <w:t>{{</w:t>
      </w:r>
      <w:r>
        <w:t xml:space="preserve"> </w:t>
      </w:r>
      <w:r>
        <w:rPr>
          <w:rFonts w:hint="eastAsia"/>
        </w:rPr>
        <w:t>}}</w:t>
      </w:r>
    </w:p>
    <w:p w:rsidR="00C5300D" w:rsidRDefault="00C5300D" w:rsidP="00C5300D">
      <w:pPr>
        <w:pStyle w:val="1"/>
      </w:pPr>
    </w:p>
    <w:p w:rsidR="00C5300D" w:rsidRDefault="00C5300D" w:rsidP="00C5300D">
      <w:r>
        <w:t>ng</w:t>
      </w:r>
      <w:r>
        <w:rPr>
          <w:rFonts w:hint="eastAsia"/>
        </w:rPr>
        <w:t>-</w:t>
      </w:r>
      <w:r>
        <w:t>app</w:t>
      </w:r>
      <w:r w:rsidR="00F55DD9">
        <w:rPr>
          <w:rFonts w:hint="eastAsia"/>
        </w:rPr>
        <w:t>：</w:t>
      </w:r>
    </w:p>
    <w:p w:rsidR="00C5300D" w:rsidRDefault="00C5300D" w:rsidP="00C5300D">
      <w:r>
        <w:t>ng</w:t>
      </w:r>
      <w:r>
        <w:rPr>
          <w:rFonts w:hint="eastAsia"/>
        </w:rPr>
        <w:t>-</w:t>
      </w:r>
      <w:r>
        <w:t>if</w:t>
      </w:r>
      <w:r>
        <w:rPr>
          <w:rFonts w:hint="eastAsia"/>
        </w:rPr>
        <w:t>：</w:t>
      </w:r>
      <w:r>
        <w:t>建议使用这个</w:t>
      </w:r>
      <w:r>
        <w:rPr>
          <w:rFonts w:hint="eastAsia"/>
        </w:rPr>
        <w:t>。</w:t>
      </w:r>
    </w:p>
    <w:p w:rsidR="00C5300D" w:rsidRDefault="00C5300D" w:rsidP="00C5300D">
      <w:r>
        <w:t>ng</w:t>
      </w:r>
      <w:r>
        <w:rPr>
          <w:rFonts w:hint="eastAsia"/>
        </w:rPr>
        <w:t>-</w:t>
      </w:r>
      <w:r>
        <w:t>hide</w:t>
      </w:r>
      <w:r w:rsidR="00E97D35">
        <w:rPr>
          <w:rFonts w:hint="eastAsia"/>
        </w:rPr>
        <w:t>：</w:t>
      </w:r>
      <w:r w:rsidR="00F55DD9">
        <w:t>当满足后面指定的条件时</w:t>
      </w:r>
      <w:r w:rsidR="00F55DD9">
        <w:rPr>
          <w:rFonts w:hint="eastAsia"/>
        </w:rPr>
        <w:t>，</w:t>
      </w:r>
      <w:r w:rsidR="00F55DD9">
        <w:t>就会隐藏</w:t>
      </w:r>
      <w:r w:rsidR="00F55DD9">
        <w:rPr>
          <w:rFonts w:hint="eastAsia"/>
        </w:rPr>
        <w:t>。</w:t>
      </w:r>
    </w:p>
    <w:p w:rsidR="00A27221" w:rsidRDefault="00A27221" w:rsidP="00A27221">
      <w:pPr>
        <w:pStyle w:val="1"/>
      </w:pPr>
      <w:r>
        <w:lastRenderedPageBreak/>
        <w:t>Angular框架环境的搭建</w:t>
      </w:r>
      <w:r>
        <w:rPr>
          <w:rFonts w:hint="eastAsia"/>
        </w:rPr>
        <w:t>：</w:t>
      </w:r>
    </w:p>
    <w:p w:rsidR="00615BFD" w:rsidRDefault="00615BFD" w:rsidP="00A27221">
      <w:pPr>
        <w:rPr>
          <w:rFonts w:hint="eastAsia"/>
        </w:rPr>
      </w:pPr>
      <w:r>
        <w:t>官网</w:t>
      </w:r>
      <w:r>
        <w:rPr>
          <w:rFonts w:hint="eastAsia"/>
        </w:rPr>
        <w:t>下载：</w:t>
      </w:r>
      <w:r w:rsidRPr="00615BFD">
        <w:t>https://angularjs.org/</w:t>
      </w:r>
    </w:p>
    <w:p w:rsidR="00A27221" w:rsidRDefault="00A27221" w:rsidP="00A27221">
      <w:pPr>
        <w:pStyle w:val="2"/>
        <w:numPr>
          <w:ilvl w:val="0"/>
          <w:numId w:val="19"/>
        </w:numPr>
        <w:ind w:leftChars="0" w:right="240"/>
      </w:pPr>
      <w:r>
        <w:rPr>
          <w:rFonts w:hint="eastAsia"/>
        </w:rPr>
        <w:t>下载angular.min.js文件，本地引入。</w:t>
      </w:r>
    </w:p>
    <w:p w:rsidR="008D29E6" w:rsidRPr="008D29E6" w:rsidRDefault="008D29E6" w:rsidP="008D29E6">
      <w:pPr>
        <w:rPr>
          <w:rFonts w:hint="eastAsia"/>
        </w:rPr>
      </w:pPr>
      <w:r>
        <w:rPr>
          <w:rFonts w:hint="eastAsia"/>
        </w:rPr>
        <w:t>注意：本地的angular</w:t>
      </w:r>
      <w:r>
        <w:t>.min.js的存放位置可能不同</w:t>
      </w:r>
    </w:p>
    <w:p w:rsidR="008D29E6" w:rsidRPr="008D29E6" w:rsidRDefault="008D29E6" w:rsidP="008D29E6">
      <w:pPr>
        <w:pStyle w:val="HTML"/>
        <w:shd w:val="clear" w:color="auto" w:fill="2B2B2B"/>
        <w:rPr>
          <w:rFonts w:hint="eastAsia"/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//本地引入Angular JS框架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E8BF6A"/>
          <w:sz w:val="23"/>
          <w:szCs w:val="23"/>
        </w:rPr>
        <w:t xml:space="preserve">&lt;script </w:t>
      </w:r>
      <w:r>
        <w:rPr>
          <w:rFonts w:hint="eastAsia"/>
          <w:color w:val="BABABA"/>
          <w:sz w:val="23"/>
          <w:szCs w:val="23"/>
        </w:rPr>
        <w:t>src=</w:t>
      </w:r>
      <w:r>
        <w:rPr>
          <w:rFonts w:hint="eastAsia"/>
          <w:color w:val="A5C261"/>
          <w:sz w:val="23"/>
          <w:szCs w:val="23"/>
        </w:rPr>
        <w:t>"</w:t>
      </w:r>
      <w:r>
        <w:rPr>
          <w:color w:val="A5C261"/>
          <w:sz w:val="23"/>
          <w:szCs w:val="23"/>
        </w:rPr>
        <w:t>…</w:t>
      </w:r>
      <w:r>
        <w:rPr>
          <w:rFonts w:hint="eastAsia"/>
          <w:color w:val="A5C261"/>
          <w:sz w:val="23"/>
          <w:szCs w:val="23"/>
        </w:rPr>
        <w:t xml:space="preserve">/Script/angular.min.js" </w:t>
      </w:r>
      <w:r>
        <w:rPr>
          <w:rFonts w:hint="eastAsia"/>
          <w:color w:val="BABABA"/>
          <w:sz w:val="23"/>
          <w:szCs w:val="23"/>
        </w:rPr>
        <w:t>type=</w:t>
      </w:r>
      <w:r>
        <w:rPr>
          <w:rFonts w:hint="eastAsia"/>
          <w:color w:val="A5C261"/>
          <w:sz w:val="23"/>
          <w:szCs w:val="23"/>
        </w:rPr>
        <w:t>"text/javascript"</w:t>
      </w:r>
      <w:r>
        <w:rPr>
          <w:rFonts w:hint="eastAsia"/>
          <w:color w:val="E8BF6A"/>
          <w:sz w:val="23"/>
          <w:szCs w:val="23"/>
        </w:rPr>
        <w:t>&gt;&lt;/script&gt;</w:t>
      </w:r>
    </w:p>
    <w:p w:rsidR="00A27221" w:rsidRDefault="00A27221" w:rsidP="00A27221">
      <w:pPr>
        <w:pStyle w:val="2"/>
        <w:ind w:left="660" w:right="240"/>
      </w:pPr>
      <w:r>
        <w:rPr>
          <w:rFonts w:hint="eastAsia"/>
        </w:rPr>
        <w:t>通过CDN方式引入。</w:t>
      </w:r>
    </w:p>
    <w:p w:rsidR="008D29E6" w:rsidRDefault="00A27221" w:rsidP="00A27221">
      <w:pPr>
        <w:rPr>
          <w:b/>
        </w:rPr>
      </w:pPr>
      <w:hyperlink r:id="rId10" w:history="1">
        <w:r w:rsidRPr="00404CBD">
          <w:rPr>
            <w:rStyle w:val="a7"/>
            <w:b/>
          </w:rPr>
          <w:t>https://ajax.googleapis.com/ajax/libs/angularjs/1.6.0/angular.min.js</w:t>
        </w:r>
      </w:hyperlink>
    </w:p>
    <w:p w:rsidR="008D29E6" w:rsidRDefault="008D29E6" w:rsidP="008D29E6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//CDN引入Angular JS框架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E8BF6A"/>
          <w:sz w:val="23"/>
          <w:szCs w:val="23"/>
        </w:rPr>
        <w:t xml:space="preserve">&lt;script </w:t>
      </w:r>
      <w:r>
        <w:rPr>
          <w:rFonts w:hint="eastAsia"/>
          <w:color w:val="BABABA"/>
          <w:sz w:val="23"/>
          <w:szCs w:val="23"/>
        </w:rPr>
        <w:t>src=</w:t>
      </w:r>
      <w:r>
        <w:rPr>
          <w:rFonts w:hint="eastAsia"/>
          <w:color w:val="A5C261"/>
          <w:sz w:val="23"/>
          <w:szCs w:val="23"/>
        </w:rPr>
        <w:t xml:space="preserve">"https://ajax.googleapis.com/ajax/libs/angularjs/1.6.0/angular.min.js" </w:t>
      </w:r>
      <w:r>
        <w:rPr>
          <w:rFonts w:hint="eastAsia"/>
          <w:color w:val="BABABA"/>
          <w:sz w:val="23"/>
          <w:szCs w:val="23"/>
        </w:rPr>
        <w:t>type=</w:t>
      </w:r>
      <w:r>
        <w:rPr>
          <w:rFonts w:hint="eastAsia"/>
          <w:color w:val="A5C261"/>
          <w:sz w:val="23"/>
          <w:szCs w:val="23"/>
        </w:rPr>
        <w:t>"text/javascript"</w:t>
      </w:r>
      <w:r>
        <w:rPr>
          <w:rFonts w:hint="eastAsia"/>
          <w:color w:val="E8BF6A"/>
          <w:sz w:val="23"/>
          <w:szCs w:val="23"/>
        </w:rPr>
        <w:t>&gt;&lt;/script&gt;</w:t>
      </w:r>
    </w:p>
    <w:p w:rsidR="008D29E6" w:rsidRDefault="001D62EF" w:rsidP="001D62EF">
      <w:pPr>
        <w:pStyle w:val="2"/>
        <w:ind w:left="660" w:right="240"/>
      </w:pPr>
      <w:r>
        <w:t>下载angular</w:t>
      </w:r>
      <w:r>
        <w:rPr>
          <w:rFonts w:hint="eastAsia"/>
        </w:rPr>
        <w:t>.js文件</w:t>
      </w:r>
    </w:p>
    <w:p w:rsidR="001D62EF" w:rsidRDefault="001D62EF" w:rsidP="001D62EF">
      <w:pPr>
        <w:pStyle w:val="2"/>
        <w:ind w:left="660" w:right="240"/>
      </w:pPr>
      <w:r>
        <w:rPr>
          <w:rFonts w:hint="eastAsia"/>
        </w:rPr>
        <w:t>通过DCN方式引入</w:t>
      </w:r>
      <w:bookmarkStart w:id="0" w:name="_GoBack"/>
      <w:bookmarkEnd w:id="0"/>
    </w:p>
    <w:p w:rsidR="001D62EF" w:rsidRPr="001D62EF" w:rsidRDefault="001D62EF" w:rsidP="00403616">
      <w:pPr>
        <w:rPr>
          <w:rFonts w:hint="eastAsia"/>
        </w:rPr>
      </w:pPr>
      <w:r w:rsidRPr="001D62EF">
        <w:t>https://ajax.googleapis.com/ajax/libs/angularjs/1.6.0/angular.js</w:t>
      </w:r>
    </w:p>
    <w:p w:rsidR="00A27221" w:rsidRPr="00403616" w:rsidRDefault="00A27221" w:rsidP="00A27221">
      <w:pPr>
        <w:rPr>
          <w:b/>
        </w:rPr>
      </w:pPr>
    </w:p>
    <w:p w:rsidR="00A27221" w:rsidRPr="008D29E6" w:rsidRDefault="00A27221" w:rsidP="00A27221">
      <w:pPr>
        <w:rPr>
          <w:rFonts w:hint="eastAsia"/>
          <w:b/>
        </w:rPr>
      </w:pPr>
    </w:p>
    <w:sectPr w:rsidR="00A27221" w:rsidRPr="008D2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E35" w:rsidRDefault="00074E35" w:rsidP="00ED0DA5">
      <w:r>
        <w:separator/>
      </w:r>
    </w:p>
  </w:endnote>
  <w:endnote w:type="continuationSeparator" w:id="0">
    <w:p w:rsidR="00074E35" w:rsidRDefault="00074E35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E35" w:rsidRDefault="00074E35" w:rsidP="00ED0DA5">
      <w:r>
        <w:separator/>
      </w:r>
    </w:p>
  </w:footnote>
  <w:footnote w:type="continuationSeparator" w:id="0">
    <w:p w:rsidR="00074E35" w:rsidRDefault="00074E35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39"/>
    <w:rsid w:val="00003D79"/>
    <w:rsid w:val="00033C2C"/>
    <w:rsid w:val="00042462"/>
    <w:rsid w:val="0004262A"/>
    <w:rsid w:val="00047DC4"/>
    <w:rsid w:val="00055739"/>
    <w:rsid w:val="0007275D"/>
    <w:rsid w:val="00073BEE"/>
    <w:rsid w:val="00074E35"/>
    <w:rsid w:val="0007584B"/>
    <w:rsid w:val="00082C5C"/>
    <w:rsid w:val="000968E2"/>
    <w:rsid w:val="000C0AD9"/>
    <w:rsid w:val="000C2675"/>
    <w:rsid w:val="000C3B26"/>
    <w:rsid w:val="000D3647"/>
    <w:rsid w:val="0011435F"/>
    <w:rsid w:val="00121C78"/>
    <w:rsid w:val="00136339"/>
    <w:rsid w:val="00146175"/>
    <w:rsid w:val="00160F06"/>
    <w:rsid w:val="001B4E25"/>
    <w:rsid w:val="001C4D34"/>
    <w:rsid w:val="001D2CAC"/>
    <w:rsid w:val="001D62EF"/>
    <w:rsid w:val="001D6E19"/>
    <w:rsid w:val="001E2123"/>
    <w:rsid w:val="001E2D0D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46C37"/>
    <w:rsid w:val="002965CE"/>
    <w:rsid w:val="002A1274"/>
    <w:rsid w:val="002B5D2F"/>
    <w:rsid w:val="002C5ABB"/>
    <w:rsid w:val="002C6B3A"/>
    <w:rsid w:val="002D04BC"/>
    <w:rsid w:val="002E2C17"/>
    <w:rsid w:val="002F4DB4"/>
    <w:rsid w:val="003279EE"/>
    <w:rsid w:val="00333599"/>
    <w:rsid w:val="0037701B"/>
    <w:rsid w:val="003B5625"/>
    <w:rsid w:val="00403616"/>
    <w:rsid w:val="00461D12"/>
    <w:rsid w:val="00476264"/>
    <w:rsid w:val="00491DB1"/>
    <w:rsid w:val="004C6ABF"/>
    <w:rsid w:val="004F3ACA"/>
    <w:rsid w:val="004F6F20"/>
    <w:rsid w:val="00541F98"/>
    <w:rsid w:val="00556F5F"/>
    <w:rsid w:val="00586CE7"/>
    <w:rsid w:val="005A089A"/>
    <w:rsid w:val="005B7978"/>
    <w:rsid w:val="005C704B"/>
    <w:rsid w:val="00615BFD"/>
    <w:rsid w:val="006162F6"/>
    <w:rsid w:val="00625362"/>
    <w:rsid w:val="00634E4D"/>
    <w:rsid w:val="00664DBE"/>
    <w:rsid w:val="00690916"/>
    <w:rsid w:val="006A003E"/>
    <w:rsid w:val="006B7903"/>
    <w:rsid w:val="006C0C92"/>
    <w:rsid w:val="006C5EF2"/>
    <w:rsid w:val="006D5565"/>
    <w:rsid w:val="006F4134"/>
    <w:rsid w:val="007045A3"/>
    <w:rsid w:val="00720F70"/>
    <w:rsid w:val="007228D9"/>
    <w:rsid w:val="00723A7C"/>
    <w:rsid w:val="00731F4E"/>
    <w:rsid w:val="00737BCA"/>
    <w:rsid w:val="0077559E"/>
    <w:rsid w:val="00775AAD"/>
    <w:rsid w:val="00784335"/>
    <w:rsid w:val="00796B4B"/>
    <w:rsid w:val="007D242F"/>
    <w:rsid w:val="007F0AEF"/>
    <w:rsid w:val="00836C88"/>
    <w:rsid w:val="00842AC9"/>
    <w:rsid w:val="00851B84"/>
    <w:rsid w:val="008907EF"/>
    <w:rsid w:val="008C75AE"/>
    <w:rsid w:val="008D29D9"/>
    <w:rsid w:val="008D29E6"/>
    <w:rsid w:val="008F3F98"/>
    <w:rsid w:val="008F64D7"/>
    <w:rsid w:val="009522D3"/>
    <w:rsid w:val="00970777"/>
    <w:rsid w:val="00991864"/>
    <w:rsid w:val="009C2C84"/>
    <w:rsid w:val="00A05D29"/>
    <w:rsid w:val="00A239F5"/>
    <w:rsid w:val="00A27221"/>
    <w:rsid w:val="00A33AAE"/>
    <w:rsid w:val="00A65940"/>
    <w:rsid w:val="00A73D1B"/>
    <w:rsid w:val="00AA2D7F"/>
    <w:rsid w:val="00AD4A9C"/>
    <w:rsid w:val="00B45C59"/>
    <w:rsid w:val="00B676C9"/>
    <w:rsid w:val="00B76C5F"/>
    <w:rsid w:val="00B94632"/>
    <w:rsid w:val="00BB6CEA"/>
    <w:rsid w:val="00BD551B"/>
    <w:rsid w:val="00BF0030"/>
    <w:rsid w:val="00C5300D"/>
    <w:rsid w:val="00C55A2D"/>
    <w:rsid w:val="00C75A80"/>
    <w:rsid w:val="00CA0F73"/>
    <w:rsid w:val="00CA422A"/>
    <w:rsid w:val="00CA48CA"/>
    <w:rsid w:val="00CD1068"/>
    <w:rsid w:val="00CD7B9F"/>
    <w:rsid w:val="00D2730A"/>
    <w:rsid w:val="00D27CA0"/>
    <w:rsid w:val="00D377ED"/>
    <w:rsid w:val="00D97CCC"/>
    <w:rsid w:val="00DA001D"/>
    <w:rsid w:val="00DA43E5"/>
    <w:rsid w:val="00DD34E6"/>
    <w:rsid w:val="00DE67E4"/>
    <w:rsid w:val="00DF5AF6"/>
    <w:rsid w:val="00E00D4C"/>
    <w:rsid w:val="00E01D61"/>
    <w:rsid w:val="00E41502"/>
    <w:rsid w:val="00E54A3A"/>
    <w:rsid w:val="00E56C6D"/>
    <w:rsid w:val="00E928E3"/>
    <w:rsid w:val="00E960CF"/>
    <w:rsid w:val="00E97D35"/>
    <w:rsid w:val="00EB2D41"/>
    <w:rsid w:val="00ED0DA5"/>
    <w:rsid w:val="00EE0FEC"/>
    <w:rsid w:val="00EE2E16"/>
    <w:rsid w:val="00EE725E"/>
    <w:rsid w:val="00F22538"/>
    <w:rsid w:val="00F3324A"/>
    <w:rsid w:val="00F33D19"/>
    <w:rsid w:val="00F45DE9"/>
    <w:rsid w:val="00F54654"/>
    <w:rsid w:val="00F55DD9"/>
    <w:rsid w:val="00F6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41FB05-7755-4A3C-BF2B-0679BAB8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2722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D29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D29E6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jax.googleapis.com/ajax/libs/angularjs/1.6.0/angular.min.j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038EE-87CD-4CB2-89E2-48A35309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74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14</cp:revision>
  <dcterms:created xsi:type="dcterms:W3CDTF">2016-12-16T08:12:00Z</dcterms:created>
  <dcterms:modified xsi:type="dcterms:W3CDTF">2016-12-17T15:14:00Z</dcterms:modified>
</cp:coreProperties>
</file>