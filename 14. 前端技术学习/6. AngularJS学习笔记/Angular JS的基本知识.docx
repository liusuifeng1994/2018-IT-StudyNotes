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7BCA" w:rsidRDefault="001C1F4D" w:rsidP="001C1F4D">
      <w:pPr>
        <w:pStyle w:val="a3"/>
      </w:pPr>
      <w:r>
        <w:t>Angular JS</w:t>
      </w:r>
      <w:r>
        <w:t>的基本知识</w:t>
      </w:r>
      <w:r>
        <w:rPr>
          <w:rFonts w:hint="eastAsia"/>
        </w:rPr>
        <w:t xml:space="preserve"> </w:t>
      </w:r>
    </w:p>
    <w:p w:rsidR="00DD465E" w:rsidRDefault="00DD465E" w:rsidP="001C1F4D">
      <w:pPr>
        <w:pStyle w:val="1"/>
      </w:pPr>
      <w:r>
        <w:t>AngularJS的表达式</w:t>
      </w:r>
    </w:p>
    <w:p w:rsidR="00DD465E" w:rsidRDefault="00DD465E" w:rsidP="00DD465E">
      <w:r w:rsidRPr="00DD465E">
        <w:t>AngularJS 使用</w:t>
      </w:r>
      <w:r w:rsidRPr="00DD465E">
        <w:rPr>
          <w:b/>
        </w:rPr>
        <w:t xml:space="preserve"> 表达式 </w:t>
      </w:r>
      <w:r w:rsidRPr="00DD465E">
        <w:t>把数据绑定到 HTML。</w:t>
      </w:r>
    </w:p>
    <w:p w:rsidR="00DD465E" w:rsidRDefault="00DD465E" w:rsidP="00DD465E">
      <w:pPr>
        <w:rPr>
          <w:rFonts w:hint="eastAsia"/>
        </w:rPr>
      </w:pPr>
      <w:r>
        <w:t>AngularJS 表达式写在双大括号内：</w:t>
      </w:r>
      <w:r w:rsidRPr="00DD465E">
        <w:rPr>
          <w:b/>
          <w:color w:val="FF0000"/>
        </w:rPr>
        <w:t>{{ expression }}。</w:t>
      </w:r>
    </w:p>
    <w:p w:rsidR="00DD465E" w:rsidRDefault="00DD465E" w:rsidP="00DD465E">
      <w:pPr>
        <w:rPr>
          <w:rFonts w:hint="eastAsia"/>
        </w:rPr>
      </w:pPr>
      <w:r>
        <w:t>AngularJS 表达式把数据绑定到 HTML，这与 ng-bind 指令有异曲同工之妙。</w:t>
      </w:r>
    </w:p>
    <w:p w:rsidR="00DD465E" w:rsidRPr="00DD465E" w:rsidRDefault="00DD465E" w:rsidP="00DD465E">
      <w:pPr>
        <w:rPr>
          <w:rFonts w:hint="eastAsia"/>
          <w:b/>
        </w:rPr>
      </w:pPr>
      <w:r w:rsidRPr="00DD465E">
        <w:rPr>
          <w:b/>
        </w:rPr>
        <w:t>AngularJS 将在表达式书写的位置"输出"数据。</w:t>
      </w:r>
    </w:p>
    <w:p w:rsidR="00DD465E" w:rsidRDefault="00DD465E" w:rsidP="00DD465E">
      <w:pPr>
        <w:rPr>
          <w:rFonts w:hint="eastAsia"/>
        </w:rPr>
      </w:pPr>
      <w:r>
        <w:t>AngularJS 表达式 很像 JavaScript 表达式：它们可以包含文字、运算符和变量。</w:t>
      </w:r>
    </w:p>
    <w:p w:rsidR="00DD465E" w:rsidRPr="00DD465E" w:rsidRDefault="00DD465E" w:rsidP="00DD465E">
      <w:pPr>
        <w:rPr>
          <w:rFonts w:hint="eastAsia"/>
        </w:rPr>
      </w:pPr>
      <w:r>
        <w:rPr>
          <w:rFonts w:hint="eastAsia"/>
        </w:rPr>
        <w:t>实例</w:t>
      </w:r>
      <w:r>
        <w:t xml:space="preserve"> {{ 5 + 5 }} 或 {{ firstName + " " + lastName }}</w:t>
      </w:r>
    </w:p>
    <w:p w:rsidR="001C1F4D" w:rsidRDefault="001C1F4D" w:rsidP="001C1F4D">
      <w:pPr>
        <w:pStyle w:val="1"/>
      </w:pPr>
      <w:r>
        <w:rPr>
          <w:rFonts w:hint="eastAsia"/>
        </w:rPr>
        <w:t>常用的属性</w:t>
      </w:r>
    </w:p>
    <w:p w:rsidR="001C1F4D" w:rsidRDefault="001C1F4D" w:rsidP="001C1F4D">
      <w:r>
        <w:t>ng</w:t>
      </w:r>
      <w:r>
        <w:rPr>
          <w:rFonts w:hint="eastAsia"/>
        </w:rPr>
        <w:t>-</w:t>
      </w:r>
      <w:r>
        <w:t>app</w:t>
      </w:r>
    </w:p>
    <w:p w:rsidR="001C1F4D" w:rsidRDefault="001C1F4D" w:rsidP="001C1F4D">
      <w:pPr>
        <w:rPr>
          <w:rFonts w:hint="eastAsia"/>
        </w:rPr>
      </w:pPr>
      <w:r>
        <w:t>ng</w:t>
      </w:r>
      <w:r>
        <w:rPr>
          <w:rFonts w:hint="eastAsia"/>
        </w:rPr>
        <w:t>-controller</w:t>
      </w:r>
    </w:p>
    <w:p w:rsidR="001C1F4D" w:rsidRDefault="001C1F4D" w:rsidP="001C1F4D">
      <w:r>
        <w:t>ng-model</w:t>
      </w:r>
    </w:p>
    <w:p w:rsidR="001C1F4D" w:rsidRDefault="001C1F4D" w:rsidP="001C1F4D">
      <w:r>
        <w:t>ng-click</w:t>
      </w:r>
    </w:p>
    <w:p w:rsidR="001C1F4D" w:rsidRDefault="00827543" w:rsidP="001C1F4D">
      <w:r>
        <w:rPr>
          <w:rFonts w:hint="eastAsia"/>
        </w:rPr>
        <w:t>ng</w:t>
      </w:r>
      <w:r>
        <w:t>-repeat</w:t>
      </w:r>
    </w:p>
    <w:p w:rsidR="00D01771" w:rsidRDefault="00D01771" w:rsidP="001C1F4D">
      <w:r w:rsidRPr="00D01771">
        <w:t>ng-init</w:t>
      </w:r>
      <w:r w:rsidR="00C21823">
        <w:rPr>
          <w:rFonts w:hint="eastAsia"/>
        </w:rPr>
        <w:t>：</w:t>
      </w:r>
      <w:r w:rsidR="00C21823">
        <w:t>不常用</w:t>
      </w:r>
      <w:r w:rsidR="00C21823">
        <w:rPr>
          <w:rFonts w:hint="eastAsia"/>
        </w:rPr>
        <w:t>。</w:t>
      </w:r>
    </w:p>
    <w:p w:rsidR="00C21823" w:rsidRDefault="00C21823" w:rsidP="001C1F4D">
      <w:pPr>
        <w:rPr>
          <w:rFonts w:hint="eastAsia"/>
        </w:rPr>
      </w:pPr>
      <w:r>
        <w:t>ng</w:t>
      </w:r>
      <w:r>
        <w:rPr>
          <w:rFonts w:hint="eastAsia"/>
        </w:rPr>
        <w:t>-</w:t>
      </w:r>
      <w:r>
        <w:t>bind</w:t>
      </w:r>
      <w:r>
        <w:rPr>
          <w:rFonts w:hint="eastAsia"/>
        </w:rPr>
        <w:t>：</w:t>
      </w:r>
      <w:bookmarkStart w:id="0" w:name="_GoBack"/>
      <w:bookmarkEnd w:id="0"/>
    </w:p>
    <w:p w:rsidR="00DD465E" w:rsidRDefault="00DD465E" w:rsidP="00DD465E">
      <w:pPr>
        <w:pStyle w:val="1"/>
      </w:pPr>
      <w:r>
        <w:rPr>
          <w:rFonts w:hint="eastAsia"/>
        </w:rPr>
        <w:t>小细节</w:t>
      </w:r>
    </w:p>
    <w:p w:rsidR="00DD465E" w:rsidRDefault="00DD465E" w:rsidP="00DD465E">
      <w:r>
        <w:rPr>
          <w:noProof/>
        </w:rPr>
        <w:drawing>
          <wp:inline distT="0" distB="0" distL="0" distR="0" wp14:anchorId="4FF9D59D" wp14:editId="143DDB34">
            <wp:extent cx="3628571" cy="590476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28571" cy="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65E" w:rsidRDefault="00DD465E" w:rsidP="00DD465E">
      <w:r>
        <w:rPr>
          <w:noProof/>
        </w:rPr>
        <w:drawing>
          <wp:inline distT="0" distB="0" distL="0" distR="0" wp14:anchorId="4B4D2814" wp14:editId="6E9705AF">
            <wp:extent cx="2228571" cy="742857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28571" cy="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65E" w:rsidRPr="00DD465E" w:rsidRDefault="00DD465E" w:rsidP="00DD465E">
      <w:pPr>
        <w:ind w:firstLineChars="200" w:firstLine="480"/>
        <w:rPr>
          <w:rFonts w:hint="eastAsia"/>
        </w:rPr>
      </w:pPr>
      <w:r>
        <w:t>如果字符串在前面</w:t>
      </w:r>
      <w:r>
        <w:rPr>
          <w:rFonts w:hint="eastAsia"/>
        </w:rPr>
        <w:t>，则后面的数字都当成字符进行拼接，但是如果数字在前</w:t>
      </w:r>
      <w:r>
        <w:rPr>
          <w:rFonts w:hint="eastAsia"/>
        </w:rPr>
        <w:lastRenderedPageBreak/>
        <w:t>面，首先会进行加法运算，然后与字符串进行拼接。</w:t>
      </w:r>
    </w:p>
    <w:p w:rsidR="001C1F4D" w:rsidRPr="00737BCA" w:rsidRDefault="001C1F4D" w:rsidP="00737BCA"/>
    <w:sectPr w:rsidR="001C1F4D" w:rsidRPr="00737B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759D" w:rsidRDefault="00D4759D" w:rsidP="00ED0DA5">
      <w:r>
        <w:separator/>
      </w:r>
    </w:p>
  </w:endnote>
  <w:endnote w:type="continuationSeparator" w:id="0">
    <w:p w:rsidR="00D4759D" w:rsidRDefault="00D4759D" w:rsidP="00ED0D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759D" w:rsidRDefault="00D4759D" w:rsidP="00ED0DA5">
      <w:r>
        <w:separator/>
      </w:r>
    </w:p>
  </w:footnote>
  <w:footnote w:type="continuationSeparator" w:id="0">
    <w:p w:rsidR="00D4759D" w:rsidRDefault="00D4759D" w:rsidP="00ED0D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2C12DC"/>
    <w:multiLevelType w:val="hybridMultilevel"/>
    <w:tmpl w:val="192E5A98"/>
    <w:lvl w:ilvl="0" w:tplc="3D9044A6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C297EA1"/>
    <w:multiLevelType w:val="multilevel"/>
    <w:tmpl w:val="8C1ECE0A"/>
    <w:lvl w:ilvl="0">
      <w:start w:val="1"/>
      <w:numFmt w:val="decimal"/>
      <w:pStyle w:val="1"/>
      <w:lvlText w:val="%1."/>
      <w:lvlJc w:val="left"/>
      <w:pPr>
        <w:ind w:left="420" w:hanging="4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3ACF46D1"/>
    <w:multiLevelType w:val="hybridMultilevel"/>
    <w:tmpl w:val="5A32B95E"/>
    <w:lvl w:ilvl="0" w:tplc="E48446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C386277"/>
    <w:multiLevelType w:val="hybridMultilevel"/>
    <w:tmpl w:val="1E807D4E"/>
    <w:lvl w:ilvl="0" w:tplc="041ACF62">
      <w:start w:val="1"/>
      <w:numFmt w:val="decimal"/>
      <w:pStyle w:val="2"/>
      <w:lvlText w:val="%1)"/>
      <w:lvlJc w:val="left"/>
      <w:pPr>
        <w:ind w:left="420" w:hanging="420"/>
      </w:pPr>
    </w:lvl>
    <w:lvl w:ilvl="1" w:tplc="270EBC44">
      <w:start w:val="1"/>
      <w:numFmt w:val="upperLetter"/>
      <w:lvlText w:val="%2．"/>
      <w:lvlJc w:val="left"/>
      <w:pPr>
        <w:ind w:left="1140" w:hanging="720"/>
      </w:pPr>
      <w:rPr>
        <w:rFonts w:hint="default"/>
      </w:rPr>
    </w:lvl>
    <w:lvl w:ilvl="2" w:tplc="278686C2">
      <w:start w:val="1"/>
      <w:numFmt w:val="upperLetter"/>
      <w:lvlText w:val="%3、"/>
      <w:lvlJc w:val="left"/>
      <w:pPr>
        <w:ind w:left="156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C24486F"/>
    <w:multiLevelType w:val="hybridMultilevel"/>
    <w:tmpl w:val="142406D6"/>
    <w:lvl w:ilvl="0" w:tplc="70D28296">
      <w:start w:val="1"/>
      <w:numFmt w:val="upperLetter"/>
      <w:pStyle w:val="3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3"/>
  </w:num>
  <w:num w:numId="5">
    <w:abstractNumId w:val="3"/>
    <w:lvlOverride w:ilvl="0">
      <w:startOverride w:val="1"/>
    </w:lvlOverride>
  </w:num>
  <w:num w:numId="6">
    <w:abstractNumId w:val="3"/>
    <w:lvlOverride w:ilvl="0">
      <w:startOverride w:val="1"/>
    </w:lvlOverride>
  </w:num>
  <w:num w:numId="7">
    <w:abstractNumId w:val="3"/>
    <w:lvlOverride w:ilvl="0">
      <w:startOverride w:val="1"/>
    </w:lvlOverride>
  </w:num>
  <w:num w:numId="8">
    <w:abstractNumId w:val="3"/>
  </w:num>
  <w:num w:numId="9">
    <w:abstractNumId w:val="3"/>
    <w:lvlOverride w:ilvl="0">
      <w:startOverride w:val="1"/>
    </w:lvlOverride>
  </w:num>
  <w:num w:numId="10">
    <w:abstractNumId w:val="3"/>
    <w:lvlOverride w:ilvl="0">
      <w:startOverride w:val="1"/>
    </w:lvlOverride>
  </w:num>
  <w:num w:numId="11">
    <w:abstractNumId w:val="4"/>
  </w:num>
  <w:num w:numId="12">
    <w:abstractNumId w:val="3"/>
    <w:lvlOverride w:ilvl="0">
      <w:startOverride w:val="1"/>
    </w:lvlOverride>
  </w:num>
  <w:num w:numId="13">
    <w:abstractNumId w:val="3"/>
    <w:lvlOverride w:ilvl="0">
      <w:startOverride w:val="1"/>
    </w:lvlOverride>
  </w:num>
  <w:num w:numId="14">
    <w:abstractNumId w:val="3"/>
    <w:lvlOverride w:ilvl="0">
      <w:startOverride w:val="1"/>
    </w:lvlOverride>
  </w:num>
  <w:num w:numId="15">
    <w:abstractNumId w:val="3"/>
    <w:lvlOverride w:ilvl="0">
      <w:startOverride w:val="1"/>
    </w:lvlOverride>
  </w:num>
  <w:num w:numId="16">
    <w:abstractNumId w:val="2"/>
  </w:num>
  <w:num w:numId="17">
    <w:abstractNumId w:val="3"/>
    <w:lvlOverride w:ilvl="0">
      <w:startOverride w:val="1"/>
    </w:lvlOverride>
  </w:num>
  <w:num w:numId="18">
    <w:abstractNumId w:val="3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F4D"/>
    <w:rsid w:val="00003D79"/>
    <w:rsid w:val="00033C2C"/>
    <w:rsid w:val="00042462"/>
    <w:rsid w:val="0004262A"/>
    <w:rsid w:val="00047DC4"/>
    <w:rsid w:val="0007275D"/>
    <w:rsid w:val="00073BEE"/>
    <w:rsid w:val="0007584B"/>
    <w:rsid w:val="00082C5C"/>
    <w:rsid w:val="000968E2"/>
    <w:rsid w:val="000C0AD9"/>
    <w:rsid w:val="000C2675"/>
    <w:rsid w:val="000C3B26"/>
    <w:rsid w:val="000D3647"/>
    <w:rsid w:val="0011435F"/>
    <w:rsid w:val="00121C78"/>
    <w:rsid w:val="00136339"/>
    <w:rsid w:val="00146175"/>
    <w:rsid w:val="00160F06"/>
    <w:rsid w:val="001C1F4D"/>
    <w:rsid w:val="001C4D34"/>
    <w:rsid w:val="001D2CAC"/>
    <w:rsid w:val="001D6E19"/>
    <w:rsid w:val="001E2123"/>
    <w:rsid w:val="001E2D0D"/>
    <w:rsid w:val="00204932"/>
    <w:rsid w:val="00204F64"/>
    <w:rsid w:val="00206660"/>
    <w:rsid w:val="002115EF"/>
    <w:rsid w:val="0021661C"/>
    <w:rsid w:val="00217DB2"/>
    <w:rsid w:val="00220443"/>
    <w:rsid w:val="00220C5E"/>
    <w:rsid w:val="00226408"/>
    <w:rsid w:val="00232B3F"/>
    <w:rsid w:val="00246C37"/>
    <w:rsid w:val="002965CE"/>
    <w:rsid w:val="002A1274"/>
    <w:rsid w:val="002B5D2F"/>
    <w:rsid w:val="002C5ABB"/>
    <w:rsid w:val="002C6B3A"/>
    <w:rsid w:val="002D04BC"/>
    <w:rsid w:val="002E2C17"/>
    <w:rsid w:val="002F4DB4"/>
    <w:rsid w:val="003279EE"/>
    <w:rsid w:val="0037701B"/>
    <w:rsid w:val="003B5625"/>
    <w:rsid w:val="00461D12"/>
    <w:rsid w:val="00476264"/>
    <w:rsid w:val="00491DB1"/>
    <w:rsid w:val="004C6ABF"/>
    <w:rsid w:val="004F3ACA"/>
    <w:rsid w:val="004F6F20"/>
    <w:rsid w:val="00541F98"/>
    <w:rsid w:val="00556F5F"/>
    <w:rsid w:val="00586CE7"/>
    <w:rsid w:val="005B7978"/>
    <w:rsid w:val="005C704B"/>
    <w:rsid w:val="006162F6"/>
    <w:rsid w:val="00625362"/>
    <w:rsid w:val="00634E4D"/>
    <w:rsid w:val="00664DBE"/>
    <w:rsid w:val="00690916"/>
    <w:rsid w:val="006A003E"/>
    <w:rsid w:val="006B7903"/>
    <w:rsid w:val="006C0C92"/>
    <w:rsid w:val="006C5EF2"/>
    <w:rsid w:val="006D5565"/>
    <w:rsid w:val="006F4134"/>
    <w:rsid w:val="007045A3"/>
    <w:rsid w:val="00720F70"/>
    <w:rsid w:val="007228D9"/>
    <w:rsid w:val="00723A7C"/>
    <w:rsid w:val="00731F4E"/>
    <w:rsid w:val="00737BCA"/>
    <w:rsid w:val="0077559E"/>
    <w:rsid w:val="00775AAD"/>
    <w:rsid w:val="00784335"/>
    <w:rsid w:val="00796B4B"/>
    <w:rsid w:val="007D242F"/>
    <w:rsid w:val="007F0AEF"/>
    <w:rsid w:val="00827543"/>
    <w:rsid w:val="00836C88"/>
    <w:rsid w:val="00842AC9"/>
    <w:rsid w:val="00851B84"/>
    <w:rsid w:val="008907EF"/>
    <w:rsid w:val="008D29D9"/>
    <w:rsid w:val="008F64D7"/>
    <w:rsid w:val="009522D3"/>
    <w:rsid w:val="00970777"/>
    <w:rsid w:val="00991864"/>
    <w:rsid w:val="009C2C84"/>
    <w:rsid w:val="00A05D29"/>
    <w:rsid w:val="00A239F5"/>
    <w:rsid w:val="00A33AAE"/>
    <w:rsid w:val="00A65940"/>
    <w:rsid w:val="00A73D1B"/>
    <w:rsid w:val="00AA2D7F"/>
    <w:rsid w:val="00AD4A9C"/>
    <w:rsid w:val="00B45C59"/>
    <w:rsid w:val="00B676C9"/>
    <w:rsid w:val="00B76C5F"/>
    <w:rsid w:val="00B94632"/>
    <w:rsid w:val="00BB6CEA"/>
    <w:rsid w:val="00BD551B"/>
    <w:rsid w:val="00BF0030"/>
    <w:rsid w:val="00C21823"/>
    <w:rsid w:val="00C55A2D"/>
    <w:rsid w:val="00C75A80"/>
    <w:rsid w:val="00CA0F73"/>
    <w:rsid w:val="00CA422A"/>
    <w:rsid w:val="00CA48CA"/>
    <w:rsid w:val="00CD1068"/>
    <w:rsid w:val="00CD7B9F"/>
    <w:rsid w:val="00D01771"/>
    <w:rsid w:val="00D2730A"/>
    <w:rsid w:val="00D27CA0"/>
    <w:rsid w:val="00D377ED"/>
    <w:rsid w:val="00D4759D"/>
    <w:rsid w:val="00D97CCC"/>
    <w:rsid w:val="00DA001D"/>
    <w:rsid w:val="00DA43E5"/>
    <w:rsid w:val="00DD34E6"/>
    <w:rsid w:val="00DD465E"/>
    <w:rsid w:val="00DE67E4"/>
    <w:rsid w:val="00DF5AF6"/>
    <w:rsid w:val="00E00D4C"/>
    <w:rsid w:val="00E01D61"/>
    <w:rsid w:val="00E41502"/>
    <w:rsid w:val="00E54A3A"/>
    <w:rsid w:val="00E56C6D"/>
    <w:rsid w:val="00E928E3"/>
    <w:rsid w:val="00E960CF"/>
    <w:rsid w:val="00EB2D41"/>
    <w:rsid w:val="00ED0DA5"/>
    <w:rsid w:val="00EE0FEC"/>
    <w:rsid w:val="00EE2E16"/>
    <w:rsid w:val="00EE725E"/>
    <w:rsid w:val="00F22538"/>
    <w:rsid w:val="00F3324A"/>
    <w:rsid w:val="00F33D19"/>
    <w:rsid w:val="00F45DE9"/>
    <w:rsid w:val="00F54654"/>
    <w:rsid w:val="00F65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796AD81-CA7A-4818-8D2F-C8457CC4E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autoRedefine/>
    <w:uiPriority w:val="9"/>
    <w:qFormat/>
    <w:rsid w:val="00A33AAE"/>
    <w:pPr>
      <w:keepNext/>
      <w:keepLines/>
      <w:numPr>
        <w:numId w:val="2"/>
      </w:numPr>
      <w:spacing w:line="578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E2C17"/>
    <w:pPr>
      <w:keepNext/>
      <w:keepLines/>
      <w:numPr>
        <w:numId w:val="8"/>
      </w:numPr>
      <w:spacing w:line="416" w:lineRule="auto"/>
      <w:ind w:leftChars="100" w:left="900" w:rightChars="100" w:right="100"/>
      <w:outlineLvl w:val="1"/>
    </w:pPr>
    <w:rPr>
      <w:rFonts w:asciiTheme="majorHAnsi" w:eastAsiaTheme="majorEastAsia" w:hAnsiTheme="majorHAnsi" w:cstheme="majorBidi"/>
      <w:b/>
      <w:bCs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04F64"/>
    <w:pPr>
      <w:keepNext/>
      <w:keepLines/>
      <w:numPr>
        <w:numId w:val="11"/>
      </w:numPr>
      <w:spacing w:line="416" w:lineRule="auto"/>
      <w:outlineLvl w:val="2"/>
    </w:pPr>
    <w:rPr>
      <w:b/>
      <w:bCs/>
      <w:sz w:val="21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33AAE"/>
    <w:rPr>
      <w:b/>
      <w:bCs/>
      <w:kern w:val="44"/>
      <w:sz w:val="28"/>
      <w:szCs w:val="44"/>
    </w:rPr>
  </w:style>
  <w:style w:type="paragraph" w:styleId="a3">
    <w:name w:val="Title"/>
    <w:basedOn w:val="a"/>
    <w:next w:val="a"/>
    <w:link w:val="Char"/>
    <w:uiPriority w:val="10"/>
    <w:qFormat/>
    <w:rsid w:val="00F6578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F6578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2E2C17"/>
    <w:rPr>
      <w:rFonts w:asciiTheme="majorHAnsi" w:eastAsiaTheme="majorEastAsia" w:hAnsiTheme="majorHAnsi" w:cstheme="majorBidi"/>
      <w:b/>
      <w:bCs/>
      <w:szCs w:val="32"/>
    </w:rPr>
  </w:style>
  <w:style w:type="paragraph" w:styleId="a4">
    <w:name w:val="header"/>
    <w:basedOn w:val="a"/>
    <w:link w:val="Char0"/>
    <w:uiPriority w:val="99"/>
    <w:unhideWhenUsed/>
    <w:rsid w:val="00ED0D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ED0DA5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ED0D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ED0DA5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204F64"/>
    <w:rPr>
      <w:b/>
      <w:bCs/>
      <w:sz w:val="21"/>
      <w:szCs w:val="32"/>
    </w:rPr>
  </w:style>
  <w:style w:type="paragraph" w:styleId="a6">
    <w:name w:val="List Paragraph"/>
    <w:basedOn w:val="a"/>
    <w:uiPriority w:val="34"/>
    <w:qFormat/>
    <w:rsid w:val="0077559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o201510\Documents\&#33258;&#23450;&#20041;%20Office%20&#27169;&#26495;\Doc1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Doc1.dotx</Template>
  <TotalTime>566</TotalTime>
  <Pages>2</Pages>
  <Words>62</Words>
  <Characters>355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wo201510</dc:creator>
  <cp:keywords/>
  <dc:description/>
  <cp:lastModifiedBy>wo201510</cp:lastModifiedBy>
  <cp:revision>5</cp:revision>
  <dcterms:created xsi:type="dcterms:W3CDTF">2016-12-16T16:37:00Z</dcterms:created>
  <dcterms:modified xsi:type="dcterms:W3CDTF">2016-12-17T02:54:00Z</dcterms:modified>
</cp:coreProperties>
</file>