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3F" w:rsidRDefault="00D37F07" w:rsidP="00D37F07">
      <w:pPr>
        <w:pStyle w:val="a3"/>
      </w:pPr>
      <w:r>
        <w:rPr>
          <w:rFonts w:hint="eastAsia"/>
        </w:rPr>
        <w:t>AngularJS</w:t>
      </w:r>
      <w:r>
        <w:rPr>
          <w:rFonts w:hint="eastAsia"/>
        </w:rPr>
        <w:t>示例</w:t>
      </w:r>
    </w:p>
    <w:p w:rsidR="00D37F07" w:rsidRDefault="00D37F07" w:rsidP="00D37F07">
      <w:pPr>
        <w:pStyle w:val="1"/>
      </w:pPr>
      <w:bookmarkStart w:id="0" w:name="_GoBack"/>
      <w:bookmarkEnd w:id="0"/>
    </w:p>
    <w:p w:rsidR="00D37F07" w:rsidRPr="00D37F07" w:rsidRDefault="00D37F07" w:rsidP="00D37F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 xml:space="preserve">&lt;!DOCTYPE 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html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&lt;html 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ng-app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&lt;head&gt;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&lt;title&gt;</w:t>
      </w:r>
      <w:r w:rsidRPr="00D37F07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AngularJS示例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&lt;/title&gt;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&lt;script 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src=</w:t>
      </w:r>
      <w:r w:rsidRPr="00D37F07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"https://ajax.googleapis.com/ajax/libs/angularjs/1.6.0/angular.min.js"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&gt;&lt;/script&gt;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&lt;/head&gt;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&lt;body&gt;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&lt;div&gt;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&lt;label&gt;</w:t>
      </w:r>
      <w:r w:rsidRPr="00D37F07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Name: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&lt;/label&gt;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&lt;input 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type=</w:t>
      </w:r>
      <w:r w:rsidRPr="00D37F07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 xml:space="preserve">"text" 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  <w:shd w:val="clear" w:color="auto" w:fill="344134"/>
        </w:rPr>
        <w:t>ng-model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=</w:t>
      </w:r>
      <w:r w:rsidRPr="00D37F07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 xml:space="preserve">"yourName" </w:t>
      </w:r>
      <w:r w:rsidRPr="00D37F07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placeholder=</w:t>
      </w:r>
      <w:r w:rsidRPr="00D37F07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"Enter a name here"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&lt;hr&gt;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&lt;p&gt;</w:t>
      </w:r>
      <w:r w:rsidRPr="00D37F07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Hello {{yourName}}!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&lt;/p&gt;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&lt;/div&gt;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&lt;/body&gt;</w:t>
      </w:r>
      <w:r w:rsidRPr="00D37F07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&lt;/html&gt;</w:t>
      </w:r>
    </w:p>
    <w:p w:rsidR="00D37F07" w:rsidRPr="00D37F07" w:rsidRDefault="00D37F07" w:rsidP="00D37F07">
      <w:pPr>
        <w:rPr>
          <w:rFonts w:hint="eastAsia"/>
        </w:rPr>
      </w:pPr>
      <w:r>
        <w:rPr>
          <w:noProof/>
        </w:rPr>
        <w:drawing>
          <wp:inline distT="0" distB="0" distL="0" distR="0" wp14:anchorId="14F020A2" wp14:editId="5C51C999">
            <wp:extent cx="1809750" cy="1247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206" cy="12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07" w:rsidRPr="00D37F07" w:rsidRDefault="00D37F07" w:rsidP="00D37F07">
      <w:pPr>
        <w:pStyle w:val="a6"/>
        <w:numPr>
          <w:ilvl w:val="0"/>
          <w:numId w:val="19"/>
        </w:numPr>
        <w:ind w:firstLineChars="0"/>
        <w:rPr>
          <w:rFonts w:hint="eastAsia"/>
        </w:rPr>
      </w:pPr>
    </w:p>
    <w:sectPr w:rsidR="00D37F07" w:rsidRPr="00D3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8F" w:rsidRDefault="00AF1A8F" w:rsidP="00ED0DA5">
      <w:r>
        <w:separator/>
      </w:r>
    </w:p>
  </w:endnote>
  <w:endnote w:type="continuationSeparator" w:id="0">
    <w:p w:rsidR="00AF1A8F" w:rsidRDefault="00AF1A8F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8F" w:rsidRDefault="00AF1A8F" w:rsidP="00ED0DA5">
      <w:r>
        <w:separator/>
      </w:r>
    </w:p>
  </w:footnote>
  <w:footnote w:type="continuationSeparator" w:id="0">
    <w:p w:rsidR="00AF1A8F" w:rsidRDefault="00AF1A8F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8FE"/>
    <w:multiLevelType w:val="hybridMultilevel"/>
    <w:tmpl w:val="EC8090C2"/>
    <w:lvl w:ilvl="0" w:tplc="42CA9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07"/>
    <w:rsid w:val="00003D79"/>
    <w:rsid w:val="00033C2C"/>
    <w:rsid w:val="00042462"/>
    <w:rsid w:val="0004262A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C4D34"/>
    <w:rsid w:val="001D2CAC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B5625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A2D7F"/>
    <w:rsid w:val="00AD4A9C"/>
    <w:rsid w:val="00AF1A8F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37F07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2D6319-B43F-4932-A0BF-081C1EB1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37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F0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5.%20MySQL&#30340;DQL&#35821;&#21477;&#65288;select&#65289;&#19982;&#22522;&#26412;&#26465;&#20214;&#26597;&#3581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 MySQL的DQL语句（select）与基本条件查询.dotx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</cp:revision>
  <dcterms:created xsi:type="dcterms:W3CDTF">2016-12-17T02:02:00Z</dcterms:created>
  <dcterms:modified xsi:type="dcterms:W3CDTF">2016-12-17T02:04:00Z</dcterms:modified>
</cp:coreProperties>
</file>