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6C383A" w:rsidP="006C383A">
      <w:pPr>
        <w:pStyle w:val="a3"/>
      </w:pPr>
      <w:r>
        <w:t>AngularJS</w:t>
      </w:r>
      <w:r>
        <w:t>中的</w:t>
      </w:r>
      <w:r>
        <w:rPr>
          <w:rFonts w:hint="eastAsia"/>
        </w:rPr>
        <w:t>$http</w:t>
      </w:r>
    </w:p>
    <w:p w:rsidR="00734268" w:rsidRDefault="00734268" w:rsidP="00ED6F9D">
      <w:pPr>
        <w:pStyle w:val="1"/>
      </w:pPr>
      <w:r>
        <w:t>更新的</w:t>
      </w:r>
      <w:r>
        <w:rPr>
          <w:rFonts w:hint="eastAsia"/>
        </w:rPr>
        <w:t>$http</w:t>
      </w:r>
    </w:p>
    <w:p w:rsidR="00734268" w:rsidRDefault="00734268" w:rsidP="00734268">
      <w:r>
        <w:t>官网学习</w:t>
      </w:r>
      <w:r>
        <w:rPr>
          <w:rFonts w:hint="eastAsia"/>
        </w:rPr>
        <w:t>：</w:t>
      </w:r>
      <w:hyperlink r:id="rId7" w:history="1">
        <w:r w:rsidRPr="001F60CB">
          <w:rPr>
            <w:rStyle w:val="a7"/>
          </w:rPr>
          <w:t>https://docs.angularjs.org/api/ng/service/$http</w:t>
        </w:r>
      </w:hyperlink>
    </w:p>
    <w:p w:rsidR="00734268" w:rsidRDefault="00734268" w:rsidP="00734268">
      <w:r>
        <w:t>$http({</w:t>
      </w:r>
    </w:p>
    <w:p w:rsidR="00734268" w:rsidRDefault="00734268" w:rsidP="00734268">
      <w:r>
        <w:t xml:space="preserve">  method: 'GET',</w:t>
      </w:r>
    </w:p>
    <w:p w:rsidR="00734268" w:rsidRDefault="00734268" w:rsidP="00734268">
      <w:r>
        <w:t xml:space="preserve">  url: '/someUrl'</w:t>
      </w:r>
    </w:p>
    <w:p w:rsidR="00734268" w:rsidRPr="00734268" w:rsidRDefault="00734268" w:rsidP="00734268">
      <w:pPr>
        <w:rPr>
          <w:b/>
        </w:rPr>
      </w:pPr>
      <w:r>
        <w:t>})</w:t>
      </w:r>
      <w:r w:rsidRPr="00734268">
        <w:rPr>
          <w:b/>
        </w:rPr>
        <w:t>.then(function successCallback(response) {</w:t>
      </w:r>
    </w:p>
    <w:p w:rsidR="00734268" w:rsidRPr="00734268" w:rsidRDefault="00734268" w:rsidP="00734268">
      <w:pPr>
        <w:rPr>
          <w:b/>
        </w:rPr>
      </w:pPr>
      <w:r w:rsidRPr="00734268">
        <w:rPr>
          <w:b/>
        </w:rPr>
        <w:t xml:space="preserve">    // this callback will be called asynchronously</w:t>
      </w:r>
    </w:p>
    <w:p w:rsidR="00734268" w:rsidRPr="00734268" w:rsidRDefault="00734268" w:rsidP="00734268">
      <w:pPr>
        <w:rPr>
          <w:b/>
        </w:rPr>
      </w:pPr>
      <w:r w:rsidRPr="00734268">
        <w:rPr>
          <w:b/>
        </w:rPr>
        <w:t xml:space="preserve">    // when the response is available</w:t>
      </w:r>
    </w:p>
    <w:p w:rsidR="00734268" w:rsidRPr="00734268" w:rsidRDefault="00734268" w:rsidP="00734268">
      <w:pPr>
        <w:rPr>
          <w:b/>
        </w:rPr>
      </w:pPr>
      <w:r w:rsidRPr="00734268">
        <w:rPr>
          <w:b/>
        </w:rPr>
        <w:t xml:space="preserve">  }, function errorCallback(response) {</w:t>
      </w:r>
    </w:p>
    <w:p w:rsidR="00734268" w:rsidRPr="00734268" w:rsidRDefault="00734268" w:rsidP="00734268">
      <w:pPr>
        <w:rPr>
          <w:b/>
        </w:rPr>
      </w:pPr>
      <w:r w:rsidRPr="00734268">
        <w:rPr>
          <w:b/>
        </w:rPr>
        <w:t xml:space="preserve">    // called asynchronously if an error occurs</w:t>
      </w:r>
    </w:p>
    <w:p w:rsidR="00734268" w:rsidRPr="00734268" w:rsidRDefault="00734268" w:rsidP="00734268">
      <w:pPr>
        <w:rPr>
          <w:b/>
        </w:rPr>
      </w:pPr>
      <w:r w:rsidRPr="00734268">
        <w:rPr>
          <w:b/>
        </w:rPr>
        <w:t xml:space="preserve">    // or server returns response with an error status.</w:t>
      </w:r>
    </w:p>
    <w:p w:rsidR="00734268" w:rsidRDefault="00734268" w:rsidP="00734268">
      <w:pPr>
        <w:rPr>
          <w:b/>
        </w:rPr>
      </w:pPr>
      <w:r w:rsidRPr="00734268">
        <w:rPr>
          <w:b/>
        </w:rPr>
        <w:t xml:space="preserve">  });</w:t>
      </w:r>
    </w:p>
    <w:p w:rsidR="00BF2129" w:rsidRPr="00BF2129" w:rsidRDefault="00BF2129" w:rsidP="00BF2129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The response object has these properties:</w:t>
      </w:r>
    </w:p>
    <w:p w:rsidR="00BF2129" w:rsidRPr="00BF2129" w:rsidRDefault="00BF2129" w:rsidP="00BF212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BF2129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data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 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{string|</w:t>
      </w:r>
      <w:r w:rsidRPr="00BF2129">
        <w:rPr>
          <w:rFonts w:ascii="Consolas" w:eastAsia="宋体" w:hAnsi="Consolas" w:cs="Consolas"/>
          <w:color w:val="445588"/>
          <w:kern w:val="0"/>
          <w:sz w:val="19"/>
          <w:szCs w:val="19"/>
          <w:shd w:val="clear" w:color="auto" w:fill="F9F2F4"/>
        </w:rPr>
        <w:t>Object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}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 The response body transformed with the transform functions.</w:t>
      </w:r>
    </w:p>
    <w:p w:rsidR="00BF2129" w:rsidRPr="00BF2129" w:rsidRDefault="00BF2129" w:rsidP="00BF212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BF2129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status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 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{number}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 HTTP status code of the response.</w:t>
      </w:r>
    </w:p>
    <w:p w:rsidR="00BF2129" w:rsidRPr="00BF2129" w:rsidRDefault="00BF2129" w:rsidP="00BF212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BF2129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headers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 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{function([headerName])}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 Header getter function.</w:t>
      </w:r>
    </w:p>
    <w:p w:rsidR="00BF2129" w:rsidRPr="00BF2129" w:rsidRDefault="00BF2129" w:rsidP="00BF212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BF2129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config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 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{</w:t>
      </w:r>
      <w:r w:rsidRPr="00BF2129">
        <w:rPr>
          <w:rFonts w:ascii="Consolas" w:eastAsia="宋体" w:hAnsi="Consolas" w:cs="Consolas"/>
          <w:color w:val="445588"/>
          <w:kern w:val="0"/>
          <w:sz w:val="19"/>
          <w:szCs w:val="19"/>
          <w:shd w:val="clear" w:color="auto" w:fill="F9F2F4"/>
        </w:rPr>
        <w:t>Object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}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 The configuration object that was used to generate the request.</w:t>
      </w:r>
    </w:p>
    <w:p w:rsidR="00BF2129" w:rsidRPr="00BF2129" w:rsidRDefault="00BF2129" w:rsidP="00BF2129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BF2129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statusText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 </w:t>
      </w:r>
      <w:r w:rsidRPr="00BF2129">
        <w:rPr>
          <w:rFonts w:ascii="Consolas" w:eastAsia="宋体" w:hAnsi="Consolas" w:cs="Consolas"/>
          <w:color w:val="333333"/>
          <w:kern w:val="0"/>
          <w:sz w:val="19"/>
          <w:szCs w:val="19"/>
          <w:shd w:val="clear" w:color="auto" w:fill="F9F2F4"/>
        </w:rPr>
        <w:t>{string}</w:t>
      </w:r>
      <w:r w:rsidRPr="00BF2129">
        <w:rPr>
          <w:rFonts w:ascii="Helvetica" w:eastAsia="宋体" w:hAnsi="Helvetica" w:cs="Helvetica"/>
          <w:color w:val="333333"/>
          <w:kern w:val="0"/>
          <w:sz w:val="21"/>
          <w:szCs w:val="21"/>
        </w:rPr>
        <w:t> – HTTP status text of the response.</w:t>
      </w:r>
    </w:p>
    <w:p w:rsidR="00734268" w:rsidRPr="00BF2129" w:rsidRDefault="005D217B" w:rsidP="00734268">
      <w:pPr>
        <w:rPr>
          <w:rFonts w:hint="eastAsia"/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822437E" wp14:editId="7C0DFAE0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4268" w:rsidRDefault="00734268" w:rsidP="00ED6F9D">
      <w:pPr>
        <w:pStyle w:val="1"/>
      </w:pPr>
    </w:p>
    <w:p w:rsidR="006C383A" w:rsidRDefault="00ED6F9D" w:rsidP="00ED6F9D">
      <w:pPr>
        <w:pStyle w:val="1"/>
      </w:pPr>
      <w:r w:rsidRPr="00ED6F9D">
        <w:t>AngularJS中$http服务的简单用法</w:t>
      </w:r>
    </w:p>
    <w:p w:rsidR="00ED6F9D" w:rsidRDefault="00E546AF" w:rsidP="00E546AF">
      <w:pPr>
        <w:ind w:firstLineChars="200" w:firstLine="480"/>
      </w:pPr>
      <w:r w:rsidRPr="00E546AF">
        <w:rPr>
          <w:rFonts w:hint="eastAsia"/>
        </w:rPr>
        <w:t>我们可以使用内置的</w:t>
      </w:r>
      <w:r w:rsidRPr="00E546AF">
        <w:t>$http服务直接</w:t>
      </w:r>
      <w:r w:rsidRPr="000D04E8">
        <w:rPr>
          <w:b/>
        </w:rPr>
        <w:t>同外部</w:t>
      </w:r>
      <w:r w:rsidRPr="00E546AF">
        <w:t>进行通信。</w:t>
      </w:r>
      <w:r w:rsidRPr="000D04E8">
        <w:rPr>
          <w:b/>
        </w:rPr>
        <w:t>$http服务</w:t>
      </w:r>
      <w:r w:rsidRPr="00E546AF">
        <w:t>只是简单的封装了浏览器原生的</w:t>
      </w:r>
      <w:r w:rsidRPr="00E546AF">
        <w:rPr>
          <w:b/>
        </w:rPr>
        <w:t>XMLHttpRequest</w:t>
      </w:r>
      <w:r w:rsidRPr="00E546AF">
        <w:t>对象</w:t>
      </w:r>
      <w:r>
        <w:rPr>
          <w:rFonts w:hint="eastAsia"/>
        </w:rPr>
        <w:t>（简称XHR）。</w:t>
      </w:r>
    </w:p>
    <w:p w:rsidR="00007C9B" w:rsidRDefault="00007C9B" w:rsidP="00007C9B">
      <w:pPr>
        <w:pStyle w:val="2"/>
        <w:ind w:left="660" w:right="240"/>
      </w:pPr>
      <w:r>
        <w:rPr>
          <w:rFonts w:hint="eastAsia"/>
        </w:rPr>
        <w:t>链式调用</w:t>
      </w:r>
    </w:p>
    <w:p w:rsidR="00007C9B" w:rsidRDefault="00007C9B" w:rsidP="00007C9B">
      <w:pPr>
        <w:ind w:firstLineChars="200" w:firstLine="480"/>
      </w:pPr>
      <w:r>
        <w:t>$http服务是</w:t>
      </w:r>
      <w:r w:rsidRPr="00007C9B">
        <w:rPr>
          <w:b/>
        </w:rPr>
        <w:t>只能接受一个参数的函数</w:t>
      </w:r>
      <w:r>
        <w:t>，这个参数是一个对象，包含了用来生成</w:t>
      </w:r>
      <w:r w:rsidRPr="00706829">
        <w:rPr>
          <w:b/>
        </w:rPr>
        <w:t>HTTP请求的配置内容</w:t>
      </w:r>
      <w:r>
        <w:t>。这个函数返回一个</w:t>
      </w:r>
      <w:r w:rsidRPr="00007C9B">
        <w:rPr>
          <w:b/>
        </w:rPr>
        <w:t>promise对象</w:t>
      </w:r>
      <w:r>
        <w:t>，具有</w:t>
      </w:r>
      <w:r w:rsidRPr="00007C9B">
        <w:rPr>
          <w:b/>
        </w:rPr>
        <w:t>success和error</w:t>
      </w:r>
      <w:r>
        <w:t>两个方法。</w:t>
      </w:r>
    </w:p>
    <w:p w:rsidR="009D15C5" w:rsidRDefault="009D15C5" w:rsidP="00007C9B">
      <w:pPr>
        <w:ind w:firstLineChars="200" w:firstLine="480"/>
      </w:pPr>
      <w:r>
        <w:t>示例</w:t>
      </w:r>
      <w:r>
        <w:rPr>
          <w:rFonts w:hint="eastAsia"/>
        </w:rPr>
        <w:t>：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>$http({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 xml:space="preserve"> url:'data.json',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 xml:space="preserve"> method:'GET'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 xml:space="preserve"> }).success(function(data,header,config,status){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 xml:space="preserve"> //响应成功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>}).error(function(data,header,config,status){</w:t>
      </w:r>
    </w:p>
    <w:p w:rsidR="009D15C5" w:rsidRPr="009D15C5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 xml:space="preserve"> //处理响应失败</w:t>
      </w:r>
    </w:p>
    <w:p w:rsidR="00007C9B" w:rsidRDefault="009D15C5" w:rsidP="009D15C5">
      <w:pPr>
        <w:ind w:firstLineChars="200" w:firstLine="440"/>
        <w:rPr>
          <w:b/>
          <w:color w:val="000000" w:themeColor="text1"/>
          <w:sz w:val="22"/>
        </w:rPr>
      </w:pPr>
      <w:r w:rsidRPr="009D15C5">
        <w:rPr>
          <w:b/>
          <w:color w:val="000000" w:themeColor="text1"/>
          <w:sz w:val="22"/>
        </w:rPr>
        <w:t>});</w:t>
      </w:r>
    </w:p>
    <w:p w:rsidR="000D04E8" w:rsidRPr="00706829" w:rsidRDefault="000D04E8" w:rsidP="00706829">
      <w:pPr>
        <w:pStyle w:val="2"/>
        <w:ind w:left="660" w:right="240"/>
      </w:pPr>
      <w:r w:rsidRPr="000D04E8">
        <w:rPr>
          <w:rFonts w:hint="eastAsia"/>
        </w:rPr>
        <w:t>返回一个</w:t>
      </w:r>
      <w:r w:rsidRPr="000D04E8">
        <w:t>promise对象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var promise=$http({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method:'GET',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url:"data.json"</w:t>
      </w:r>
    </w:p>
    <w:p w:rsid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});</w:t>
      </w:r>
    </w:p>
    <w:p w:rsid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rFonts w:hint="eastAsia"/>
          <w:b/>
          <w:color w:val="000000" w:themeColor="text1"/>
          <w:sz w:val="22"/>
        </w:rPr>
        <w:t>由于</w:t>
      </w:r>
      <w:r w:rsidRPr="000D04E8">
        <w:rPr>
          <w:b/>
          <w:color w:val="000000" w:themeColor="text1"/>
          <w:sz w:val="22"/>
        </w:rPr>
        <w:t>$http方法返回一个promise对象，我们可以在响应返回时用</w:t>
      </w:r>
      <w:r w:rsidRPr="00E36159">
        <w:rPr>
          <w:b/>
          <w:color w:val="FF0000"/>
          <w:sz w:val="22"/>
        </w:rPr>
        <w:t>then方法</w:t>
      </w:r>
      <w:r w:rsidRPr="000D04E8">
        <w:rPr>
          <w:b/>
          <w:color w:val="000000" w:themeColor="text1"/>
          <w:sz w:val="22"/>
        </w:rPr>
        <w:t>来处理回调。如果使用then方法，会得到</w:t>
      </w:r>
      <w:r w:rsidRPr="00E36159">
        <w:rPr>
          <w:b/>
          <w:color w:val="FF0000"/>
          <w:sz w:val="22"/>
        </w:rPr>
        <w:t>一个特殊的参数</w:t>
      </w:r>
      <w:r w:rsidRPr="000D04E8">
        <w:rPr>
          <w:b/>
          <w:color w:val="000000" w:themeColor="text1"/>
          <w:sz w:val="22"/>
        </w:rPr>
        <w:t>，它代表了相应对象的成功或失败信息，还可以接受两个可选的函数作为参数。或者可以使用success和error回调代替。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promise.then(function(resp){</w:t>
      </w:r>
    </w:p>
    <w:p w:rsidR="000D04E8" w:rsidRPr="000D04E8" w:rsidRDefault="000D04E8" w:rsidP="00E36159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//resp是一个响应对象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},function(resp){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//带有错误信息的</w:t>
      </w:r>
      <w:r>
        <w:rPr>
          <w:b/>
          <w:color w:val="000000" w:themeColor="text1"/>
          <w:sz w:val="22"/>
        </w:rPr>
        <w:t>resp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 });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rFonts w:hint="eastAsia"/>
          <w:b/>
          <w:color w:val="000000" w:themeColor="text1"/>
          <w:sz w:val="22"/>
        </w:rPr>
        <w:t>或者这样：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promise.success(function(data,status,config,headers){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//处理成功的响应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});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promise.error(function(data,status,hedaers,config){</w:t>
      </w:r>
    </w:p>
    <w:p w:rsidR="000D04E8" w:rsidRP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 xml:space="preserve"> //处理失败后的响应</w:t>
      </w:r>
    </w:p>
    <w:p w:rsid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});</w:t>
      </w:r>
    </w:p>
    <w:p w:rsid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</w:p>
    <w:p w:rsidR="000D04E8" w:rsidRDefault="000D04E8" w:rsidP="000D04E8">
      <w:pPr>
        <w:ind w:firstLineChars="200" w:firstLine="440"/>
        <w:rPr>
          <w:b/>
          <w:color w:val="000000" w:themeColor="text1"/>
          <w:sz w:val="22"/>
        </w:rPr>
      </w:pPr>
      <w:r w:rsidRPr="000D04E8">
        <w:rPr>
          <w:b/>
          <w:color w:val="000000" w:themeColor="text1"/>
          <w:sz w:val="22"/>
        </w:rPr>
        <w:t>then()方法与其他两种方法的主要区别是，它会接收到完整的响应对象，而success()和error()则会对</w:t>
      </w:r>
      <w:r w:rsidRPr="00E36159">
        <w:rPr>
          <w:b/>
          <w:color w:val="FF0000"/>
          <w:sz w:val="22"/>
        </w:rPr>
        <w:t>响应对象</w:t>
      </w:r>
      <w:r w:rsidRPr="000D04E8">
        <w:rPr>
          <w:b/>
          <w:color w:val="000000" w:themeColor="text1"/>
          <w:sz w:val="22"/>
        </w:rPr>
        <w:t>进行析构。</w:t>
      </w:r>
    </w:p>
    <w:p w:rsidR="00E36159" w:rsidRDefault="003E48EA" w:rsidP="003E48EA">
      <w:pPr>
        <w:pStyle w:val="2"/>
        <w:ind w:left="660" w:right="240"/>
      </w:pPr>
      <w:r>
        <w:rPr>
          <w:rFonts w:hint="eastAsia"/>
        </w:rPr>
        <w:t>快捷的get请求</w:t>
      </w:r>
    </w:p>
    <w:p w:rsidR="003E48EA" w:rsidRDefault="003E48EA" w:rsidP="003E48EA">
      <w:r>
        <w:t>$http.get('/api/users.json');</w:t>
      </w:r>
    </w:p>
    <w:p w:rsidR="003E48EA" w:rsidRDefault="003E48EA" w:rsidP="003E48EA">
      <w:r>
        <w:t>get()方法返回</w:t>
      </w:r>
      <w:r w:rsidRPr="003E48EA">
        <w:rPr>
          <w:b/>
        </w:rPr>
        <w:t>HttpPromise对象</w:t>
      </w:r>
      <w:r>
        <w:t>。</w:t>
      </w:r>
    </w:p>
    <w:p w:rsidR="00697C54" w:rsidRDefault="00697C54" w:rsidP="003E48EA"/>
    <w:p w:rsidR="00697C54" w:rsidRDefault="00697C54" w:rsidP="00697C54">
      <w:pPr>
        <w:pStyle w:val="2"/>
        <w:ind w:left="660" w:right="240"/>
      </w:pPr>
      <w:r>
        <w:rPr>
          <w:rFonts w:hint="eastAsia"/>
        </w:rPr>
        <w:t>也可以将</w:t>
      </w:r>
      <w:r>
        <w:t>$http当做函数来使用，这时需要传入一个设置对象，用来说明如何构造XHR对象。</w:t>
      </w:r>
    </w:p>
    <w:p w:rsidR="00697C54" w:rsidRDefault="00697C54" w:rsidP="00697C54">
      <w:r>
        <w:t>$http({</w:t>
      </w:r>
    </w:p>
    <w:p w:rsidR="00697C54" w:rsidRDefault="00697C54" w:rsidP="00697C54">
      <w:r>
        <w:t xml:space="preserve"> method:'GET',</w:t>
      </w:r>
    </w:p>
    <w:p w:rsidR="00697C54" w:rsidRDefault="00697C54" w:rsidP="00697C54">
      <w:r>
        <w:t xml:space="preserve"> url:'/api/users.json',</w:t>
      </w:r>
    </w:p>
    <w:p w:rsidR="00697C54" w:rsidRDefault="00697C54" w:rsidP="00697C54">
      <w:r>
        <w:t xml:space="preserve"> params:{</w:t>
      </w:r>
    </w:p>
    <w:p w:rsidR="00697C54" w:rsidRDefault="00697C54" w:rsidP="00697C54">
      <w:r>
        <w:t xml:space="preserve"> 'username':'tan'</w:t>
      </w:r>
    </w:p>
    <w:p w:rsidR="00697C54" w:rsidRDefault="00697C54" w:rsidP="00697C54">
      <w:r>
        <w:t xml:space="preserve"> });</w:t>
      </w:r>
    </w:p>
    <w:p w:rsidR="001B11B5" w:rsidRDefault="001B11B5" w:rsidP="001B11B5">
      <w:r>
        <w:rPr>
          <w:rFonts w:hint="eastAsia"/>
        </w:rPr>
        <w:lastRenderedPageBreak/>
        <w:t>其中设置对象可以包含以下主要的键：</w:t>
      </w:r>
    </w:p>
    <w:p w:rsidR="001B11B5" w:rsidRDefault="001B11B5" w:rsidP="001B11B5">
      <w:r>
        <w:rPr>
          <w:rFonts w:hint="eastAsia"/>
        </w:rPr>
        <w:t>①</w:t>
      </w:r>
      <w:r w:rsidR="008572A7">
        <w:t>method</w:t>
      </w:r>
      <w:r>
        <w:rPr>
          <w:rFonts w:hint="eastAsia"/>
        </w:rPr>
        <w:t>可以是：</w:t>
      </w:r>
      <w:r w:rsidRPr="001B11B5">
        <w:rPr>
          <w:b/>
        </w:rPr>
        <w:t>GET/DELETE/HEAD/JSONP/POST/PUT</w:t>
      </w:r>
    </w:p>
    <w:p w:rsidR="001B11B5" w:rsidRDefault="001B11B5" w:rsidP="001B11B5">
      <w:r>
        <w:t xml:space="preserve"> ②url:绝对的或者相对的请求目标</w:t>
      </w:r>
    </w:p>
    <w:p w:rsidR="001B11B5" w:rsidRDefault="001B11B5" w:rsidP="001B11B5">
      <w:r>
        <w:rPr>
          <w:rFonts w:hint="eastAsia"/>
        </w:rPr>
        <w:t>③</w:t>
      </w:r>
      <w:r>
        <w:t>params(字符串map或者对象)</w:t>
      </w:r>
    </w:p>
    <w:p w:rsidR="001B11B5" w:rsidRDefault="001B11B5" w:rsidP="001B11B5">
      <w:pPr>
        <w:ind w:firstLineChars="100" w:firstLine="240"/>
      </w:pPr>
      <w:r>
        <w:rPr>
          <w:rFonts w:hint="eastAsia"/>
        </w:rPr>
        <w:t>这个键的值是一个字符串</w:t>
      </w:r>
      <w:r>
        <w:t>map或对象，会被转换成查询字符串追加在URL后面。如果值不是字符串，会被JSON序列化。</w:t>
      </w:r>
    </w:p>
    <w:p w:rsidR="008572A7" w:rsidRPr="008572A7" w:rsidRDefault="008572A7" w:rsidP="008572A7">
      <w:pPr>
        <w:ind w:firstLineChars="100" w:firstLine="220"/>
        <w:rPr>
          <w:sz w:val="22"/>
        </w:rPr>
      </w:pPr>
      <w:r w:rsidRPr="008572A7">
        <w:rPr>
          <w:sz w:val="22"/>
        </w:rPr>
        <w:t>//参数会转为？name=ari的形式</w:t>
      </w:r>
    </w:p>
    <w:p w:rsidR="008572A7" w:rsidRPr="008572A7" w:rsidRDefault="008572A7" w:rsidP="008572A7">
      <w:pPr>
        <w:ind w:firstLineChars="100" w:firstLine="220"/>
        <w:rPr>
          <w:sz w:val="22"/>
        </w:rPr>
      </w:pPr>
      <w:r w:rsidRPr="008572A7">
        <w:rPr>
          <w:sz w:val="22"/>
        </w:rPr>
        <w:t>$http({</w:t>
      </w:r>
    </w:p>
    <w:p w:rsidR="008572A7" w:rsidRPr="008572A7" w:rsidRDefault="008572A7" w:rsidP="008572A7">
      <w:pPr>
        <w:ind w:firstLineChars="100" w:firstLine="220"/>
        <w:rPr>
          <w:sz w:val="22"/>
        </w:rPr>
      </w:pPr>
      <w:r w:rsidRPr="008572A7">
        <w:rPr>
          <w:sz w:val="22"/>
        </w:rPr>
        <w:t xml:space="preserve"> params:{'name':'ari'}</w:t>
      </w:r>
    </w:p>
    <w:p w:rsidR="008572A7" w:rsidRDefault="008572A7" w:rsidP="008572A7">
      <w:pPr>
        <w:ind w:firstLineChars="100" w:firstLine="220"/>
        <w:rPr>
          <w:sz w:val="22"/>
        </w:rPr>
      </w:pPr>
      <w:r w:rsidRPr="008572A7">
        <w:rPr>
          <w:sz w:val="22"/>
        </w:rPr>
        <w:t xml:space="preserve"> });</w:t>
      </w:r>
    </w:p>
    <w:p w:rsidR="00EF4B1F" w:rsidRDefault="00EF4B1F" w:rsidP="00EF4B1F">
      <w:r>
        <w:rPr>
          <w:rFonts w:hint="eastAsia"/>
        </w:rPr>
        <w:t>④</w:t>
      </w:r>
      <w:r>
        <w:t>data(字符串或者对象)</w:t>
      </w:r>
    </w:p>
    <w:p w:rsidR="00EF4B1F" w:rsidRDefault="00EF4B1F" w:rsidP="00EF4B1F">
      <w:pPr>
        <w:ind w:firstLineChars="200" w:firstLine="480"/>
      </w:pPr>
      <w:r>
        <w:rPr>
          <w:rFonts w:hint="eastAsia"/>
        </w:rPr>
        <w:t>这个对象中包含了将会被当作消息体发送给服务器的数据。</w:t>
      </w:r>
      <w:r w:rsidRPr="00786439">
        <w:rPr>
          <w:rFonts w:hint="eastAsia"/>
          <w:b/>
        </w:rPr>
        <w:t>通常在发送</w:t>
      </w:r>
      <w:r w:rsidRPr="00786439">
        <w:rPr>
          <w:b/>
        </w:rPr>
        <w:t>POST请求时使用。</w:t>
      </w:r>
    </w:p>
    <w:p w:rsidR="00EF4B1F" w:rsidRDefault="00EF4B1F" w:rsidP="00EF4B1F">
      <w:r>
        <w:t xml:space="preserve">   </w:t>
      </w:r>
      <w:r w:rsidRPr="00786439">
        <w:rPr>
          <w:b/>
        </w:rPr>
        <w:t>从AngularJS 1.3开始，它还可以在POST请求里发送二进制数据。</w:t>
      </w:r>
      <w:r>
        <w:t>要发送一个blob对象，你可以简单地通过使用data参数来传递它。</w:t>
      </w:r>
    </w:p>
    <w:p w:rsidR="00EF4B1F" w:rsidRDefault="00EF4B1F" w:rsidP="00EF4B1F">
      <w:r>
        <w:t xml:space="preserve"> 例如：</w:t>
      </w:r>
    </w:p>
    <w:p w:rsidR="00EF4B1F" w:rsidRDefault="00EF4B1F" w:rsidP="00EF4B1F">
      <w:r>
        <w:t>var blob=new Blob(['Hello world'],{type:'text/plain'});</w:t>
      </w:r>
    </w:p>
    <w:p w:rsidR="00EF4B1F" w:rsidRDefault="00EF4B1F" w:rsidP="00EF4B1F">
      <w:r>
        <w:t xml:space="preserve"> $http({</w:t>
      </w:r>
    </w:p>
    <w:p w:rsidR="00EF4B1F" w:rsidRDefault="00EF4B1F" w:rsidP="00EF4B1F">
      <w:r>
        <w:t xml:space="preserve"> method:'POST',</w:t>
      </w:r>
    </w:p>
    <w:p w:rsidR="00EF4B1F" w:rsidRDefault="00EF4B1F" w:rsidP="00EF4B1F">
      <w:r>
        <w:t xml:space="preserve"> url:'/',</w:t>
      </w:r>
    </w:p>
    <w:p w:rsidR="00EF4B1F" w:rsidRDefault="00EF4B1F" w:rsidP="00EF4B1F">
      <w:r>
        <w:t xml:space="preserve"> data:blob</w:t>
      </w:r>
    </w:p>
    <w:p w:rsidR="008572A7" w:rsidRDefault="00EF4B1F" w:rsidP="00EF4B1F">
      <w:r>
        <w:t xml:space="preserve"> });</w:t>
      </w:r>
    </w:p>
    <w:p w:rsidR="006F22AD" w:rsidRDefault="006F22AD" w:rsidP="006F22AD">
      <w:pPr>
        <w:pStyle w:val="1"/>
      </w:pPr>
      <w:r>
        <w:t>响应对象</w:t>
      </w:r>
    </w:p>
    <w:p w:rsidR="006F22AD" w:rsidRDefault="006F22AD" w:rsidP="006F22AD">
      <w:r>
        <w:rPr>
          <w:rFonts w:hint="eastAsia"/>
        </w:rPr>
        <w:t>响应对象</w:t>
      </w:r>
    </w:p>
    <w:p w:rsidR="006F22AD" w:rsidRDefault="006F22AD" w:rsidP="006F22AD">
      <w:r>
        <w:lastRenderedPageBreak/>
        <w:t>AngularJS传递给</w:t>
      </w:r>
      <w:r w:rsidRPr="006F22AD">
        <w:rPr>
          <w:b/>
        </w:rPr>
        <w:t>then（）方法的响应对象</w:t>
      </w:r>
      <w:r>
        <w:t>包含了四个属性。</w:t>
      </w:r>
    </w:p>
    <w:p w:rsidR="006F22AD" w:rsidRDefault="006F22AD" w:rsidP="006F22AD">
      <w:pPr>
        <w:pStyle w:val="2"/>
        <w:numPr>
          <w:ilvl w:val="0"/>
          <w:numId w:val="19"/>
        </w:numPr>
        <w:ind w:leftChars="0" w:right="240"/>
      </w:pPr>
      <w:r>
        <w:rPr>
          <w:rFonts w:hint="eastAsia"/>
        </w:rPr>
        <w:t>◇</w:t>
      </w:r>
      <w:r>
        <w:t>data</w:t>
      </w:r>
      <w:r>
        <w:rPr>
          <w:rFonts w:hint="eastAsia"/>
        </w:rPr>
        <w:t>：这个数据代表转换过后的响应体（如果定义了转换的话）</w:t>
      </w:r>
    </w:p>
    <w:p w:rsidR="006F22AD" w:rsidRDefault="006F22AD" w:rsidP="006F22AD">
      <w:pPr>
        <w:pStyle w:val="2"/>
        <w:ind w:left="660" w:right="240"/>
      </w:pPr>
      <w:r>
        <w:rPr>
          <w:rFonts w:hint="eastAsia"/>
        </w:rPr>
        <w:t>◇</w:t>
      </w:r>
      <w:r>
        <w:t>status</w:t>
      </w:r>
      <w:r>
        <w:rPr>
          <w:rFonts w:hint="eastAsia"/>
        </w:rPr>
        <w:t>：响应的</w:t>
      </w:r>
      <w:r>
        <w:t>HTTP状态码</w:t>
      </w:r>
    </w:p>
    <w:p w:rsidR="006F22AD" w:rsidRPr="006F22AD" w:rsidRDefault="006F22AD" w:rsidP="006F22AD">
      <w:pPr>
        <w:pStyle w:val="2"/>
        <w:ind w:left="660" w:right="240"/>
      </w:pPr>
      <w:r>
        <w:rPr>
          <w:rFonts w:hint="eastAsia"/>
        </w:rPr>
        <w:t>◇</w:t>
      </w:r>
      <w:r>
        <w:t>headers</w:t>
      </w:r>
      <w:r>
        <w:rPr>
          <w:rFonts w:hint="eastAsia"/>
        </w:rPr>
        <w:t>：这个函数是头信息的</w:t>
      </w:r>
      <w:r>
        <w:t>getter函数，可以接受一个参数，用来获取对应名字值</w:t>
      </w:r>
    </w:p>
    <w:p w:rsidR="006F22AD" w:rsidRDefault="006F22AD" w:rsidP="006F22AD">
      <w:r>
        <w:t xml:space="preserve"> 例如，用如下代码获取X-Auth-ID的值：</w:t>
      </w:r>
    </w:p>
    <w:p w:rsidR="006F22AD" w:rsidRDefault="006F22AD" w:rsidP="006F22AD">
      <w:r>
        <w:t>$http({</w:t>
      </w:r>
    </w:p>
    <w:p w:rsidR="006F22AD" w:rsidRDefault="006F22AD" w:rsidP="006F22AD">
      <w:r>
        <w:t xml:space="preserve"> method: 'GET',</w:t>
      </w:r>
    </w:p>
    <w:p w:rsidR="006F22AD" w:rsidRDefault="006F22AD" w:rsidP="006F22AD">
      <w:r>
        <w:t xml:space="preserve"> url: '/api/users.json'</w:t>
      </w:r>
    </w:p>
    <w:p w:rsidR="006F22AD" w:rsidRDefault="006F22AD" w:rsidP="006F22AD">
      <w:r>
        <w:t xml:space="preserve"> }).then (resp) {</w:t>
      </w:r>
    </w:p>
    <w:p w:rsidR="006F22AD" w:rsidRDefault="006F22AD" w:rsidP="006F22AD">
      <w:r>
        <w:t xml:space="preserve"> // 读取X-Auth-ID</w:t>
      </w:r>
    </w:p>
    <w:p w:rsidR="006F22AD" w:rsidRDefault="006F22AD" w:rsidP="006F22AD">
      <w:r>
        <w:t xml:space="preserve"> resp.headers('X-Auth-ID');</w:t>
      </w:r>
    </w:p>
    <w:p w:rsidR="006F22AD" w:rsidRDefault="006F22AD" w:rsidP="006F22AD">
      <w:r>
        <w:t xml:space="preserve"> });</w:t>
      </w:r>
    </w:p>
    <w:p w:rsidR="006F22AD" w:rsidRPr="006F22AD" w:rsidRDefault="006F22AD" w:rsidP="006F22AD">
      <w:pPr>
        <w:pStyle w:val="2"/>
        <w:ind w:left="660" w:right="240"/>
      </w:pPr>
      <w:r>
        <w:t xml:space="preserve"> ◇config</w:t>
      </w:r>
      <w:r>
        <w:rPr>
          <w:rFonts w:hint="eastAsia"/>
        </w:rPr>
        <w:t>：这个对象是用来生成原始请求的完整设置对象。</w:t>
      </w:r>
    </w:p>
    <w:p w:rsidR="006F22AD" w:rsidRDefault="006F22AD" w:rsidP="00AB36D7">
      <w:r>
        <w:rPr>
          <w:rFonts w:hint="eastAsia"/>
        </w:rPr>
        <w:t>◇</w:t>
      </w:r>
      <w:r>
        <w:t>statusText（字符串）</w:t>
      </w:r>
      <w:r>
        <w:rPr>
          <w:rFonts w:hint="eastAsia"/>
        </w:rPr>
        <w:t>：</w:t>
      </w:r>
      <w:r>
        <w:t>这个字符串是响应的HTTP状态文本。</w:t>
      </w:r>
    </w:p>
    <w:p w:rsidR="00C665DD" w:rsidRDefault="00C665DD" w:rsidP="00C665DD">
      <w:pPr>
        <w:pStyle w:val="1"/>
      </w:pPr>
      <w:r>
        <w:rPr>
          <w:rFonts w:hint="eastAsia"/>
        </w:rPr>
        <w:t>缓存HTTP请求</w:t>
      </w:r>
    </w:p>
    <w:p w:rsidR="00C665DD" w:rsidRDefault="00C665DD" w:rsidP="00C665DD">
      <w:r w:rsidRPr="00C665DD">
        <w:rPr>
          <w:b/>
        </w:rPr>
        <w:t>默认情况下，$http服务不会对请求进行本地缓存。</w:t>
      </w:r>
      <w:r>
        <w:t>在发送单独的请求时，我们可以通过向$http请求</w:t>
      </w:r>
      <w:r w:rsidRPr="00C665DD">
        <w:rPr>
          <w:b/>
        </w:rPr>
        <w:t>传入一个布尔值或者一个缓存实例</w:t>
      </w:r>
      <w:r>
        <w:t>来启用缓存。</w:t>
      </w:r>
    </w:p>
    <w:p w:rsidR="00C665DD" w:rsidRDefault="00C665DD" w:rsidP="00C665DD">
      <w:r>
        <w:t>$http.get('/api/users.json',</w:t>
      </w:r>
      <w:r w:rsidRPr="00C665DD">
        <w:rPr>
          <w:b/>
        </w:rPr>
        <w:t>{ cache: true }</w:t>
      </w:r>
      <w:r>
        <w:t>)</w:t>
      </w:r>
    </w:p>
    <w:p w:rsidR="00C665DD" w:rsidRDefault="00C665DD" w:rsidP="00C665DD">
      <w:r>
        <w:t xml:space="preserve"> .success(function(data) {})</w:t>
      </w:r>
    </w:p>
    <w:p w:rsidR="00C665DD" w:rsidRDefault="00C665DD" w:rsidP="00C665DD">
      <w:r>
        <w:t xml:space="preserve"> .error(function(data) {});</w:t>
      </w:r>
    </w:p>
    <w:p w:rsidR="00C665DD" w:rsidRDefault="00C665DD" w:rsidP="00C665DD">
      <w:r>
        <w:rPr>
          <w:rFonts w:hint="eastAsia"/>
        </w:rPr>
        <w:t>第一次发送请求时，</w:t>
      </w:r>
      <w:r>
        <w:t>$http服务会向/api/users.json发送一个GET请求。第二次</w:t>
      </w:r>
      <w:r>
        <w:lastRenderedPageBreak/>
        <w:t>发送同一个GET请求时，$http服务会从缓存中取回请求的结果，而不会真的发送一个HTTP GET请求。</w:t>
      </w:r>
    </w:p>
    <w:p w:rsidR="00C665DD" w:rsidRDefault="00C665DD" w:rsidP="00C665DD">
      <w:r>
        <w:t xml:space="preserve"> 在这个例子里，由于设置了启用缓存，AngularJS默认会使用$cacheFactory,这个服务是AngularJS在启动时自动创建的。</w:t>
      </w:r>
    </w:p>
    <w:p w:rsidR="00C665DD" w:rsidRDefault="00C665DD" w:rsidP="00C665DD">
      <w:r>
        <w:t xml:space="preserve"> 如果想要对AngularJS使用的缓存进行更多的自定义控制，可以向请求传入一个自定义的缓存实例代替true。</w:t>
      </w:r>
    </w:p>
    <w:p w:rsidR="00845EE8" w:rsidRDefault="00A07D90" w:rsidP="00845EE8">
      <w:pPr>
        <w:pStyle w:val="1"/>
      </w:pPr>
      <w:r>
        <w:t>调用</w:t>
      </w:r>
    </w:p>
    <w:p w:rsidR="00845EE8" w:rsidRDefault="00845EE8" w:rsidP="00A07D90">
      <w:pPr>
        <w:ind w:firstLineChars="100" w:firstLine="240"/>
      </w:pPr>
      <w:r w:rsidRPr="00845EE8">
        <w:t>$http(config).success(function(</w:t>
      </w:r>
      <w:r w:rsidRPr="00845EE8">
        <w:rPr>
          <w:b/>
        </w:rPr>
        <w:t>data,status,headers,config</w:t>
      </w:r>
      <w:r w:rsidRPr="00845EE8">
        <w:t>){}).error(function(data,status,headers,config){});</w:t>
      </w:r>
    </w:p>
    <w:p w:rsidR="00A07D90" w:rsidRDefault="00A07D90" w:rsidP="00A07D90">
      <w:pPr>
        <w:pStyle w:val="2"/>
        <w:numPr>
          <w:ilvl w:val="0"/>
          <w:numId w:val="20"/>
        </w:numPr>
        <w:ind w:leftChars="0" w:right="240"/>
      </w:pPr>
      <w:r>
        <w:t>config为一个JSON对象，其中主要包含该请求的url、data、method等，如{url:"login.do",method:"post",data:{name:"12346",pwd:"123"}}。 •method  {String} 请求方式 "GET"."POST"等等</w:t>
      </w:r>
      <w:r>
        <w:rPr>
          <w:rFonts w:hint="eastAsia"/>
        </w:rPr>
        <w:t>。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t>•</w:t>
      </w:r>
      <w:r>
        <w:t xml:space="preserve">url {String} </w:t>
      </w:r>
      <w:r w:rsidRPr="002849A2">
        <w:rPr>
          <w:b/>
        </w:rPr>
        <w:t>请求的URL地址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t>•</w:t>
      </w:r>
      <w:r>
        <w:t xml:space="preserve">params {key,value} </w:t>
      </w:r>
      <w:r w:rsidRPr="002849A2">
        <w:rPr>
          <w:b/>
        </w:rPr>
        <w:t>请求参数</w:t>
      </w:r>
      <w:r>
        <w:t>，将在URL上被拼接成？key=value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t>•</w:t>
      </w:r>
      <w:r>
        <w:t xml:space="preserve">data {key,value} </w:t>
      </w:r>
      <w:r w:rsidRPr="002849A2">
        <w:rPr>
          <w:b/>
        </w:rPr>
        <w:t>数据</w:t>
      </w:r>
      <w:r>
        <w:t>，将被放入请求内发送至服务器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t>•</w:t>
      </w:r>
      <w:r w:rsidRPr="002849A2">
        <w:rPr>
          <w:b/>
        </w:rPr>
        <w:t>cache {boolean}</w:t>
      </w:r>
      <w:r>
        <w:t xml:space="preserve"> 若为true，</w:t>
      </w:r>
      <w:r w:rsidRPr="002849A2">
        <w:rPr>
          <w:b/>
        </w:rPr>
        <w:t>在http GET请求时采用默认的$http cache</w:t>
      </w:r>
      <w:r>
        <w:t>，否则使用$cacheFactory的实例</w:t>
      </w:r>
    </w:p>
    <w:p w:rsidR="00A07D90" w:rsidRDefault="00A07D90" w:rsidP="00E0732F">
      <w:pPr>
        <w:ind w:firstLineChars="100" w:firstLine="240"/>
      </w:pPr>
      <w:r>
        <w:rPr>
          <w:rFonts w:hint="eastAsia"/>
        </w:rPr>
        <w:t>•</w:t>
      </w:r>
      <w:r w:rsidRPr="002849A2">
        <w:rPr>
          <w:b/>
        </w:rPr>
        <w:t xml:space="preserve">timeout {number} </w:t>
      </w:r>
      <w:r>
        <w:t>设置超时时间</w:t>
      </w:r>
    </w:p>
    <w:p w:rsidR="00A07D90" w:rsidRDefault="00A07D90" w:rsidP="00BE14B6">
      <w:pPr>
        <w:pStyle w:val="2"/>
        <w:ind w:left="660" w:right="240"/>
      </w:pPr>
      <w:r>
        <w:rPr>
          <w:rFonts w:hint="eastAsia"/>
        </w:rPr>
        <w:t xml:space="preserve">　　</w:t>
      </w:r>
      <w:r>
        <w:t>success为请求成功后的回调函数，error为请求失败后的回调函数，这里主要是对返回的四个参数进行说明。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t>•</w:t>
      </w:r>
      <w:r>
        <w:t>data 响应体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t>•</w:t>
      </w:r>
      <w:r>
        <w:t>status 相应的状态值</w:t>
      </w:r>
    </w:p>
    <w:p w:rsidR="00A07D90" w:rsidRDefault="00A07D90" w:rsidP="00A07D90">
      <w:pPr>
        <w:ind w:firstLineChars="100" w:firstLine="240"/>
      </w:pPr>
      <w:r>
        <w:rPr>
          <w:rFonts w:hint="eastAsia"/>
        </w:rPr>
        <w:lastRenderedPageBreak/>
        <w:t>•</w:t>
      </w:r>
      <w:r>
        <w:t>headers 获取getter的函数</w:t>
      </w:r>
    </w:p>
    <w:p w:rsidR="001B4C60" w:rsidRDefault="00A07D90" w:rsidP="00A07D90">
      <w:pPr>
        <w:ind w:firstLineChars="100" w:firstLine="240"/>
      </w:pPr>
      <w:r>
        <w:rPr>
          <w:rFonts w:hint="eastAsia"/>
        </w:rPr>
        <w:t>•</w:t>
      </w:r>
      <w:r>
        <w:t xml:space="preserve">config 请求中的config对象，同上第1点   </w:t>
      </w:r>
    </w:p>
    <w:p w:rsidR="001B4C60" w:rsidRDefault="001B4C60" w:rsidP="001B4C60">
      <w:pPr>
        <w:pStyle w:val="1"/>
      </w:pPr>
      <w:r>
        <w:t>简化</w:t>
      </w:r>
    </w:p>
    <w:p w:rsidR="001B4C60" w:rsidRDefault="001B4C60" w:rsidP="001B4C60">
      <w:r>
        <w:rPr>
          <w:rFonts w:hint="eastAsia"/>
        </w:rPr>
        <w:t>为了方便大家与</w:t>
      </w:r>
      <w:r>
        <w:t>HTTP服务器进行交互，angularJS提供了各个请求方式下方法。</w:t>
      </w:r>
    </w:p>
    <w:p w:rsidR="001B4C60" w:rsidRDefault="001B4C60" w:rsidP="001B4C60">
      <w:pPr>
        <w:pStyle w:val="2"/>
        <w:ind w:left="660" w:right="240"/>
      </w:pPr>
      <w:r>
        <w:t>$http.put/post(url,data,config) url、name必填，config可选</w:t>
      </w:r>
    </w:p>
    <w:p w:rsidR="001B4C60" w:rsidRDefault="001B4C60" w:rsidP="001B4C60">
      <w:pPr>
        <w:pStyle w:val="2"/>
        <w:ind w:left="660" w:right="240"/>
      </w:pPr>
      <w:r>
        <w:t>$http.get/delete/jsonp/head(url,confid) url必填，config可选</w:t>
      </w:r>
    </w:p>
    <w:p w:rsidR="001B4C60" w:rsidRPr="001B4C60" w:rsidRDefault="001B4C60" w:rsidP="001B4C60">
      <w:r>
        <w:rPr>
          <w:rFonts w:hint="eastAsia"/>
        </w:rPr>
        <w:t xml:space="preserve">　　</w:t>
      </w:r>
      <w:r>
        <w:t>url、data、config与$http的参数一致</w:t>
      </w:r>
      <w:r>
        <w:rPr>
          <w:rFonts w:hint="eastAsia"/>
        </w:rPr>
        <w:t>。</w:t>
      </w:r>
    </w:p>
    <w:p w:rsidR="00A07D90" w:rsidRDefault="00A07D90" w:rsidP="001B4C60">
      <w:pPr>
        <w:pStyle w:val="1"/>
      </w:pPr>
      <w:r>
        <w:t xml:space="preserve"> </w:t>
      </w:r>
      <w:r w:rsidR="003A19D0">
        <w:t>示例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&lt;!DOCTYPE HTML&gt;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&lt;html lang="zh-cn" 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&lt;head&gt;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&lt;meta charset="UTF-8"&gt;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&lt;title&gt;CSSClasses&lt;/title&gt;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&lt;script src="angular.min.js" type="text/javascript"&gt;&lt;/script&gt;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&lt;script type="text/javascript"&gt;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function ctrl($http,$scope){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$scope.login = function(user){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$http.post("login.do",user).success(function(data, status, headers, config){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    alert("success");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}).error(function(data, status, headers, config){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    alert("error");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})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}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$scope.login1 = function(user){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$http({url:"login.do",data:user}).success(function(data, status, headers, config){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    alert("success");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}).error(function(data, status, headers, config){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    alert("error");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})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}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}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&lt;/script&gt;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&lt;/head&gt;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&lt;body ng-app&gt;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lastRenderedPageBreak/>
        <w:t xml:space="preserve">    &lt;div ng-controller="ctrl"&gt;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&lt;form name="loginFm"&gt;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Name:&lt;input ng-model="user.name" /&gt;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pwd: &lt;input ng-model="user.pwd" /&gt;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&lt;input type="button" value="login" ng-click="login(user)" /&gt;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    &lt;input type="button" value="login1" ng-click="login1(user)" /&gt;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    &lt;/form&gt;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 xml:space="preserve">    &lt;/div&gt;</w:t>
      </w:r>
    </w:p>
    <w:p w:rsidR="003A19D0" w:rsidRPr="003A19D0" w:rsidRDefault="003A19D0" w:rsidP="003A19D0">
      <w:pPr>
        <w:rPr>
          <w:sz w:val="22"/>
        </w:rPr>
      </w:pP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&lt;/body&gt;</w:t>
      </w:r>
    </w:p>
    <w:p w:rsidR="003A19D0" w:rsidRPr="003A19D0" w:rsidRDefault="003A19D0" w:rsidP="003A19D0">
      <w:pPr>
        <w:rPr>
          <w:sz w:val="22"/>
        </w:rPr>
      </w:pPr>
      <w:r w:rsidRPr="003A19D0">
        <w:rPr>
          <w:sz w:val="22"/>
        </w:rPr>
        <w:t>&lt;/html&gt;</w:t>
      </w:r>
    </w:p>
    <w:p w:rsidR="00A07D90" w:rsidRPr="00A07D90" w:rsidRDefault="00A07D90" w:rsidP="00A07D90">
      <w:pPr>
        <w:ind w:firstLineChars="100" w:firstLine="240"/>
      </w:pPr>
    </w:p>
    <w:p w:rsidR="00786439" w:rsidRPr="00EF4B1F" w:rsidRDefault="00786439" w:rsidP="00EF4B1F"/>
    <w:p w:rsidR="00697C54" w:rsidRPr="00697C54" w:rsidRDefault="00697C54" w:rsidP="00697C54">
      <w:r>
        <w:t xml:space="preserve">  </w:t>
      </w:r>
    </w:p>
    <w:p w:rsidR="00697C54" w:rsidRPr="003E48EA" w:rsidRDefault="00697C54" w:rsidP="003E48EA"/>
    <w:p w:rsidR="009D15C5" w:rsidRPr="009D15C5" w:rsidRDefault="009D15C5" w:rsidP="009D15C5">
      <w:pPr>
        <w:ind w:firstLineChars="200" w:firstLine="440"/>
        <w:rPr>
          <w:color w:val="000000" w:themeColor="text1"/>
          <w:sz w:val="22"/>
        </w:rPr>
      </w:pPr>
    </w:p>
    <w:sectPr w:rsidR="009D15C5" w:rsidRPr="009D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0B7" w:rsidRDefault="002A30B7" w:rsidP="00ED0DA5">
      <w:r>
        <w:separator/>
      </w:r>
    </w:p>
  </w:endnote>
  <w:endnote w:type="continuationSeparator" w:id="0">
    <w:p w:rsidR="002A30B7" w:rsidRDefault="002A30B7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0B7" w:rsidRDefault="002A30B7" w:rsidP="00ED0DA5">
      <w:r>
        <w:separator/>
      </w:r>
    </w:p>
  </w:footnote>
  <w:footnote w:type="continuationSeparator" w:id="0">
    <w:p w:rsidR="002A30B7" w:rsidRDefault="002A30B7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36F83"/>
    <w:multiLevelType w:val="multilevel"/>
    <w:tmpl w:val="72F4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3A"/>
    <w:rsid w:val="00003D79"/>
    <w:rsid w:val="00007C9B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04E8"/>
    <w:rsid w:val="000D3647"/>
    <w:rsid w:val="0011435F"/>
    <w:rsid w:val="00121C78"/>
    <w:rsid w:val="00136339"/>
    <w:rsid w:val="00146175"/>
    <w:rsid w:val="00160F06"/>
    <w:rsid w:val="001B11B5"/>
    <w:rsid w:val="001B4C60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849A2"/>
    <w:rsid w:val="002965CE"/>
    <w:rsid w:val="002A1274"/>
    <w:rsid w:val="002A30B7"/>
    <w:rsid w:val="002B5D2F"/>
    <w:rsid w:val="002C5ABB"/>
    <w:rsid w:val="002C6B3A"/>
    <w:rsid w:val="002D04BC"/>
    <w:rsid w:val="002E2C17"/>
    <w:rsid w:val="002F4DB4"/>
    <w:rsid w:val="003279EE"/>
    <w:rsid w:val="0037701B"/>
    <w:rsid w:val="003A19D0"/>
    <w:rsid w:val="003B5625"/>
    <w:rsid w:val="003E48EA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5D217B"/>
    <w:rsid w:val="006162F6"/>
    <w:rsid w:val="00625362"/>
    <w:rsid w:val="00634E4D"/>
    <w:rsid w:val="00664DBE"/>
    <w:rsid w:val="00690916"/>
    <w:rsid w:val="00697C54"/>
    <w:rsid w:val="006A003E"/>
    <w:rsid w:val="006B7903"/>
    <w:rsid w:val="006C0C92"/>
    <w:rsid w:val="006C383A"/>
    <w:rsid w:val="006C5EF2"/>
    <w:rsid w:val="006D5565"/>
    <w:rsid w:val="006F22AD"/>
    <w:rsid w:val="006F4134"/>
    <w:rsid w:val="007045A3"/>
    <w:rsid w:val="00706829"/>
    <w:rsid w:val="00720F70"/>
    <w:rsid w:val="007220FD"/>
    <w:rsid w:val="007228D9"/>
    <w:rsid w:val="00723A7C"/>
    <w:rsid w:val="00731F4E"/>
    <w:rsid w:val="00734268"/>
    <w:rsid w:val="00737BCA"/>
    <w:rsid w:val="0077559E"/>
    <w:rsid w:val="00775AAD"/>
    <w:rsid w:val="00784335"/>
    <w:rsid w:val="00786439"/>
    <w:rsid w:val="00796B4B"/>
    <w:rsid w:val="007D242F"/>
    <w:rsid w:val="007F0AEF"/>
    <w:rsid w:val="00812EA1"/>
    <w:rsid w:val="00836C88"/>
    <w:rsid w:val="00842AC9"/>
    <w:rsid w:val="00845EE8"/>
    <w:rsid w:val="00851B84"/>
    <w:rsid w:val="008572A7"/>
    <w:rsid w:val="008907EF"/>
    <w:rsid w:val="008D29D9"/>
    <w:rsid w:val="008F64D7"/>
    <w:rsid w:val="009522D3"/>
    <w:rsid w:val="00970777"/>
    <w:rsid w:val="00991864"/>
    <w:rsid w:val="009C2C84"/>
    <w:rsid w:val="009D15C5"/>
    <w:rsid w:val="00A05D29"/>
    <w:rsid w:val="00A07D90"/>
    <w:rsid w:val="00A239F5"/>
    <w:rsid w:val="00A33AAE"/>
    <w:rsid w:val="00A65940"/>
    <w:rsid w:val="00A73D1B"/>
    <w:rsid w:val="00AA2D7F"/>
    <w:rsid w:val="00AB36D7"/>
    <w:rsid w:val="00AD4A9C"/>
    <w:rsid w:val="00B45C59"/>
    <w:rsid w:val="00B676C9"/>
    <w:rsid w:val="00B76C5F"/>
    <w:rsid w:val="00B94632"/>
    <w:rsid w:val="00BB6CEA"/>
    <w:rsid w:val="00BD551B"/>
    <w:rsid w:val="00BE14B6"/>
    <w:rsid w:val="00BF0030"/>
    <w:rsid w:val="00BF2129"/>
    <w:rsid w:val="00C55A2D"/>
    <w:rsid w:val="00C665D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0732F"/>
    <w:rsid w:val="00E36159"/>
    <w:rsid w:val="00E41502"/>
    <w:rsid w:val="00E546AF"/>
    <w:rsid w:val="00E54A3A"/>
    <w:rsid w:val="00E56C6D"/>
    <w:rsid w:val="00E928E3"/>
    <w:rsid w:val="00E960CF"/>
    <w:rsid w:val="00EB2D41"/>
    <w:rsid w:val="00ED0DA5"/>
    <w:rsid w:val="00ED6F9D"/>
    <w:rsid w:val="00EE0FEC"/>
    <w:rsid w:val="00EE2E16"/>
    <w:rsid w:val="00EE725E"/>
    <w:rsid w:val="00EF4B1F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D1706-2D9D-438D-A0BA-D6F8A1D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34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344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70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36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19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97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6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5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4569203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3063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2008995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45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586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1524056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351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564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198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5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80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4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350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9569826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618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</w:div>
          </w:divsChild>
        </w:div>
      </w:divsChild>
    </w:div>
    <w:div w:id="1350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747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  <w:divsChild>
                <w:div w:id="9464253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2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271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6" w:space="1" w:color="D3D3D3"/>
                <w:bottom w:val="single" w:sz="6" w:space="0" w:color="D3D3D3"/>
                <w:right w:val="single" w:sz="6" w:space="1" w:color="D3D3D3"/>
              </w:divBdr>
            </w:div>
          </w:divsChild>
        </w:div>
      </w:divsChild>
    </w:div>
    <w:div w:id="2049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service/$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110</TotalTime>
  <Pages>8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28</cp:revision>
  <dcterms:created xsi:type="dcterms:W3CDTF">2016-12-17T12:23:00Z</dcterms:created>
  <dcterms:modified xsi:type="dcterms:W3CDTF">2016-12-18T04:32:00Z</dcterms:modified>
</cp:coreProperties>
</file>