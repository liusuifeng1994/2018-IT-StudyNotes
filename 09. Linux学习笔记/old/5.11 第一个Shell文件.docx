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B32E58" w:rsidP="00B32E58">
      <w:pPr>
        <w:pStyle w:val="a3"/>
      </w:pPr>
      <w:r>
        <w:t>The First sh File</w:t>
      </w:r>
    </w:p>
    <w:p w:rsidR="005E34B2" w:rsidRDefault="00C62AA2" w:rsidP="00165F8A">
      <w:pPr>
        <w:pStyle w:val="1"/>
      </w:pPr>
      <w:r>
        <w:t>两个问题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、没有执行权限，需要使用chmod命令修改；B、需要配置环境变量或者直接使用绝对路径或相对路径执行文件。</w:t>
      </w:r>
    </w:p>
    <w:p w:rsidR="00B32E58" w:rsidRDefault="00F146A7" w:rsidP="00165F8A">
      <w:pPr>
        <w:pStyle w:val="1"/>
      </w:pPr>
      <w:r>
        <w:rPr>
          <w:rFonts w:hint="eastAsia"/>
        </w:rPr>
        <w:t>可能遇到的问题</w:t>
      </w:r>
    </w:p>
    <w:p w:rsidR="005E0D49" w:rsidRDefault="005E0D49" w:rsidP="00F146A7">
      <w:r>
        <w:rPr>
          <w:rFonts w:hint="eastAsia"/>
        </w:rPr>
        <w:t>示例：test1.sh文件</w:t>
      </w:r>
    </w:p>
    <w:p w:rsidR="005E0D49" w:rsidRPr="00E6007F" w:rsidRDefault="005E0D49" w:rsidP="00F146A7">
      <w:pPr>
        <w:rPr>
          <w:sz w:val="21"/>
        </w:rPr>
      </w:pPr>
      <w:r w:rsidRPr="00E6007F">
        <w:rPr>
          <w:rFonts w:hint="eastAsia"/>
          <w:sz w:val="21"/>
        </w:rPr>
        <w:t xml:space="preserve"> #! /bin/bash</w:t>
      </w:r>
    </w:p>
    <w:p w:rsidR="005E0D49" w:rsidRPr="00E6007F" w:rsidRDefault="005E0D49" w:rsidP="00F146A7">
      <w:pPr>
        <w:rPr>
          <w:sz w:val="21"/>
        </w:rPr>
      </w:pPr>
      <w:r w:rsidRPr="00E6007F">
        <w:rPr>
          <w:sz w:val="21"/>
        </w:rPr>
        <w:t xml:space="preserve">echo </w:t>
      </w:r>
      <w:r w:rsidRPr="00E6007F">
        <w:rPr>
          <w:rFonts w:hint="eastAsia"/>
          <w:sz w:val="21"/>
        </w:rPr>
        <w:t>“The</w:t>
      </w:r>
      <w:r w:rsidRPr="00E6007F">
        <w:rPr>
          <w:sz w:val="21"/>
        </w:rPr>
        <w:t xml:space="preserve"> current Time :</w:t>
      </w:r>
      <w:r w:rsidRPr="00E6007F">
        <w:rPr>
          <w:rFonts w:hint="eastAsia"/>
          <w:sz w:val="21"/>
        </w:rPr>
        <w:t>”</w:t>
      </w:r>
    </w:p>
    <w:p w:rsidR="005E0D49" w:rsidRPr="00E6007F" w:rsidRDefault="005E0D49" w:rsidP="00F146A7">
      <w:pPr>
        <w:rPr>
          <w:sz w:val="21"/>
        </w:rPr>
      </w:pPr>
      <w:r w:rsidRPr="00E6007F">
        <w:rPr>
          <w:rFonts w:hint="eastAsia"/>
          <w:sz w:val="21"/>
        </w:rPr>
        <w:t>date</w:t>
      </w:r>
    </w:p>
    <w:p w:rsidR="005E0D49" w:rsidRPr="00E6007F" w:rsidRDefault="005E0D49" w:rsidP="00F146A7">
      <w:pPr>
        <w:rPr>
          <w:sz w:val="21"/>
        </w:rPr>
      </w:pPr>
      <w:r w:rsidRPr="00E6007F">
        <w:rPr>
          <w:sz w:val="21"/>
        </w:rPr>
        <w:t>echo “who :”</w:t>
      </w:r>
    </w:p>
    <w:p w:rsidR="005E0D49" w:rsidRPr="00E6007F" w:rsidRDefault="005E0D49" w:rsidP="00F146A7">
      <w:pPr>
        <w:rPr>
          <w:sz w:val="21"/>
        </w:rPr>
      </w:pPr>
      <w:r w:rsidRPr="00E6007F">
        <w:rPr>
          <w:sz w:val="21"/>
        </w:rPr>
        <w:t>who</w:t>
      </w:r>
    </w:p>
    <w:p w:rsidR="00551AB1" w:rsidRDefault="00551AB1" w:rsidP="00551AB1">
      <w:pPr>
        <w:pStyle w:val="2"/>
        <w:ind w:left="660" w:right="240"/>
      </w:pPr>
      <w:r>
        <w:rPr>
          <w:rFonts w:hint="eastAsia"/>
        </w:rPr>
        <w:t>环境变量问题</w:t>
      </w:r>
    </w:p>
    <w:p w:rsidR="00202037" w:rsidRDefault="001E4A1E" w:rsidP="00202037">
      <w:r>
        <w:t>并不能在任意目录下执行该文件</w:t>
      </w:r>
      <w:r>
        <w:rPr>
          <w:rFonts w:hint="eastAsia"/>
        </w:rPr>
        <w:t>，</w:t>
      </w:r>
      <w:r>
        <w:t>两种方法</w:t>
      </w:r>
      <w:r>
        <w:rPr>
          <w:rFonts w:hint="eastAsia"/>
        </w:rPr>
        <w:t>：</w:t>
      </w:r>
    </w:p>
    <w:p w:rsidR="001E4A1E" w:rsidRDefault="00814E26" w:rsidP="001E4A1E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使用绝对或</w:t>
      </w:r>
      <w:r w:rsidR="00BB1064">
        <w:rPr>
          <w:rFonts w:hint="eastAsia"/>
        </w:rPr>
        <w:t>相对路径来引用Shell脚本</w:t>
      </w:r>
    </w:p>
    <w:p w:rsidR="00287557" w:rsidRDefault="00287557" w:rsidP="00C769C9">
      <w:pPr>
        <w:pStyle w:val="a6"/>
        <w:ind w:left="1140" w:firstLine="480"/>
      </w:pPr>
      <w:r>
        <w:t>如果文件在当前目录下</w:t>
      </w:r>
      <w:r>
        <w:rPr>
          <w:rFonts w:hint="eastAsia"/>
        </w:rPr>
        <w:t>，</w:t>
      </w:r>
      <w:r>
        <w:t>一般需要使用</w:t>
      </w:r>
      <w:r>
        <w:rPr>
          <w:rFonts w:hint="eastAsia"/>
        </w:rPr>
        <w:t>./</w:t>
      </w:r>
      <w:r>
        <w:t>test.sh</w:t>
      </w:r>
      <w:r w:rsidR="00C769C9">
        <w:t xml:space="preserve">  直接调用test.sh一般不会</w:t>
      </w:r>
      <w:r w:rsidR="00C769C9">
        <w:rPr>
          <w:rFonts w:hint="eastAsia"/>
        </w:rPr>
        <w:t>执行。</w:t>
      </w:r>
    </w:p>
    <w:p w:rsidR="00C769C9" w:rsidRDefault="00C769C9" w:rsidP="00287557">
      <w:pPr>
        <w:pStyle w:val="a6"/>
        <w:ind w:left="1140" w:firstLineChars="0" w:firstLine="0"/>
      </w:pPr>
      <w:r>
        <w:rPr>
          <w:noProof/>
        </w:rPr>
        <w:drawing>
          <wp:inline distT="0" distB="0" distL="0" distR="0" wp14:anchorId="1E1E431D" wp14:editId="5E3C0BAF">
            <wp:extent cx="3761905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64" w:rsidRDefault="00BB1064" w:rsidP="001E4A1E">
      <w:pPr>
        <w:pStyle w:val="a6"/>
        <w:numPr>
          <w:ilvl w:val="1"/>
          <w:numId w:val="8"/>
        </w:numPr>
        <w:ind w:firstLineChars="0"/>
      </w:pPr>
      <w:r>
        <w:t>将文件目录添加到PATH环境变量中去</w:t>
      </w:r>
    </w:p>
    <w:p w:rsidR="002F6147" w:rsidRPr="00202037" w:rsidRDefault="002F6147" w:rsidP="002F6147">
      <w:pPr>
        <w:pStyle w:val="a6"/>
        <w:ind w:left="1140" w:firstLineChars="0" w:firstLine="0"/>
      </w:pPr>
      <w:r>
        <w:t>修改</w:t>
      </w:r>
      <w:r w:rsidR="00F51AE6">
        <w:rPr>
          <w:rFonts w:hint="eastAsia"/>
        </w:rPr>
        <w:t xml:space="preserve"> </w:t>
      </w:r>
      <w:r w:rsidRPr="00BA001B">
        <w:rPr>
          <w:rFonts w:hint="eastAsia"/>
          <w:b/>
        </w:rPr>
        <w:t>/etc/</w:t>
      </w:r>
      <w:r w:rsidR="00F83676" w:rsidRPr="00BA001B">
        <w:rPr>
          <w:b/>
        </w:rPr>
        <w:t>profile</w:t>
      </w:r>
      <w:r w:rsidR="00C73354">
        <w:t xml:space="preserve"> 具体见</w:t>
      </w:r>
      <w:r w:rsidR="00C73354">
        <w:rPr>
          <w:rFonts w:hint="eastAsia"/>
        </w:rPr>
        <w:t>向PATH中添加变量</w:t>
      </w:r>
    </w:p>
    <w:p w:rsidR="00551AB1" w:rsidRDefault="00380CAE" w:rsidP="00202037">
      <w:pPr>
        <w:pStyle w:val="2"/>
        <w:ind w:left="660" w:right="240"/>
      </w:pPr>
      <w:r>
        <w:t>文件执行权限</w:t>
      </w:r>
    </w:p>
    <w:p w:rsidR="00380CAE" w:rsidRDefault="00380CAE" w:rsidP="00380CAE">
      <w:r>
        <w:t>需要使用</w:t>
      </w:r>
      <w:r w:rsidRPr="001F7EAF">
        <w:rPr>
          <w:b/>
        </w:rPr>
        <w:t>chmod 命令</w:t>
      </w:r>
      <w:r>
        <w:t>更改文件权限</w:t>
      </w:r>
      <w:r>
        <w:rPr>
          <w:rFonts w:hint="eastAsia"/>
        </w:rPr>
        <w:t>。</w:t>
      </w:r>
    </w:p>
    <w:p w:rsidR="00380CAE" w:rsidRPr="00380CAE" w:rsidRDefault="00380CAE" w:rsidP="00380CAE">
      <w:r>
        <w:t>chmod 777 test</w:t>
      </w:r>
      <w:r>
        <w:rPr>
          <w:rFonts w:hint="eastAsia"/>
        </w:rPr>
        <w:t>.sh</w:t>
      </w:r>
      <w:r w:rsidR="000D7842">
        <w:t xml:space="preserve">   具体见chmod命令</w:t>
      </w:r>
    </w:p>
    <w:p w:rsidR="005E34B2" w:rsidRDefault="00560018" w:rsidP="005E34B2">
      <w:pPr>
        <w:pStyle w:val="1"/>
      </w:pPr>
      <w:r>
        <w:lastRenderedPageBreak/>
        <w:t>Shell文件的格式要求</w:t>
      </w:r>
    </w:p>
    <w:p w:rsidR="00560018" w:rsidRDefault="00316F5D" w:rsidP="00560018">
      <w:r>
        <w:t>第一行指定利用什么Shell执行该文件</w:t>
      </w:r>
      <w:r>
        <w:rPr>
          <w:rFonts w:hint="eastAsia"/>
        </w:rPr>
        <w:t>。</w:t>
      </w:r>
    </w:p>
    <w:p w:rsidR="00316F5D" w:rsidRDefault="00316F5D" w:rsidP="00560018">
      <w:pPr>
        <w:rPr>
          <w:b/>
        </w:rPr>
      </w:pPr>
      <w:r>
        <w:t>格式</w:t>
      </w:r>
      <w:r>
        <w:rPr>
          <w:rFonts w:hint="eastAsia"/>
        </w:rPr>
        <w:t xml:space="preserve">： </w:t>
      </w:r>
      <w:r w:rsidRPr="00316F5D">
        <w:rPr>
          <w:rFonts w:hint="eastAsia"/>
          <w:b/>
        </w:rPr>
        <w:t>#</w:t>
      </w:r>
      <w:r w:rsidRPr="00316F5D">
        <w:rPr>
          <w:b/>
        </w:rPr>
        <w:t>! /bin/bash</w:t>
      </w:r>
    </w:p>
    <w:p w:rsidR="00316F5D" w:rsidRDefault="00316F5D" w:rsidP="00560018">
      <w:pPr>
        <w:rPr>
          <w:b/>
        </w:rPr>
      </w:pPr>
      <w:r>
        <w:rPr>
          <w:b/>
        </w:rPr>
        <w:t>在Shell文件中</w:t>
      </w:r>
      <w:r>
        <w:rPr>
          <w:rFonts w:hint="eastAsia"/>
          <w:b/>
        </w:rPr>
        <w:t>，#</w:t>
      </w:r>
      <w:r>
        <w:rPr>
          <w:b/>
        </w:rPr>
        <w:t>开头的一般是注释</w:t>
      </w:r>
      <w:bookmarkStart w:id="0" w:name="_GoBack"/>
      <w:bookmarkEnd w:id="0"/>
      <w:r>
        <w:rPr>
          <w:b/>
        </w:rPr>
        <w:t>部分</w:t>
      </w:r>
      <w:r>
        <w:rPr>
          <w:rFonts w:hint="eastAsia"/>
          <w:b/>
        </w:rPr>
        <w:t>，</w:t>
      </w:r>
      <w:r>
        <w:rPr>
          <w:b/>
        </w:rPr>
        <w:t>不过第一行特殊</w:t>
      </w:r>
      <w:r>
        <w:rPr>
          <w:rFonts w:hint="eastAsia"/>
          <w:b/>
        </w:rPr>
        <w:t>，#! /</w:t>
      </w:r>
      <w:r>
        <w:rPr>
          <w:b/>
        </w:rPr>
        <w:t>bin/bash 用于指定该文件利用哪个shell执行</w:t>
      </w:r>
      <w:r>
        <w:rPr>
          <w:rFonts w:hint="eastAsia"/>
          <w:b/>
        </w:rPr>
        <w:t>。</w:t>
      </w:r>
      <w:r w:rsidR="00A524A4">
        <w:rPr>
          <w:rFonts w:hint="eastAsia"/>
          <w:b/>
        </w:rPr>
        <w:t>不是第一行的，以#好开头都是注释部分。</w:t>
      </w:r>
    </w:p>
    <w:p w:rsidR="00C94ACA" w:rsidRDefault="00C94ACA" w:rsidP="00560018">
      <w:pPr>
        <w:rPr>
          <w:b/>
        </w:rPr>
      </w:pPr>
      <w:r>
        <w:rPr>
          <w:b/>
        </w:rPr>
        <w:t>利用</w:t>
      </w:r>
      <w:r>
        <w:rPr>
          <w:rFonts w:hint="eastAsia"/>
          <w:b/>
        </w:rPr>
        <w:t xml:space="preserve"> #</w:t>
      </w:r>
      <w:r>
        <w:rPr>
          <w:b/>
        </w:rPr>
        <w:t xml:space="preserve"> 写注释部分</w:t>
      </w:r>
      <w:r>
        <w:rPr>
          <w:rFonts w:hint="eastAsia"/>
          <w:b/>
        </w:rPr>
        <w:t>，</w:t>
      </w:r>
      <w:r w:rsidR="00B92AAD">
        <w:rPr>
          <w:b/>
        </w:rPr>
        <w:t>如果需要写运行提示部分</w:t>
      </w:r>
      <w:r w:rsidR="00B92AAD">
        <w:rPr>
          <w:rFonts w:hint="eastAsia"/>
          <w:b/>
        </w:rPr>
        <w:t>，</w:t>
      </w:r>
      <w:r w:rsidR="00B92AAD">
        <w:rPr>
          <w:b/>
        </w:rPr>
        <w:t>利用echo输出提示部分</w:t>
      </w:r>
      <w:r w:rsidR="00B92AAD">
        <w:rPr>
          <w:rFonts w:hint="eastAsia"/>
          <w:b/>
        </w:rPr>
        <w:t>。</w:t>
      </w:r>
    </w:p>
    <w:p w:rsidR="004F33CA" w:rsidRDefault="004F33CA" w:rsidP="00560018">
      <w:pPr>
        <w:rPr>
          <w:rFonts w:hint="eastAsia"/>
          <w:b/>
        </w:rPr>
      </w:pPr>
    </w:p>
    <w:p w:rsidR="00A524A4" w:rsidRPr="00560018" w:rsidRDefault="00A524A4" w:rsidP="00560018">
      <w:pPr>
        <w:rPr>
          <w:rFonts w:hint="eastAsia"/>
        </w:rPr>
      </w:pPr>
    </w:p>
    <w:p w:rsidR="005E0D49" w:rsidRPr="00F146A7" w:rsidRDefault="005E0D49" w:rsidP="00F146A7"/>
    <w:sectPr w:rsidR="005E0D49" w:rsidRPr="00F1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C25" w:rsidRDefault="00FC6C25" w:rsidP="00ED0DA5">
      <w:r>
        <w:separator/>
      </w:r>
    </w:p>
  </w:endnote>
  <w:endnote w:type="continuationSeparator" w:id="0">
    <w:p w:rsidR="00FC6C25" w:rsidRDefault="00FC6C2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C25" w:rsidRDefault="00FC6C25" w:rsidP="00ED0DA5">
      <w:r>
        <w:separator/>
      </w:r>
    </w:p>
  </w:footnote>
  <w:footnote w:type="continuationSeparator" w:id="0">
    <w:p w:rsidR="00FC6C25" w:rsidRDefault="00FC6C2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3940A274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B0C03F9E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58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0D7842"/>
    <w:rsid w:val="0011435F"/>
    <w:rsid w:val="00121C78"/>
    <w:rsid w:val="00136339"/>
    <w:rsid w:val="00146175"/>
    <w:rsid w:val="00160F06"/>
    <w:rsid w:val="00165F8A"/>
    <w:rsid w:val="001C4D34"/>
    <w:rsid w:val="001D2CAC"/>
    <w:rsid w:val="001D6E19"/>
    <w:rsid w:val="001E2123"/>
    <w:rsid w:val="001E2D0D"/>
    <w:rsid w:val="001E4A1E"/>
    <w:rsid w:val="001F7EAF"/>
    <w:rsid w:val="00202037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87557"/>
    <w:rsid w:val="002965CE"/>
    <w:rsid w:val="002A1274"/>
    <w:rsid w:val="002B5D2F"/>
    <w:rsid w:val="002C5ABB"/>
    <w:rsid w:val="002C6B3A"/>
    <w:rsid w:val="002D04BC"/>
    <w:rsid w:val="002E2C17"/>
    <w:rsid w:val="002F4DB4"/>
    <w:rsid w:val="002F6147"/>
    <w:rsid w:val="00316F5D"/>
    <w:rsid w:val="003279EE"/>
    <w:rsid w:val="0037701B"/>
    <w:rsid w:val="00380CAE"/>
    <w:rsid w:val="003B5625"/>
    <w:rsid w:val="003E4254"/>
    <w:rsid w:val="00461D12"/>
    <w:rsid w:val="00476264"/>
    <w:rsid w:val="00491DB1"/>
    <w:rsid w:val="004C6ABF"/>
    <w:rsid w:val="004F33CA"/>
    <w:rsid w:val="004F3ACA"/>
    <w:rsid w:val="004F6F20"/>
    <w:rsid w:val="00541F98"/>
    <w:rsid w:val="00551AB1"/>
    <w:rsid w:val="00556F5F"/>
    <w:rsid w:val="00560018"/>
    <w:rsid w:val="00586CE7"/>
    <w:rsid w:val="005B7978"/>
    <w:rsid w:val="005C704B"/>
    <w:rsid w:val="005D5DEE"/>
    <w:rsid w:val="005E0D49"/>
    <w:rsid w:val="005E34B2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14E26"/>
    <w:rsid w:val="00836C88"/>
    <w:rsid w:val="00842AC9"/>
    <w:rsid w:val="00851B84"/>
    <w:rsid w:val="008907EF"/>
    <w:rsid w:val="008D29D9"/>
    <w:rsid w:val="008F64D7"/>
    <w:rsid w:val="009522D3"/>
    <w:rsid w:val="00962D38"/>
    <w:rsid w:val="00970777"/>
    <w:rsid w:val="00991864"/>
    <w:rsid w:val="009C2C84"/>
    <w:rsid w:val="00A05D29"/>
    <w:rsid w:val="00A239F5"/>
    <w:rsid w:val="00A33AAE"/>
    <w:rsid w:val="00A524A4"/>
    <w:rsid w:val="00A65940"/>
    <w:rsid w:val="00A73D1B"/>
    <w:rsid w:val="00AA2D7F"/>
    <w:rsid w:val="00AD4A9C"/>
    <w:rsid w:val="00B32E58"/>
    <w:rsid w:val="00B45C59"/>
    <w:rsid w:val="00B676C9"/>
    <w:rsid w:val="00B76C5F"/>
    <w:rsid w:val="00B92AAD"/>
    <w:rsid w:val="00B94632"/>
    <w:rsid w:val="00BA001B"/>
    <w:rsid w:val="00BB1064"/>
    <w:rsid w:val="00BB6CEA"/>
    <w:rsid w:val="00BD551B"/>
    <w:rsid w:val="00BF0030"/>
    <w:rsid w:val="00C55A2D"/>
    <w:rsid w:val="00C62AA2"/>
    <w:rsid w:val="00C73354"/>
    <w:rsid w:val="00C75A80"/>
    <w:rsid w:val="00C769C9"/>
    <w:rsid w:val="00C94ACA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2448"/>
    <w:rsid w:val="00DE67E4"/>
    <w:rsid w:val="00DF5AF6"/>
    <w:rsid w:val="00E00D4C"/>
    <w:rsid w:val="00E01D61"/>
    <w:rsid w:val="00E41502"/>
    <w:rsid w:val="00E54A3A"/>
    <w:rsid w:val="00E56C6D"/>
    <w:rsid w:val="00E6007F"/>
    <w:rsid w:val="00E679B6"/>
    <w:rsid w:val="00E928E3"/>
    <w:rsid w:val="00E960CF"/>
    <w:rsid w:val="00EB2D41"/>
    <w:rsid w:val="00ED0DA5"/>
    <w:rsid w:val="00EE0FEC"/>
    <w:rsid w:val="00EE2E16"/>
    <w:rsid w:val="00EE725E"/>
    <w:rsid w:val="00F146A7"/>
    <w:rsid w:val="00F22538"/>
    <w:rsid w:val="00F3324A"/>
    <w:rsid w:val="00F33D19"/>
    <w:rsid w:val="00F45DE9"/>
    <w:rsid w:val="00F51AE6"/>
    <w:rsid w:val="00F541C1"/>
    <w:rsid w:val="00F54654"/>
    <w:rsid w:val="00F65780"/>
    <w:rsid w:val="00F83676"/>
    <w:rsid w:val="00FC6C25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2F99B-942F-4EDB-849F-4BA4D76A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43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36</cp:revision>
  <dcterms:created xsi:type="dcterms:W3CDTF">2017-01-10T14:47:00Z</dcterms:created>
  <dcterms:modified xsi:type="dcterms:W3CDTF">2017-01-11T14:03:00Z</dcterms:modified>
</cp:coreProperties>
</file>