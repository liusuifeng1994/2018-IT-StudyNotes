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BCA" w:rsidRDefault="00D806B1" w:rsidP="00D806B1">
      <w:pPr>
        <w:pStyle w:val="a3"/>
      </w:pPr>
      <w:r>
        <w:t>查看</w:t>
      </w:r>
      <w:r>
        <w:t>Linux</w:t>
      </w:r>
      <w:r>
        <w:t>系统版本</w:t>
      </w:r>
    </w:p>
    <w:p w:rsidR="00BF2337" w:rsidRDefault="00BF2337" w:rsidP="00D806B1">
      <w:pPr>
        <w:pStyle w:val="1"/>
        <w:rPr>
          <w:color w:val="333333"/>
        </w:rPr>
      </w:pPr>
      <w:r>
        <w:rPr>
          <w:color w:val="333333"/>
        </w:rPr>
        <w:t>查看Linux版本信息</w:t>
      </w:r>
    </w:p>
    <w:p w:rsidR="00C401F6" w:rsidRDefault="00235948" w:rsidP="00BF2337">
      <w:pPr>
        <w:pStyle w:val="2"/>
        <w:ind w:left="660" w:right="240"/>
      </w:pPr>
      <w:r>
        <w:t>lsb_release -</w:t>
      </w:r>
      <w:bookmarkStart w:id="0" w:name="_GoBack"/>
      <w:bookmarkEnd w:id="0"/>
      <w:r w:rsidR="00C401F6">
        <w:t>a : 查看所有的版本信息</w:t>
      </w:r>
      <w:r w:rsidR="00C401F6">
        <w:rPr>
          <w:rFonts w:hint="eastAsia"/>
        </w:rPr>
        <w:t>。</w:t>
      </w:r>
    </w:p>
    <w:p w:rsidR="00C401F6" w:rsidRPr="00C401F6" w:rsidRDefault="00C401F6" w:rsidP="00C401F6">
      <w:r>
        <w:rPr>
          <w:noProof/>
        </w:rPr>
        <w:drawing>
          <wp:inline distT="0" distB="0" distL="0" distR="0" wp14:anchorId="0733CAFE" wp14:editId="2F686D12">
            <wp:extent cx="5274310" cy="10852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6B1" w:rsidRDefault="00D806B1" w:rsidP="00BF2337">
      <w:pPr>
        <w:pStyle w:val="2"/>
        <w:ind w:left="660" w:right="240"/>
      </w:pPr>
      <w:r>
        <w:t>cat /etc/issue</w:t>
      </w:r>
      <w:r w:rsidR="004B0802">
        <w:rPr>
          <w:rFonts w:hint="eastAsia"/>
        </w:rPr>
        <w:t>：</w:t>
      </w:r>
      <w:r w:rsidR="004B0802">
        <w:t>查看版本信息</w:t>
      </w:r>
      <w:r w:rsidR="004B0802">
        <w:rPr>
          <w:rFonts w:hint="eastAsia"/>
        </w:rPr>
        <w:t>。注意该文件中最后一行必须空着</w:t>
      </w:r>
      <w:r w:rsidR="00C401F6">
        <w:rPr>
          <w:rFonts w:hint="eastAsia"/>
        </w:rPr>
        <w:t>。</w:t>
      </w:r>
    </w:p>
    <w:p w:rsidR="001241A5" w:rsidRDefault="004B0802" w:rsidP="001241A5">
      <w:r>
        <w:rPr>
          <w:noProof/>
        </w:rPr>
        <w:drawing>
          <wp:inline distT="0" distB="0" distL="0" distR="0" wp14:anchorId="3E637D74" wp14:editId="228737AE">
            <wp:extent cx="3342857" cy="7714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802" w:rsidRDefault="00C401F6" w:rsidP="004B0802">
      <w:pPr>
        <w:pStyle w:val="1"/>
      </w:pPr>
      <w:r>
        <w:rPr>
          <w:rFonts w:hint="eastAsia"/>
        </w:rPr>
        <w:t>查看Linux内核版本信息</w:t>
      </w:r>
    </w:p>
    <w:p w:rsidR="00C401F6" w:rsidRDefault="00C401F6" w:rsidP="00F73557">
      <w:pPr>
        <w:pStyle w:val="2"/>
        <w:numPr>
          <w:ilvl w:val="0"/>
          <w:numId w:val="20"/>
        </w:numPr>
        <w:ind w:leftChars="0" w:right="240"/>
      </w:pPr>
      <w:r>
        <w:t>方法一</w:t>
      </w:r>
      <w:r>
        <w:rPr>
          <w:rFonts w:hint="eastAsia"/>
        </w:rPr>
        <w:t>：</w:t>
      </w:r>
      <w:r w:rsidRPr="00C401F6">
        <w:t>cat /proc/version</w:t>
      </w:r>
      <w:r>
        <w:rPr>
          <w:rFonts w:hint="eastAsia"/>
        </w:rPr>
        <w:t>：</w:t>
      </w:r>
    </w:p>
    <w:p w:rsidR="00C401F6" w:rsidRDefault="00C401F6" w:rsidP="00C401F6">
      <w:r>
        <w:rPr>
          <w:noProof/>
        </w:rPr>
        <w:drawing>
          <wp:inline distT="0" distB="0" distL="0" distR="0" wp14:anchorId="0F70262A" wp14:editId="3A541E97">
            <wp:extent cx="5274310" cy="2457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1F6" w:rsidRDefault="00C401F6" w:rsidP="00C401F6">
      <w:pPr>
        <w:pStyle w:val="2"/>
        <w:ind w:left="660" w:right="240"/>
        <w:rPr>
          <w:color w:val="333333"/>
        </w:rPr>
      </w:pPr>
      <w:r>
        <w:rPr>
          <w:rFonts w:hint="eastAsia"/>
        </w:rPr>
        <w:t>方法二：</w:t>
      </w:r>
      <w:r>
        <w:rPr>
          <w:color w:val="333333"/>
        </w:rPr>
        <w:t>uname –a</w:t>
      </w:r>
    </w:p>
    <w:p w:rsidR="00F73557" w:rsidRPr="00F73557" w:rsidRDefault="00F73557" w:rsidP="00F73557">
      <w:r>
        <w:rPr>
          <w:noProof/>
        </w:rPr>
        <w:drawing>
          <wp:inline distT="0" distB="0" distL="0" distR="0" wp14:anchorId="6A1A29B3" wp14:editId="08BE9CA9">
            <wp:extent cx="5274310" cy="2101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1F6" w:rsidRDefault="00C401F6" w:rsidP="00C401F6">
      <w:pPr>
        <w:pStyle w:val="2"/>
        <w:ind w:left="660" w:right="240"/>
      </w:pPr>
      <w:r>
        <w:rPr>
          <w:rFonts w:hint="eastAsia"/>
        </w:rPr>
        <w:t>方法三：uname</w:t>
      </w:r>
      <w:r>
        <w:t xml:space="preserve"> –r </w:t>
      </w:r>
      <w:r>
        <w:rPr>
          <w:rFonts w:hint="eastAsia"/>
        </w:rPr>
        <w:t>：</w:t>
      </w:r>
      <w:r>
        <w:t>内核版本号</w:t>
      </w:r>
      <w:r>
        <w:rPr>
          <w:rFonts w:hint="eastAsia"/>
        </w:rPr>
        <w:t>。</w:t>
      </w:r>
    </w:p>
    <w:p w:rsidR="00C401F6" w:rsidRDefault="00C401F6" w:rsidP="00C401F6">
      <w:r>
        <w:rPr>
          <w:noProof/>
        </w:rPr>
        <w:drawing>
          <wp:inline distT="0" distB="0" distL="0" distR="0" wp14:anchorId="22EFEA05" wp14:editId="60AEF5B6">
            <wp:extent cx="2971429" cy="342857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557" w:rsidRPr="00F73557" w:rsidRDefault="00F73557" w:rsidP="00F73557">
      <w:pPr>
        <w:pStyle w:val="1"/>
      </w:pPr>
      <w:r>
        <w:rPr>
          <w:rFonts w:hint="eastAsia"/>
          <w:color w:val="333333"/>
        </w:rPr>
        <w:t>查看linux上的cpu是32位还是64位，方法有很多种：</w:t>
      </w:r>
    </w:p>
    <w:p w:rsidR="00C401F6" w:rsidRDefault="00F73557" w:rsidP="00F73557">
      <w:pPr>
        <w:pStyle w:val="2"/>
        <w:numPr>
          <w:ilvl w:val="0"/>
          <w:numId w:val="19"/>
        </w:numPr>
        <w:ind w:leftChars="0" w:right="240"/>
      </w:pPr>
      <w:r w:rsidRPr="00C401F6">
        <w:t xml:space="preserve"> </w:t>
      </w:r>
      <w:r>
        <w:rPr>
          <w:rFonts w:hint="eastAsia"/>
        </w:rPr>
        <w:t>#</w:t>
      </w:r>
      <w:r>
        <w:t>uname –a</w:t>
      </w:r>
    </w:p>
    <w:p w:rsidR="00F73557" w:rsidRPr="00F73557" w:rsidRDefault="00F73557" w:rsidP="00F73557">
      <w:r>
        <w:rPr>
          <w:rFonts w:hint="eastAsia"/>
          <w:color w:val="333333"/>
        </w:rPr>
        <w:t>如果有</w:t>
      </w:r>
      <w:hyperlink r:id="rId12" w:tgtFrame="_blank" w:history="1">
        <w:r>
          <w:rPr>
            <w:rStyle w:val="a7"/>
            <w:rFonts w:hint="eastAsia"/>
          </w:rPr>
          <w:t>x86_64</w:t>
        </w:r>
      </w:hyperlink>
      <w:r>
        <w:rPr>
          <w:rFonts w:hint="eastAsia"/>
          <w:color w:val="333333"/>
        </w:rPr>
        <w:t>就是64位的，没有就是32位的</w:t>
      </w:r>
    </w:p>
    <w:p w:rsidR="00F73557" w:rsidRDefault="00F73557" w:rsidP="00F73557">
      <w:r>
        <w:t>[root@iZ2ze13gv4s5avrq0drihvZ ~]# uname -a</w:t>
      </w:r>
    </w:p>
    <w:p w:rsidR="00F73557" w:rsidRPr="00F73557" w:rsidRDefault="00F73557" w:rsidP="00F73557">
      <w:r>
        <w:t xml:space="preserve">Linux iZ2ze13gv4s5avrq0drihvZ 2.6.32-573.22.1.el6.x86_64 #1 SMP Wed Mar 23 </w:t>
      </w:r>
      <w:r>
        <w:lastRenderedPageBreak/>
        <w:t>03:35:39 UTC 2016</w:t>
      </w:r>
      <w:r w:rsidRPr="00AA0C3A">
        <w:rPr>
          <w:b/>
          <w:color w:val="FF0000"/>
        </w:rPr>
        <w:t xml:space="preserve"> x86_64 x86_64 x86_64</w:t>
      </w:r>
      <w:r>
        <w:t xml:space="preserve"> GNU/Linux</w:t>
      </w:r>
    </w:p>
    <w:p w:rsidR="00F73557" w:rsidRDefault="00F73557" w:rsidP="00F73557">
      <w:r>
        <w:rPr>
          <w:rFonts w:hint="eastAsia"/>
          <w:color w:val="333333"/>
        </w:rPr>
        <w:t xml:space="preserve">#uname -a </w:t>
      </w:r>
      <w:r>
        <w:rPr>
          <w:rFonts w:hint="eastAsia"/>
          <w:color w:val="333333"/>
        </w:rPr>
        <w:br/>
        <w:t xml:space="preserve">Linux backup 2.6.9-67.ELsmp #1 SMP Wed Nov 7 13:58:04 EST 2007 i686 i686 </w:t>
      </w:r>
      <w:hyperlink r:id="rId13" w:tgtFrame="_blank" w:history="1">
        <w:r w:rsidRPr="00945C53">
          <w:rPr>
            <w:rStyle w:val="a7"/>
            <w:rFonts w:hint="eastAsia"/>
            <w:b/>
          </w:rPr>
          <w:t>i386</w:t>
        </w:r>
      </w:hyperlink>
      <w:r>
        <w:rPr>
          <w:rFonts w:hint="eastAsia"/>
          <w:color w:val="333333"/>
        </w:rPr>
        <w:t xml:space="preserve"> </w:t>
      </w:r>
      <w:hyperlink r:id="rId14" w:tgtFrame="_blank" w:history="1">
        <w:r>
          <w:rPr>
            <w:rStyle w:val="a7"/>
            <w:rFonts w:hint="eastAsia"/>
          </w:rPr>
          <w:t>GNU/Linux</w:t>
        </w:r>
      </w:hyperlink>
    </w:p>
    <w:p w:rsidR="00F73557" w:rsidRDefault="00F73557" w:rsidP="00F73557">
      <w:r w:rsidRPr="00945C53">
        <w:rPr>
          <w:rFonts w:hint="eastAsia"/>
          <w:b/>
          <w:color w:val="FF0000"/>
        </w:rPr>
        <w:t>注意：ixxx的全是32位的，有X86—64的全是64位</w:t>
      </w:r>
    </w:p>
    <w:p w:rsidR="00F73557" w:rsidRDefault="00F73557" w:rsidP="00F73557">
      <w:pPr>
        <w:pStyle w:val="2"/>
        <w:ind w:left="660" w:right="240"/>
      </w:pPr>
      <w:r>
        <w:rPr>
          <w:rFonts w:hint="eastAsia"/>
        </w:rPr>
        <w:t>file /sbin/init</w:t>
      </w:r>
    </w:p>
    <w:p w:rsidR="00B12747" w:rsidRDefault="00B12747" w:rsidP="00B12747">
      <w:r w:rsidRPr="00F73557">
        <w:rPr>
          <w:rFonts w:hint="eastAsia"/>
        </w:rPr>
        <w:t xml:space="preserve">/sbin/init: ELF 32-bit LSB shared object, </w:t>
      </w:r>
      <w:hyperlink r:id="rId15" w:tgtFrame="_blank" w:history="1">
        <w:r w:rsidRPr="00F73557">
          <w:rPr>
            <w:rFonts w:hint="eastAsia"/>
          </w:rPr>
          <w:t>Intel</w:t>
        </w:r>
      </w:hyperlink>
      <w:r w:rsidRPr="00F73557">
        <w:rPr>
          <w:rFonts w:hint="eastAsia"/>
        </w:rPr>
        <w:t xml:space="preserve"> </w:t>
      </w:r>
      <w:hyperlink r:id="rId16" w:tgtFrame="_blank" w:history="1">
        <w:r w:rsidRPr="00F73557">
          <w:rPr>
            <w:rFonts w:hint="eastAsia"/>
          </w:rPr>
          <w:t>80386</w:t>
        </w:r>
      </w:hyperlink>
      <w:r w:rsidRPr="00F73557">
        <w:rPr>
          <w:rFonts w:hint="eastAsia"/>
        </w:rPr>
        <w:t xml:space="preserve">, version 1 (SYSV), dynamically linked (uses shared libs), for </w:t>
      </w:r>
      <w:hyperlink r:id="rId17" w:tgtFrame="_blank" w:history="1">
        <w:r w:rsidRPr="00F73557">
          <w:rPr>
            <w:rFonts w:hint="eastAsia"/>
          </w:rPr>
          <w:t>GNU/Linux</w:t>
        </w:r>
      </w:hyperlink>
      <w:r w:rsidRPr="00F73557">
        <w:rPr>
          <w:rFonts w:hint="eastAsia"/>
        </w:rPr>
        <w:t xml:space="preserve"> 2.6.15, stripped</w:t>
      </w:r>
    </w:p>
    <w:p w:rsidR="00B12747" w:rsidRDefault="00B12747" w:rsidP="00B12747">
      <w:pPr>
        <w:pStyle w:val="2"/>
        <w:ind w:left="660" w:right="240"/>
      </w:pPr>
      <w:r>
        <w:rPr>
          <w:rFonts w:hint="eastAsia"/>
        </w:rPr>
        <w:t>查看cpu是多少位的</w:t>
      </w:r>
    </w:p>
    <w:p w:rsidR="00B12747" w:rsidRDefault="00B12747" w:rsidP="00B12747">
      <w:r w:rsidRPr="00F73557">
        <w:rPr>
          <w:rFonts w:hint="eastAsia"/>
        </w:rPr>
        <w:t>more /proc/cpuinfo</w:t>
      </w:r>
    </w:p>
    <w:p w:rsidR="00B12747" w:rsidRDefault="00B12747" w:rsidP="00B12747">
      <w:pPr>
        <w:pStyle w:val="2"/>
        <w:ind w:left="660" w:right="240"/>
      </w:pPr>
      <w:r>
        <w:rPr>
          <w:rFonts w:hint="eastAsia"/>
        </w:rPr>
        <w:t xml:space="preserve">$su </w:t>
      </w:r>
      <w:r>
        <w:t>–</w:t>
      </w:r>
      <w:r>
        <w:rPr>
          <w:rFonts w:hint="eastAsia"/>
        </w:rPr>
        <w:t xml:space="preserve"> root</w:t>
      </w:r>
    </w:p>
    <w:p w:rsidR="00F73557" w:rsidRPr="00F73557" w:rsidRDefault="00B12747" w:rsidP="00B12747">
      <w:r w:rsidRPr="00F73557">
        <w:rPr>
          <w:rFonts w:hint="eastAsia"/>
        </w:rPr>
        <w:t>#file /sbin/init</w:t>
      </w:r>
      <w:r>
        <w:rPr>
          <w:rFonts w:hint="eastAsia"/>
        </w:rPr>
        <w:br/>
        <w:t xml:space="preserve">/sbin/init: ELF 32-bit LSB executable, </w:t>
      </w:r>
      <w:hyperlink r:id="rId18" w:tgtFrame="_blank" w:history="1">
        <w:r>
          <w:rPr>
            <w:rStyle w:val="a7"/>
            <w:rFonts w:hint="eastAsia"/>
          </w:rPr>
          <w:t>Intel</w:t>
        </w:r>
      </w:hyperlink>
      <w:r>
        <w:rPr>
          <w:rFonts w:hint="eastAsia"/>
        </w:rPr>
        <w:t xml:space="preserve"> </w:t>
      </w:r>
      <w:hyperlink r:id="rId19" w:tgtFrame="_blank" w:history="1">
        <w:r>
          <w:rPr>
            <w:rStyle w:val="a7"/>
            <w:rFonts w:hint="eastAsia"/>
          </w:rPr>
          <w:t>80386</w:t>
        </w:r>
      </w:hyperlink>
      <w:r>
        <w:rPr>
          <w:rFonts w:hint="eastAsia"/>
        </w:rPr>
        <w:t>, version 1 (SYSV),</w:t>
      </w:r>
      <w:r>
        <w:rPr>
          <w:rFonts w:hint="eastAsia"/>
        </w:rPr>
        <w:br/>
        <w:t>即是32位的 linux, 如是64位的, 显示的是 64-bit</w:t>
      </w:r>
      <w:r w:rsidR="00F73557">
        <w:rPr>
          <w:rFonts w:hint="eastAsia"/>
        </w:rPr>
        <w:br/>
      </w:r>
    </w:p>
    <w:p w:rsidR="00F73557" w:rsidRPr="00F73557" w:rsidRDefault="00F73557" w:rsidP="00F73557"/>
    <w:p w:rsidR="001241A5" w:rsidRPr="001241A5" w:rsidRDefault="001241A5" w:rsidP="001241A5"/>
    <w:p w:rsidR="00D806B1" w:rsidRPr="00D806B1" w:rsidRDefault="00D806B1" w:rsidP="00D806B1"/>
    <w:sectPr w:rsidR="00D806B1" w:rsidRPr="00D806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010A" w:rsidRDefault="0035010A" w:rsidP="00ED0DA5">
      <w:r>
        <w:separator/>
      </w:r>
    </w:p>
  </w:endnote>
  <w:endnote w:type="continuationSeparator" w:id="0">
    <w:p w:rsidR="0035010A" w:rsidRDefault="0035010A" w:rsidP="00ED0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010A" w:rsidRDefault="0035010A" w:rsidP="00ED0DA5">
      <w:r>
        <w:separator/>
      </w:r>
    </w:p>
  </w:footnote>
  <w:footnote w:type="continuationSeparator" w:id="0">
    <w:p w:rsidR="0035010A" w:rsidRDefault="0035010A" w:rsidP="00ED0D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C12DC"/>
    <w:multiLevelType w:val="hybridMultilevel"/>
    <w:tmpl w:val="192E5A98"/>
    <w:lvl w:ilvl="0" w:tplc="3D9044A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297EA1"/>
    <w:multiLevelType w:val="multilevel"/>
    <w:tmpl w:val="8C1ECE0A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ACF46D1"/>
    <w:multiLevelType w:val="hybridMultilevel"/>
    <w:tmpl w:val="5A32B95E"/>
    <w:lvl w:ilvl="0" w:tplc="E4844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386277"/>
    <w:multiLevelType w:val="hybridMultilevel"/>
    <w:tmpl w:val="1E807D4E"/>
    <w:lvl w:ilvl="0" w:tplc="041ACF62">
      <w:start w:val="1"/>
      <w:numFmt w:val="decimal"/>
      <w:pStyle w:val="2"/>
      <w:lvlText w:val="%1)"/>
      <w:lvlJc w:val="left"/>
      <w:pPr>
        <w:ind w:left="420" w:hanging="420"/>
      </w:pPr>
    </w:lvl>
    <w:lvl w:ilvl="1" w:tplc="270EBC44">
      <w:start w:val="1"/>
      <w:numFmt w:val="upperLetter"/>
      <w:lvlText w:val="%2．"/>
      <w:lvlJc w:val="left"/>
      <w:pPr>
        <w:ind w:left="1140" w:hanging="720"/>
      </w:pPr>
      <w:rPr>
        <w:rFonts w:hint="default"/>
      </w:rPr>
    </w:lvl>
    <w:lvl w:ilvl="2" w:tplc="278686C2">
      <w:start w:val="1"/>
      <w:numFmt w:val="upperLetter"/>
      <w:lvlText w:val="%3、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24486F"/>
    <w:multiLevelType w:val="hybridMultilevel"/>
    <w:tmpl w:val="142406D6"/>
    <w:lvl w:ilvl="0" w:tplc="70D28296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3"/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4"/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2"/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6B1"/>
    <w:rsid w:val="00003D79"/>
    <w:rsid w:val="00033C2C"/>
    <w:rsid w:val="00042462"/>
    <w:rsid w:val="0004262A"/>
    <w:rsid w:val="00047DC4"/>
    <w:rsid w:val="00051EE0"/>
    <w:rsid w:val="0007275D"/>
    <w:rsid w:val="00073BEE"/>
    <w:rsid w:val="0007584B"/>
    <w:rsid w:val="00082C5C"/>
    <w:rsid w:val="000968E2"/>
    <w:rsid w:val="000C0AD9"/>
    <w:rsid w:val="000C2675"/>
    <w:rsid w:val="000C3B26"/>
    <w:rsid w:val="000D3647"/>
    <w:rsid w:val="0011435F"/>
    <w:rsid w:val="00121C78"/>
    <w:rsid w:val="001241A5"/>
    <w:rsid w:val="00136339"/>
    <w:rsid w:val="00146175"/>
    <w:rsid w:val="00160F06"/>
    <w:rsid w:val="001C4D34"/>
    <w:rsid w:val="001D2CAC"/>
    <w:rsid w:val="001D6E19"/>
    <w:rsid w:val="001E2123"/>
    <w:rsid w:val="001E2D0D"/>
    <w:rsid w:val="00204932"/>
    <w:rsid w:val="00204F64"/>
    <w:rsid w:val="00206660"/>
    <w:rsid w:val="002115EF"/>
    <w:rsid w:val="0021661C"/>
    <w:rsid w:val="00217DB2"/>
    <w:rsid w:val="00220443"/>
    <w:rsid w:val="00220C5E"/>
    <w:rsid w:val="00226408"/>
    <w:rsid w:val="00232B3F"/>
    <w:rsid w:val="00235948"/>
    <w:rsid w:val="00246C37"/>
    <w:rsid w:val="002965CE"/>
    <w:rsid w:val="002A1274"/>
    <w:rsid w:val="002B5D2F"/>
    <w:rsid w:val="002C5ABB"/>
    <w:rsid w:val="002C6B3A"/>
    <w:rsid w:val="002D04BC"/>
    <w:rsid w:val="002E2C17"/>
    <w:rsid w:val="002F4DB4"/>
    <w:rsid w:val="003279EE"/>
    <w:rsid w:val="0035010A"/>
    <w:rsid w:val="0037701B"/>
    <w:rsid w:val="003B5625"/>
    <w:rsid w:val="00461D12"/>
    <w:rsid w:val="00476264"/>
    <w:rsid w:val="00491DB1"/>
    <w:rsid w:val="004B0802"/>
    <w:rsid w:val="004C6ABF"/>
    <w:rsid w:val="004F3ACA"/>
    <w:rsid w:val="004F6F20"/>
    <w:rsid w:val="00535D5A"/>
    <w:rsid w:val="00541F98"/>
    <w:rsid w:val="00556F5F"/>
    <w:rsid w:val="00586CE7"/>
    <w:rsid w:val="005B7978"/>
    <w:rsid w:val="005C704B"/>
    <w:rsid w:val="006162F6"/>
    <w:rsid w:val="00625362"/>
    <w:rsid w:val="00634E4D"/>
    <w:rsid w:val="00664DBE"/>
    <w:rsid w:val="00690916"/>
    <w:rsid w:val="006A003E"/>
    <w:rsid w:val="006B7903"/>
    <w:rsid w:val="006C0C92"/>
    <w:rsid w:val="006C5EF2"/>
    <w:rsid w:val="006D5565"/>
    <w:rsid w:val="006F4134"/>
    <w:rsid w:val="007045A3"/>
    <w:rsid w:val="00720F70"/>
    <w:rsid w:val="007228D9"/>
    <w:rsid w:val="00723A7C"/>
    <w:rsid w:val="00731F4E"/>
    <w:rsid w:val="00737BCA"/>
    <w:rsid w:val="0077559E"/>
    <w:rsid w:val="00775AAD"/>
    <w:rsid w:val="00784335"/>
    <w:rsid w:val="00796B4B"/>
    <w:rsid w:val="007D242F"/>
    <w:rsid w:val="007F0AEF"/>
    <w:rsid w:val="00836C88"/>
    <w:rsid w:val="00842AC9"/>
    <w:rsid w:val="00851B84"/>
    <w:rsid w:val="008907EF"/>
    <w:rsid w:val="008D29D9"/>
    <w:rsid w:val="008F64D7"/>
    <w:rsid w:val="00945C53"/>
    <w:rsid w:val="009522D3"/>
    <w:rsid w:val="00970777"/>
    <w:rsid w:val="00991864"/>
    <w:rsid w:val="009C2C84"/>
    <w:rsid w:val="00A05D29"/>
    <w:rsid w:val="00A239F5"/>
    <w:rsid w:val="00A33AAE"/>
    <w:rsid w:val="00A65940"/>
    <w:rsid w:val="00A73D1B"/>
    <w:rsid w:val="00AA0C3A"/>
    <w:rsid w:val="00AA2D7F"/>
    <w:rsid w:val="00AD4A9C"/>
    <w:rsid w:val="00B12747"/>
    <w:rsid w:val="00B45C59"/>
    <w:rsid w:val="00B676C9"/>
    <w:rsid w:val="00B76C5F"/>
    <w:rsid w:val="00B94632"/>
    <w:rsid w:val="00BB6CEA"/>
    <w:rsid w:val="00BD551B"/>
    <w:rsid w:val="00BF0030"/>
    <w:rsid w:val="00BF2337"/>
    <w:rsid w:val="00C401F6"/>
    <w:rsid w:val="00C55A2D"/>
    <w:rsid w:val="00C75A80"/>
    <w:rsid w:val="00CA0F73"/>
    <w:rsid w:val="00CA422A"/>
    <w:rsid w:val="00CA48CA"/>
    <w:rsid w:val="00CD1068"/>
    <w:rsid w:val="00CD7B9F"/>
    <w:rsid w:val="00D2730A"/>
    <w:rsid w:val="00D27CA0"/>
    <w:rsid w:val="00D377ED"/>
    <w:rsid w:val="00D806B1"/>
    <w:rsid w:val="00D97CCC"/>
    <w:rsid w:val="00DA001D"/>
    <w:rsid w:val="00DA43E5"/>
    <w:rsid w:val="00DD34E6"/>
    <w:rsid w:val="00DE67E4"/>
    <w:rsid w:val="00DF5AF6"/>
    <w:rsid w:val="00E00D4C"/>
    <w:rsid w:val="00E01D61"/>
    <w:rsid w:val="00E41502"/>
    <w:rsid w:val="00E54A3A"/>
    <w:rsid w:val="00E56C6D"/>
    <w:rsid w:val="00E928E3"/>
    <w:rsid w:val="00E960CF"/>
    <w:rsid w:val="00EB2557"/>
    <w:rsid w:val="00EB2D41"/>
    <w:rsid w:val="00ED0DA5"/>
    <w:rsid w:val="00EE0FEC"/>
    <w:rsid w:val="00EE2E16"/>
    <w:rsid w:val="00EE725E"/>
    <w:rsid w:val="00F22538"/>
    <w:rsid w:val="00F3324A"/>
    <w:rsid w:val="00F33D19"/>
    <w:rsid w:val="00F45DE9"/>
    <w:rsid w:val="00F54654"/>
    <w:rsid w:val="00F65780"/>
    <w:rsid w:val="00F7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8A1587-BB68-43E5-B833-A382B518B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A33AAE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2C17"/>
    <w:pPr>
      <w:keepNext/>
      <w:keepLines/>
      <w:numPr>
        <w:numId w:val="8"/>
      </w:numPr>
      <w:spacing w:line="416" w:lineRule="auto"/>
      <w:ind w:leftChars="100" w:left="900" w:rightChars="100" w:right="10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4F64"/>
    <w:pPr>
      <w:keepNext/>
      <w:keepLines/>
      <w:numPr>
        <w:numId w:val="11"/>
      </w:numPr>
      <w:spacing w:line="416" w:lineRule="auto"/>
      <w:outlineLvl w:val="2"/>
    </w:pPr>
    <w:rPr>
      <w:b/>
      <w:bCs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33AAE"/>
    <w:rPr>
      <w:b/>
      <w:bCs/>
      <w:kern w:val="44"/>
      <w:sz w:val="28"/>
      <w:szCs w:val="44"/>
    </w:rPr>
  </w:style>
  <w:style w:type="paragraph" w:styleId="a3">
    <w:name w:val="Title"/>
    <w:basedOn w:val="a"/>
    <w:next w:val="a"/>
    <w:link w:val="Char"/>
    <w:uiPriority w:val="10"/>
    <w:qFormat/>
    <w:rsid w:val="00F6578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6578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2C17"/>
    <w:rPr>
      <w:rFonts w:asciiTheme="majorHAnsi" w:eastAsiaTheme="majorEastAsia" w:hAnsiTheme="majorHAnsi" w:cstheme="majorBidi"/>
      <w:b/>
      <w:bCs/>
      <w:szCs w:val="32"/>
    </w:rPr>
  </w:style>
  <w:style w:type="paragraph" w:styleId="a4">
    <w:name w:val="header"/>
    <w:basedOn w:val="a"/>
    <w:link w:val="Char0"/>
    <w:uiPriority w:val="99"/>
    <w:unhideWhenUsed/>
    <w:rsid w:val="00ED0D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D0DA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D0D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D0DA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04F64"/>
    <w:rPr>
      <w:b/>
      <w:bCs/>
      <w:sz w:val="21"/>
      <w:szCs w:val="32"/>
    </w:rPr>
  </w:style>
  <w:style w:type="paragraph" w:styleId="a6">
    <w:name w:val="List Paragraph"/>
    <w:basedOn w:val="a"/>
    <w:uiPriority w:val="34"/>
    <w:qFormat/>
    <w:rsid w:val="0077559E"/>
    <w:pPr>
      <w:ind w:firstLineChars="200" w:firstLine="420"/>
    </w:pPr>
  </w:style>
  <w:style w:type="character" w:styleId="a7">
    <w:name w:val="Hyperlink"/>
    <w:basedOn w:val="a0"/>
    <w:uiPriority w:val="99"/>
    <w:semiHidden/>
    <w:unhideWhenUsed/>
    <w:rsid w:val="00945C53"/>
    <w:rPr>
      <w:strike w:val="0"/>
      <w:dstrike w:val="0"/>
      <w:color w:val="3F88B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baidu.com/s?wd=i386&amp;tn=44039180_cpr&amp;fenlei=mv6quAkxTZn0IZRqIHckPjm4nH00T1YYujbdn1f3PjfkrHbzPyPW0ZwV5Hcvrjm3rH6sPfKWUMw85HfYnjn4nH6sgvPsT6KdThsqpZwYTjCEQLGCpyw9Uz4Bmy-bIi4WUvYETgN-TLwGUv3EnWRdnjnLP1Dk" TargetMode="External"/><Relationship Id="rId18" Type="http://schemas.openxmlformats.org/officeDocument/2006/relationships/hyperlink" Target="http://www.baidu.com/s?wd=Intel&amp;tn=44039180_cpr&amp;fenlei=mv6quAkxTZn0IZRqIHckPjm4nH00T1YYujbdn1f3PjfkrHbzPyPW0ZwV5Hcvrjm3rH6sPfKWUMw85HfYnjn4nH6sgvPsT6KdThsqpZwYTjCEQLGCpyw9Uz4Bmy-bIi4WUvYETgN-TLwGUv3EnWRdnjnLP1Dk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www.baidu.com/s?wd=x86_64&amp;tn=44039180_cpr&amp;fenlei=mv6quAkxTZn0IZRqIHckPjm4nH00T1YYujbdn1f3PjfkrHbzPyPW0ZwV5Hcvrjm3rH6sPfKWUMw85HfYnjn4nH6sgvPsT6KdThsqpZwYTjCEQLGCpyw9Uz4Bmy-bIi4WUvYETgN-TLwGUv3EnWRdnjnLP1Dk" TargetMode="External"/><Relationship Id="rId17" Type="http://schemas.openxmlformats.org/officeDocument/2006/relationships/hyperlink" Target="http://www.baidu.com/s?wd=GNU%2FLinux&amp;tn=44039180_cpr&amp;fenlei=mv6quAkxTZn0IZRqIHckPjm4nH00T1YYujbdn1f3PjfkrHbzPyPW0ZwV5Hcvrjm3rH6sPfKWUMw85HfYnjn4nH6sgvPsT6KdThsqpZwYTjCEQLGCpyw9Uz4Bmy-bIi4WUvYETgN-TLwGUv3EnWRdnjnLP1Dk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baidu.com/s?wd=80386&amp;tn=44039180_cpr&amp;fenlei=mv6quAkxTZn0IZRqIHckPjm4nH00T1YYujbdn1f3PjfkrHbzPyPW0ZwV5Hcvrjm3rH6sPfKWUMw85HfYnjn4nH6sgvPsT6KdThsqpZwYTjCEQLGCpyw9Uz4Bmy-bIi4WUvYETgN-TLwGUv3EnWRdnjnLP1Dk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www.baidu.com/s?wd=Intel&amp;tn=44039180_cpr&amp;fenlei=mv6quAkxTZn0IZRqIHckPjm4nH00T1YYujbdn1f3PjfkrHbzPyPW0ZwV5Hcvrjm3rH6sPfKWUMw85HfYnjn4nH6sgvPsT6KdThsqpZwYTjCEQLGCpyw9Uz4Bmy-bIi4WUvYETgN-TLwGUv3EnWRdnjnLP1Dk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www.baidu.com/s?wd=80386&amp;tn=44039180_cpr&amp;fenlei=mv6quAkxTZn0IZRqIHckPjm4nH00T1YYujbdn1f3PjfkrHbzPyPW0ZwV5Hcvrjm3rH6sPfKWUMw85HfYnjn4nH6sgvPsT6KdThsqpZwYTjCEQLGCpyw9Uz4Bmy-bIi4WUvYETgN-TLwGUv3EnWRdnjnLP1D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baidu.com/s?wd=GNU%2FLinux&amp;tn=44039180_cpr&amp;fenlei=mv6quAkxTZn0IZRqIHckPjm4nH00T1YYujbdn1f3PjfkrHbzPyPW0ZwV5Hcvrjm3rH6sPfKWUMw85HfYnjn4nH6sgvPsT6KdThsqpZwYTjCEQLGCpyw9Uz4Bmy-bIi4WUvYETgN-TLwGUv3EnWRdnjnLP1D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201510\Documents\&#33258;&#23450;&#20041;%20Office%20&#27169;&#26495;\Doc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Doc1.dotx</Template>
  <TotalTime>19</TotalTime>
  <Pages>2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wo201510</cp:lastModifiedBy>
  <cp:revision>11</cp:revision>
  <dcterms:created xsi:type="dcterms:W3CDTF">2016-12-20T02:13:00Z</dcterms:created>
  <dcterms:modified xsi:type="dcterms:W3CDTF">2016-12-21T13:18:00Z</dcterms:modified>
</cp:coreProperties>
</file>