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291591" w:rsidP="00291591">
      <w:pPr>
        <w:pStyle w:val="a3"/>
      </w:pPr>
      <w:r w:rsidRPr="00291591">
        <w:t>crontab</w:t>
      </w:r>
      <w:r w:rsidRPr="00291591">
        <w:t>命令</w:t>
      </w:r>
    </w:p>
    <w:p w:rsidR="00C8191A" w:rsidRPr="00C8191A" w:rsidRDefault="00C8191A" w:rsidP="00C8191A">
      <w:pPr>
        <w:pStyle w:val="1"/>
        <w:rPr>
          <w:rFonts w:hint="eastAsia"/>
        </w:rPr>
      </w:pPr>
      <w:r>
        <w:rPr>
          <w:rFonts w:hint="eastAsia"/>
        </w:rPr>
        <w:t>crontab命令引入</w:t>
      </w:r>
    </w:p>
    <w:p w:rsidR="00BC7396" w:rsidRDefault="00BC7396" w:rsidP="00BA7365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前一天学习了 at 命令是针对仅运行一次的任务，</w:t>
      </w:r>
      <w:r w:rsidRPr="00BC7396">
        <w:rPr>
          <w:rFonts w:hint="eastAsia"/>
          <w:b/>
          <w:shd w:val="clear" w:color="auto" w:fill="FFFFFF"/>
        </w:rPr>
        <w:t>循环运行的例行性计划任务，linux系统则是由 cron (crond) 这个系统服务来控制的</w:t>
      </w:r>
      <w:r>
        <w:rPr>
          <w:rFonts w:hint="eastAsia"/>
          <w:shd w:val="clear" w:color="auto" w:fill="FFFFFF"/>
        </w:rPr>
        <w:t>。Linux 系统上面原本就有非常多的计划性工作，因此这个系统服务是默认启动的。另外, 由于使用者自己也可以设置计划任务，所以， </w:t>
      </w:r>
      <w:r w:rsidRPr="00942228">
        <w:rPr>
          <w:rFonts w:hint="eastAsia"/>
          <w:b/>
          <w:shd w:val="clear" w:color="auto" w:fill="FFFFFF"/>
        </w:rPr>
        <w:t>Linux 系统也提供了使用者控制计划任务的命令 :</w:t>
      </w:r>
      <w:r w:rsidRPr="00942228">
        <w:rPr>
          <w:rFonts w:hint="eastAsia"/>
          <w:b/>
          <w:color w:val="FF0000"/>
          <w:shd w:val="clear" w:color="auto" w:fill="FFFFFF"/>
        </w:rPr>
        <w:t>crontab</w:t>
      </w:r>
      <w:r w:rsidRPr="00942228">
        <w:rPr>
          <w:rFonts w:hint="eastAsia"/>
          <w:b/>
          <w:shd w:val="clear" w:color="auto" w:fill="FFFFFF"/>
        </w:rPr>
        <w:t> 命令</w:t>
      </w:r>
      <w:r>
        <w:rPr>
          <w:rFonts w:hint="eastAsia"/>
          <w:shd w:val="clear" w:color="auto" w:fill="FFFFFF"/>
        </w:rPr>
        <w:t>。</w:t>
      </w:r>
    </w:p>
    <w:p w:rsidR="004252CD" w:rsidRDefault="004252CD" w:rsidP="004252C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crontab命令简介</w:t>
      </w:r>
    </w:p>
    <w:p w:rsidR="004252CD" w:rsidRDefault="004252CD" w:rsidP="004252CD">
      <w:pPr>
        <w:ind w:firstLineChars="200" w:firstLine="480"/>
      </w:pPr>
      <w:r>
        <w:t>crond是linux下用来周期性的执行某种任务或等待处理某些事件的一个守护进程，与windows下的计划任务类似，当安装完成操作系统后，默认会安装此服务工具，并且会自动启动crond进程，crond进程每分钟会定期检查是否有要执行的任务，如果有要执行的任务，则自动执行该任务。</w:t>
      </w:r>
    </w:p>
    <w:p w:rsidR="004252CD" w:rsidRDefault="004252CD" w:rsidP="004252CD">
      <w:pPr>
        <w:ind w:firstLineChars="200" w:firstLine="480"/>
      </w:pPr>
      <w:r>
        <w:t>Linux下的任务调度分为两类，</w:t>
      </w:r>
      <w:r w:rsidRPr="004252CD">
        <w:rPr>
          <w:b/>
          <w:color w:val="FF0000"/>
        </w:rPr>
        <w:t>系统任务调度和用户任务调度</w:t>
      </w:r>
      <w:r>
        <w:t>。</w:t>
      </w:r>
    </w:p>
    <w:p w:rsidR="004252CD" w:rsidRDefault="004252CD" w:rsidP="004252CD">
      <w:r w:rsidRPr="00AB0E32">
        <w:rPr>
          <w:rFonts w:hint="eastAsia"/>
          <w:b/>
        </w:rPr>
        <w:t>系统任务调度</w:t>
      </w:r>
      <w:r>
        <w:rPr>
          <w:rFonts w:hint="eastAsia"/>
        </w:rPr>
        <w:t>：系统周期性所要执行的工作，比如写缓存数据到硬盘、日志清理等。在</w:t>
      </w:r>
      <w:r w:rsidRPr="00AB0E32">
        <w:rPr>
          <w:b/>
        </w:rPr>
        <w:t>/etc目录下有一个crontab文件</w:t>
      </w:r>
      <w:r>
        <w:t>，这个就是</w:t>
      </w:r>
      <w:r w:rsidRPr="00AB0E32">
        <w:rPr>
          <w:b/>
        </w:rPr>
        <w:t>系统任务调度的配置文件</w:t>
      </w:r>
      <w:r>
        <w:t>。</w:t>
      </w:r>
    </w:p>
    <w:p w:rsidR="001A133C" w:rsidRDefault="001A133C" w:rsidP="004252CD">
      <w:r>
        <w:rPr>
          <w:noProof/>
        </w:rPr>
        <w:drawing>
          <wp:inline distT="0" distB="0" distL="0" distR="0" wp14:anchorId="5119CA41" wp14:editId="7CB00AA9">
            <wp:extent cx="3238095" cy="2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3C" w:rsidRDefault="001A133C" w:rsidP="001A133C">
      <w:pPr>
        <w:ind w:firstLineChars="200" w:firstLine="480"/>
      </w:pPr>
      <w:r>
        <w:rPr>
          <w:rFonts w:hint="eastAsia"/>
        </w:rPr>
        <w:lastRenderedPageBreak/>
        <w:t>前四行是用来配置</w:t>
      </w:r>
      <w:r>
        <w:t>crond任务运行的环境变量，第一行SHELL变量指定了系统要使用哪个shell，这里是bash，第二行PATH变量指定了系统执行命令的路径，第三行MAILTO变量指定了crond的任务执行信息将通过电子邮件发送给root用户，如果MAILTO变量的值为空，则表示不发送任务执行信息给用户，第四行的HOME变量指定了在执行命令或者脚本时使用的主目录。第六至九行表示的含义将在下个小节详细讲述。这里不在多说。</w:t>
      </w:r>
    </w:p>
    <w:p w:rsidR="001A133C" w:rsidRPr="004252CD" w:rsidRDefault="001A133C" w:rsidP="001A133C">
      <w:pPr>
        <w:ind w:firstLineChars="200" w:firstLine="480"/>
        <w:rPr>
          <w:rFonts w:hint="eastAsia"/>
        </w:rPr>
      </w:pPr>
      <w:r w:rsidRPr="001A133C">
        <w:rPr>
          <w:rFonts w:hint="eastAsia"/>
          <w:b/>
        </w:rPr>
        <w:t>用户任务调度</w:t>
      </w:r>
      <w:r>
        <w:rPr>
          <w:rFonts w:hint="eastAsia"/>
        </w:rPr>
        <w:t>：用户定期要执行的工作，比如用户数据备份、定时邮件提醒等。用户可以使用</w:t>
      </w:r>
      <w:r>
        <w:t xml:space="preserve"> crontab 工具来定制自己的计划任务。所有用户定义的crontab 文件都被保存在</w:t>
      </w:r>
      <w:r w:rsidRPr="00BA01CA">
        <w:rPr>
          <w:b/>
        </w:rPr>
        <w:t xml:space="preserve"> /var/spool/cron目录</w:t>
      </w:r>
      <w:r>
        <w:t>中。其文件名与用户名一致。</w:t>
      </w:r>
    </w:p>
    <w:p w:rsidR="00555254" w:rsidRDefault="00095EC0" w:rsidP="00BA7365">
      <w:pPr>
        <w:ind w:firstLineChars="200" w:firstLine="480"/>
      </w:pPr>
      <w:r>
        <w:rPr>
          <w:noProof/>
        </w:rPr>
        <w:drawing>
          <wp:inline distT="0" distB="0" distL="0" distR="0" wp14:anchorId="21627428" wp14:editId="3A79F723">
            <wp:extent cx="2859170" cy="2652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206" cy="26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0" w:rsidRDefault="00095EC0" w:rsidP="00095EC0">
      <w:pPr>
        <w:pStyle w:val="1"/>
        <w:rPr>
          <w:rFonts w:ascii="Verdana" w:hAnsi="Verdana"/>
          <w:sz w:val="20"/>
          <w:szCs w:val="20"/>
        </w:rPr>
      </w:pPr>
      <w:r>
        <w:rPr>
          <w:rFonts w:hint="eastAsia"/>
        </w:rPr>
        <w:t>crontab文件的含义：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用户所建立的</w:t>
      </w:r>
      <w:r w:rsidRPr="00FF7841">
        <w:rPr>
          <w:rFonts w:hint="eastAsia"/>
          <w:b/>
          <w:color w:val="333333"/>
          <w:sz w:val="21"/>
          <w:szCs w:val="21"/>
        </w:rPr>
        <w:t>crontab文件</w:t>
      </w:r>
      <w:r>
        <w:rPr>
          <w:rFonts w:hint="eastAsia"/>
          <w:color w:val="333333"/>
          <w:sz w:val="21"/>
          <w:szCs w:val="21"/>
        </w:rPr>
        <w:t>中，每一行都代表一项任务，每行的每个字段代表一项设置，它的格式共分为</w:t>
      </w:r>
      <w:r w:rsidRPr="000B01D2">
        <w:rPr>
          <w:rFonts w:hint="eastAsia"/>
          <w:b/>
          <w:color w:val="FF0000"/>
          <w:sz w:val="21"/>
          <w:szCs w:val="21"/>
        </w:rPr>
        <w:t>六个字段</w:t>
      </w:r>
      <w:r>
        <w:rPr>
          <w:rFonts w:hint="eastAsia"/>
          <w:color w:val="333333"/>
          <w:sz w:val="21"/>
          <w:szCs w:val="21"/>
        </w:rPr>
        <w:t>，</w:t>
      </w:r>
      <w:r w:rsidRPr="000B01D2">
        <w:rPr>
          <w:rFonts w:hint="eastAsia"/>
          <w:b/>
          <w:color w:val="333333"/>
          <w:sz w:val="21"/>
          <w:szCs w:val="21"/>
        </w:rPr>
        <w:t>前五段是时间设定段</w:t>
      </w:r>
      <w:r>
        <w:rPr>
          <w:rFonts w:hint="eastAsia"/>
          <w:color w:val="333333"/>
          <w:sz w:val="21"/>
          <w:szCs w:val="21"/>
        </w:rPr>
        <w:t>，</w:t>
      </w:r>
      <w:r w:rsidRPr="000B01D2">
        <w:rPr>
          <w:rFonts w:hint="eastAsia"/>
          <w:b/>
          <w:color w:val="333333"/>
          <w:sz w:val="21"/>
          <w:szCs w:val="21"/>
        </w:rPr>
        <w:t>第六段是要执行的命令段</w:t>
      </w:r>
      <w:r>
        <w:rPr>
          <w:rFonts w:hint="eastAsia"/>
          <w:color w:val="333333"/>
          <w:sz w:val="21"/>
          <w:szCs w:val="21"/>
        </w:rPr>
        <w:t>，格式如下：</w:t>
      </w:r>
    </w:p>
    <w:p w:rsidR="00095EC0" w:rsidRDefault="00A34217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color w:val="FF0000"/>
          <w:sz w:val="21"/>
          <w:szCs w:val="21"/>
        </w:rPr>
        <w:t>minute </w:t>
      </w:r>
      <w:r w:rsidR="00095EC0" w:rsidRPr="000B01D2">
        <w:rPr>
          <w:rFonts w:hint="eastAsia"/>
          <w:b/>
          <w:color w:val="FF0000"/>
          <w:sz w:val="21"/>
          <w:szCs w:val="21"/>
        </w:rPr>
        <w:t>hour</w:t>
      </w:r>
      <w:r>
        <w:rPr>
          <w:rFonts w:hint="eastAsia"/>
          <w:b/>
          <w:color w:val="FF0000"/>
          <w:sz w:val="21"/>
          <w:szCs w:val="21"/>
        </w:rPr>
        <w:t xml:space="preserve"> day month </w:t>
      </w:r>
      <w:r w:rsidR="00095EC0" w:rsidRPr="000B01D2">
        <w:rPr>
          <w:rFonts w:hint="eastAsia"/>
          <w:b/>
          <w:color w:val="FF0000"/>
          <w:sz w:val="21"/>
          <w:szCs w:val="21"/>
        </w:rPr>
        <w:t>week</w:t>
      </w:r>
      <w:r>
        <w:rPr>
          <w:rFonts w:hint="eastAsia"/>
          <w:color w:val="333333"/>
          <w:sz w:val="21"/>
          <w:szCs w:val="21"/>
        </w:rPr>
        <w:t> </w:t>
      </w:r>
      <w:r w:rsidR="00095EC0" w:rsidRPr="000B01D2">
        <w:rPr>
          <w:rFonts w:hint="eastAsia"/>
          <w:b/>
          <w:i/>
          <w:color w:val="333333"/>
          <w:sz w:val="21"/>
          <w:szCs w:val="21"/>
        </w:rPr>
        <w:t>command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其中：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minute： 表示分钟，可以是从0到59之间的任何整数。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hour：表示小时，可以是从0到23之间的任何整数。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day：表示日期，可以是从1到31之间的任何整数。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month：表示月份，可以是从1到12之间的任何整数。</w:t>
      </w:r>
    </w:p>
    <w:p w:rsidR="00095EC0" w:rsidRDefault="00095EC0" w:rsidP="00095EC0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 w:rsidRPr="00A34217">
        <w:rPr>
          <w:rFonts w:hint="eastAsia"/>
          <w:b/>
          <w:color w:val="333333"/>
          <w:sz w:val="21"/>
          <w:szCs w:val="21"/>
        </w:rPr>
        <w:t>week：表示星期几，可以是从0到7之间的任何整数，这里的0或7代表星期日</w:t>
      </w:r>
      <w:r>
        <w:rPr>
          <w:rFonts w:hint="eastAsia"/>
          <w:color w:val="333333"/>
          <w:sz w:val="21"/>
          <w:szCs w:val="21"/>
        </w:rPr>
        <w:t>。</w:t>
      </w:r>
    </w:p>
    <w:p w:rsidR="00095EC0" w:rsidRDefault="00095EC0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b/>
          <w:color w:val="333333"/>
          <w:sz w:val="21"/>
          <w:szCs w:val="21"/>
        </w:rPr>
      </w:pPr>
      <w:r w:rsidRPr="0027157B">
        <w:rPr>
          <w:rFonts w:hint="eastAsia"/>
          <w:b/>
          <w:color w:val="333333"/>
          <w:sz w:val="21"/>
          <w:szCs w:val="21"/>
        </w:rPr>
        <w:t>command：要执行的命令，可以是系统命令，也可以是自己编写的脚本文件</w:t>
      </w:r>
    </w:p>
    <w:p w:rsidR="0027157B" w:rsidRP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hint="eastAsi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58DF112" wp14:editId="509B7561">
            <wp:extent cx="3283102" cy="268553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784" cy="26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在以上各个字段中，还可以使用以下特殊字符：</w:t>
      </w:r>
    </w:p>
    <w:p w:rsid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 w:rsidRPr="0027157B">
        <w:rPr>
          <w:rFonts w:hint="eastAsia"/>
          <w:b/>
          <w:color w:val="333333"/>
          <w:sz w:val="21"/>
          <w:szCs w:val="21"/>
        </w:rPr>
        <w:t>星号（*）</w:t>
      </w:r>
      <w:r>
        <w:rPr>
          <w:rFonts w:hint="eastAsia"/>
          <w:color w:val="333333"/>
          <w:sz w:val="21"/>
          <w:szCs w:val="21"/>
        </w:rPr>
        <w:t>：代表所有可能的值，例如month字段如果是星号，则表示在满足其它字段的制约条件后每月都执行该命令操作。</w:t>
      </w:r>
    </w:p>
    <w:p w:rsid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 w:rsidRPr="0027157B">
        <w:rPr>
          <w:rFonts w:hint="eastAsia"/>
          <w:b/>
          <w:color w:val="333333"/>
          <w:sz w:val="21"/>
          <w:szCs w:val="21"/>
        </w:rPr>
        <w:t>逗号（,）</w:t>
      </w:r>
      <w:r>
        <w:rPr>
          <w:rFonts w:hint="eastAsia"/>
          <w:color w:val="333333"/>
          <w:sz w:val="21"/>
          <w:szCs w:val="21"/>
        </w:rPr>
        <w:t>：可以用逗号隔开的值指定一个列表范围，例如，“1,2,5,7,8,9”</w:t>
      </w:r>
    </w:p>
    <w:p w:rsid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 w:rsidRPr="0027157B">
        <w:rPr>
          <w:rFonts w:hint="eastAsia"/>
          <w:b/>
          <w:color w:val="333333"/>
          <w:sz w:val="21"/>
          <w:szCs w:val="21"/>
        </w:rPr>
        <w:t>中杠（-）</w:t>
      </w:r>
      <w:r>
        <w:rPr>
          <w:rFonts w:hint="eastAsia"/>
          <w:color w:val="333333"/>
          <w:sz w:val="21"/>
          <w:szCs w:val="21"/>
        </w:rPr>
        <w:t>：可以用整数之间的中杠表示一个整数范围，例如“2-6”表示“2,3,4,5,6”</w:t>
      </w:r>
    </w:p>
    <w:p w:rsidR="0027157B" w:rsidRDefault="0027157B" w:rsidP="0027157B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color w:val="333333"/>
          <w:sz w:val="21"/>
          <w:szCs w:val="21"/>
        </w:rPr>
      </w:pPr>
      <w:r w:rsidRPr="0027157B">
        <w:rPr>
          <w:rFonts w:hint="eastAsia"/>
          <w:b/>
          <w:color w:val="333333"/>
          <w:sz w:val="21"/>
          <w:szCs w:val="21"/>
        </w:rPr>
        <w:t>正斜线（/）</w:t>
      </w:r>
      <w:r>
        <w:rPr>
          <w:rFonts w:hint="eastAsia"/>
          <w:color w:val="333333"/>
          <w:sz w:val="21"/>
          <w:szCs w:val="21"/>
        </w:rPr>
        <w:t>：可以用正斜线指定时间的间隔频率，例如“0-23/2”表示每两小时执行一次。同时正斜线可以和星号一起使用，例如*/10，如果用在minute字段，表示每十分钟执行一次。</w:t>
      </w:r>
    </w:p>
    <w:p w:rsidR="00AE1F42" w:rsidRPr="00AE1F42" w:rsidRDefault="00AE1F42" w:rsidP="00AE1F42">
      <w:pPr>
        <w:pStyle w:val="1"/>
        <w:rPr>
          <w:rFonts w:ascii="Verdana" w:hAnsi="Verdana" w:hint="eastAsia"/>
          <w:sz w:val="20"/>
          <w:szCs w:val="20"/>
        </w:rPr>
      </w:pPr>
      <w:r>
        <w:rPr>
          <w:rFonts w:hint="eastAsia"/>
        </w:rPr>
        <w:t>crond服务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安装crontab：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yum install crontabs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服务操作说明：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/sbin/service crond start //启动服务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/sbin/service crond stop //关闭服务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/sbin/service crond restart //重启服务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/sbin/service crond reload //重新载入配置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查看crontab服务状态：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service crond status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手动启动crontab服务：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service crond start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查看crontab服务是否已设置为开机启动，执行命令：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ntsysv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加入开机自动启动：</w:t>
      </w:r>
    </w:p>
    <w:p w:rsidR="00AE1F42" w:rsidRDefault="00AE1F42" w:rsidP="00AE1F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chkconfig –level 35 crond on</w:t>
      </w:r>
    </w:p>
    <w:p w:rsidR="009337FE" w:rsidRDefault="00C80BC6" w:rsidP="00C80BC6">
      <w:pPr>
        <w:pStyle w:val="1"/>
      </w:pPr>
      <w:r>
        <w:t>crontab命令详解</w:t>
      </w:r>
    </w:p>
    <w:p w:rsidR="00C80BC6" w:rsidRPr="00197EA7" w:rsidRDefault="009877AD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FF0000"/>
          <w:sz w:val="20"/>
          <w:szCs w:val="20"/>
        </w:rPr>
      </w:pPr>
      <w:r>
        <w:rPr>
          <w:rFonts w:hint="eastAsia"/>
          <w:bCs/>
          <w:color w:val="FF0000"/>
          <w:sz w:val="21"/>
          <w:szCs w:val="21"/>
        </w:rPr>
        <w:t>1.</w:t>
      </w:r>
      <w:r w:rsidR="00C80BC6" w:rsidRPr="00197EA7">
        <w:rPr>
          <w:rFonts w:hint="eastAsia"/>
          <w:bCs/>
          <w:color w:val="FF0000"/>
          <w:sz w:val="21"/>
          <w:szCs w:val="21"/>
        </w:rPr>
        <w:t>命令格式：</w:t>
      </w:r>
    </w:p>
    <w:p w:rsidR="00C80BC6" w:rsidRPr="00197EA7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FF0000"/>
          <w:sz w:val="20"/>
          <w:szCs w:val="20"/>
        </w:rPr>
      </w:pPr>
      <w:r w:rsidRPr="00197EA7">
        <w:rPr>
          <w:rFonts w:hint="eastAsia"/>
          <w:color w:val="FF0000"/>
          <w:sz w:val="21"/>
          <w:szCs w:val="21"/>
        </w:rPr>
        <w:t>crontab [-u user] file</w:t>
      </w:r>
    </w:p>
    <w:p w:rsidR="00C80BC6" w:rsidRPr="00197EA7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FF0000"/>
          <w:sz w:val="20"/>
          <w:szCs w:val="20"/>
        </w:rPr>
      </w:pPr>
      <w:r w:rsidRPr="00197EA7">
        <w:rPr>
          <w:rFonts w:hint="eastAsia"/>
          <w:color w:val="FF0000"/>
          <w:sz w:val="21"/>
          <w:szCs w:val="21"/>
        </w:rPr>
        <w:t>crontab [-u user] [ -e | -l | -r ]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命令功能：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通过crontab 命令，我们可以在固定的间隔时间执行指定的系统指令或 shell script脚本。时间间隔的单位可以是分钟、小时、日、月、周及以上的任意组合。这个命令非常设合周期性的日志分析或数据备份等工作。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命令参数：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-u user：用来设定某个用户的crontab服务，例如，“-u ixdba”表示设定ixdba用户的crontab服务，此参数一般有root用户来运行。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-e：编辑某个用户的crontab文件内容。如果不指定用户，则表示编辑当前用户的crontab文件。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-l：显示某个用户的crontab文件内容，如果不指定用户，则表示显示当前用户的crontab文件内容。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-r：从/var/spool/cron目录中删除某个用户的crontab文件，如果不指定用户，则默认删除当前用户的crontab文件。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-i：在删除用户的crontab文件时给确认提示。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常用方法：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1). 创建一个新的crontab文件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在考虑向cron进程提交一个crontab文件之前，首先要做的一件事情就是设置环境变量EDITOR。cron进程根据它来确定使用哪个编辑器编辑crontab文件。9 9 %的UNIX和LINUX用户都使用vi，如果你也是这样，那么你就编辑$ HOME目录下的. profile文件，在其中加入这样一行：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EDITOR=vi; export EDITOR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然后保存并退出。不妨创建一个名为&lt;user&gt; cron的文件，其中&lt;user&gt;是用户名，例如， davecron。在该文件中加入如下的内容。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  # (put your own initials here)echo the date to the console every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  # 15minutes between 6pm and 6am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  0,15,30,45 18-06 * * * /bin/echo 'date' &gt; /dev/console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    保存并退出。确信前面5个域用空格分隔。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在上面的例子中，系统将每隔1 5分钟向控制台输出一次当前时间。如果系统崩溃或挂起，从最后所显示的时间就可以一眼看出系统是什么时间停止工作的。在有些系统中，用tty1来表示控制台，可以根据实际情况对上面的例子进行相应的修改。为了提交你刚刚创建的crontab文件，可以把这个新创建的文件作为cron命令的参数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$ crontab davecron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现在该文件已经提交给cron进程，它将每隔1 5分钟运行一次。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同时，新创建文件的一个副本已经被放在/var/spool/cron目录中，文件名就是用户名(即dave)。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2). 列出crontab文件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为了列出crontab文件，可以用：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$ crontab -l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0,15,30,45,18-06 * * * /bin/echo `date` &gt; dev/tty1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你将会看到和上面类似的内容。可以使用这种方法在$ H O M E目录中对crontab文件做一备份：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$ crontab -l &gt; $HOME/mycron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这样，一旦不小心误删了crontab文件，可以用上一节所讲述的方法迅速恢复。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3). 编辑crontab文件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如果希望添加、删除或编辑crontab文件中的条目，而E D I TO R环境变量又设置为v i，那么就可以用v i来编辑crontab文件，相应的命令为：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$ crontab -e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可以像使用v i编辑其他任何文件那样修改crontab文件并退出。如果修改了某些条目或添加了新的条目，那么在保存该文件时， c r o n会对其进行必要的完整性检查。如果其中的某个域出现了超出允许范围的值，它会提示你。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我们在编辑crontab文件时，没准会加入新的条目。例如，加入下面的一条：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# DT:delete core files,at 3.30am on 1,7,14,21,26,26 days of each month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30 3 1,7,14,21,26 * * /bin/find -name "core' -exec rm {} \;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现在保存并退出。最好在crontab文件的每一个条目之上加入一条注释，这样就可以知道它的功能、运行时间，更为重要的是，知道这是哪位用户的作业。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现在让我们使用前面讲过的crontab -l命令列出它的全部信息：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$ crontab -l 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# (crondave installed on Tue May 4 13:07:43 1999)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# DT:ech the date to the console every 30 minites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 0,15,30,45 18-06 * * * /bin/echo `date` &gt; /dev/tty1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    # DT:delete core files,at 3.30am on 1,7,14,21,26,26 days of each month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30 3 1,7,14,21,26 * * /bin/find -name "core' -exec rm {} \;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4). 删除crontab文件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要删除crontab文件，可以用：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 $ crontab -r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5). 恢复丢失的crontab文件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如果不小心误删了crontab文件，假设你在自己的$ H O M E目录下还有一个备份，那么可以将其拷贝到/var/spool/cron/&lt;username&gt;，其中&lt;username&gt;是用户名。如果由于权限问题无法完成拷贝，可以用：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 $ crontab &lt;filename&gt;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   其中，&lt;filename&gt;是你在$ H O M E目录中副本的文件名。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我建议你在自己的$ H O M 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 w:rsidR="00C80BC6" w:rsidRDefault="00C80BC6" w:rsidP="00C80BC6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 w:rsidR="00C80BC6" w:rsidRDefault="009877AD" w:rsidP="009877AD">
      <w:pPr>
        <w:pStyle w:val="1"/>
      </w:pPr>
      <w:r>
        <w:rPr>
          <w:rFonts w:hint="eastAsia"/>
        </w:rPr>
        <w:t>使用实例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实例1：每1分钟执行一次command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* * * * * command</w:t>
      </w:r>
    </w:p>
    <w:p w:rsidR="00440542" w:rsidRDefault="00440542" w:rsidP="00440542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 w:hint="eastAsia"/>
          <w:color w:val="333333"/>
          <w:sz w:val="20"/>
          <w:szCs w:val="20"/>
        </w:rPr>
      </w:pP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实例2：每小时的第3和第15分钟执行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 w:rsidR="00440542">
        <w:rPr>
          <w:rFonts w:ascii="Verdana" w:hAnsi="Verdana" w:hint="eastAsia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1"/>
          <w:szCs w:val="21"/>
        </w:rPr>
        <w:t>3,15 * * * * command</w:t>
      </w:r>
    </w:p>
    <w:p w:rsidR="00440542" w:rsidRDefault="00440542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hint="eastAsia"/>
          <w:color w:val="333333"/>
          <w:sz w:val="20"/>
          <w:szCs w:val="20"/>
        </w:rPr>
      </w:pP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实例3：在上午8点到11点的第3和第15分钟执行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3,15 8-11 * * * command</w:t>
      </w:r>
    </w:p>
    <w:p w:rsidR="00440542" w:rsidRDefault="00440542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hint="eastAsia"/>
          <w:color w:val="333333"/>
          <w:sz w:val="20"/>
          <w:szCs w:val="20"/>
        </w:rPr>
      </w:pP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实例4：每隔两天的上午8点到11点的第3和第15分钟执行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3,15 8-11 */2 * * command</w:t>
      </w:r>
    </w:p>
    <w:p w:rsidR="00440542" w:rsidRDefault="00440542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hint="eastAsia"/>
          <w:color w:val="333333"/>
          <w:sz w:val="20"/>
          <w:szCs w:val="20"/>
        </w:rPr>
      </w:pP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实例5：每个星期一的上午8点到11点的第3和第15分钟执行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3,15 8-11 * * 1 command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实例6：每晚的21:30重启smb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lastRenderedPageBreak/>
        <w:t>命令：</w:t>
      </w:r>
      <w:r>
        <w:rPr>
          <w:rFonts w:hint="eastAsia"/>
          <w:color w:val="333333"/>
          <w:sz w:val="21"/>
          <w:szCs w:val="21"/>
        </w:rPr>
        <w:t>30 21 * *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实例7：每月1、10、22日的4 : 45重启smb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45 4 1,10,22 *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实例8：每周六、周日的1 : 10重启smb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10 1 * * 6,0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实例9：每天18 : 00至23 : 00之间每隔30分钟重启smb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0,30 18-23 * *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实例10：每星期六的晚上11 : 00 pm重启smb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0 23 * * 6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实例11：每一小时重启smb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* */1 * *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实例12：晚上11点到早上7点之间，每隔一小时重启smb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* 23-7/1 * *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实例13：每月的4号与每周一到周三的11点重启smb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0 11 4 * mon-wed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实例14：一月一号的4点重启smb 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color w:val="333333"/>
          <w:sz w:val="21"/>
          <w:szCs w:val="21"/>
        </w:rPr>
        <w:t>0 4 1 jan * /etc/init.d/smb restart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实例15：每小时执行/etc/cron.hourly目录内的脚本</w:t>
      </w:r>
    </w:p>
    <w:p w:rsidR="009877AD" w:rsidRDefault="009877AD" w:rsidP="00440542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 w:rsidR="00440542">
        <w:rPr>
          <w:rFonts w:hint="eastAsia"/>
          <w:b/>
          <w:color w:val="333333"/>
          <w:sz w:val="21"/>
          <w:szCs w:val="21"/>
        </w:rPr>
        <w:t>01 * * * *    </w:t>
      </w:r>
      <w:r w:rsidRPr="00440542">
        <w:rPr>
          <w:rFonts w:hint="eastAsia"/>
          <w:b/>
          <w:color w:val="333333"/>
          <w:sz w:val="21"/>
          <w:szCs w:val="21"/>
        </w:rPr>
        <w:t>root run-parts /etc/cron.hourly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run-parts这个参数了，如果去掉这个参数的话，后面就可以写要运行的某个脚本名，而不是目录名了</w:t>
      </w:r>
    </w:p>
    <w:p w:rsidR="009877AD" w:rsidRDefault="009877AD" w:rsidP="0039494D">
      <w:pPr>
        <w:pStyle w:val="1"/>
        <w:rPr>
          <w:rFonts w:ascii="Verdana" w:hAnsi="Verdana"/>
          <w:sz w:val="20"/>
          <w:szCs w:val="20"/>
        </w:rPr>
      </w:pPr>
      <w:r>
        <w:rPr>
          <w:rFonts w:hint="eastAsia"/>
        </w:rPr>
        <w:t>使用注意事项</w:t>
      </w:r>
      <w:bookmarkStart w:id="0" w:name="_GoBack"/>
      <w:bookmarkEnd w:id="0"/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1. 注意环境变量问题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有时我们创建了一个crontab，但是这个任务却无法自动执行，而手动执行这个任务却没有问题，这种情况一般是由于在crontab文件中没有配置环境变量引起的。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在crontab文件中定义多个调度任务时，需要特别注意的一个问题就是环境变量的设置，因为我们手动执行某个任务时，是在当前shell环境下进行的，程序当然能找到环境变量，而系统自动执行任务调度时，是不会加载任何环境变量的，因此，就需要在</w:t>
      </w:r>
      <w:r>
        <w:rPr>
          <w:rFonts w:hint="eastAsia"/>
          <w:color w:val="333333"/>
          <w:sz w:val="21"/>
          <w:szCs w:val="21"/>
        </w:rPr>
        <w:lastRenderedPageBreak/>
        <w:t>crontab文件中指定任务运行所需的所有环境变量，这样，系统执行任务调度时就没有问题了。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不要假定cron知道所需要的特殊环境，它其实并不知道。所以你要保证在shelll脚本中提供所有必要的路径和环境变量，除了一些自动设置的全局变量。所以注意如下3点：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1）脚本中涉及文件路径时写全局路径；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2）脚本执行要用到java或其他环境变量时，通过source命令引入环境变量，如：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cat start_cbp.sh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#!/bin/sh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source /etc/profile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export RUN_CONF=/home/d139/conf/platform/cbp/cbp_jboss.conf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/usr/local/jboss-4.0.5/bin/run.sh -c mev &amp;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3）当手动执行脚本OK，但是crontab死活不执行时。这时必须大胆怀疑是环境变量惹的祸，并可以尝试在crontab中直接引入环境变量解决问题。如：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0 * * * * . /etc/profile;/bin/sh /var/www/java/audit_no_count/bin/restart_audit.sh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2. 注意清理系统用户的邮件日志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例如，可以在crontab文件中设置如下形式，忽略日志输出：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0 */3 * * * /usr/local/apache2/apachectl restart &gt;/dev/null 2&gt;&amp;1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“/dev/null 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3. 系统级任务调度与用户级任务调度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“crontab –uroot 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b/>
          <w:bCs/>
          <w:color w:val="333333"/>
          <w:sz w:val="21"/>
          <w:szCs w:val="21"/>
        </w:rPr>
        <w:t>其他注意事项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新创建的cron job，不会马上执行，至少要过2分钟才执行。如果重启cron则马上执行。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当crontab突然失效时，可以尝试/etc/init.d/crond restart解决问题。或者查看日志看某个job有没有执行/报错tail -f /var/log/cron。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千万别乱运行crontab -r。它从Crontab目录（/var/spool/cron）中删除用户的Crontab文件。删除了该用户的所有crontab都没了。</w:t>
      </w:r>
    </w:p>
    <w:p w:rsidR="009877AD" w:rsidRDefault="009877AD" w:rsidP="009877AD">
      <w:pPr>
        <w:pStyle w:val="a7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在crontab中%是有特殊含义的，表示换行的意思。如果要用的话必须进行转义\%，如经常用的date ‘+%Y%m%d’在crontab里是不会执行的，应该换成date ‘+\%Y\%m\%d’。</w:t>
      </w:r>
    </w:p>
    <w:p w:rsidR="009877AD" w:rsidRPr="009877AD" w:rsidRDefault="009877AD" w:rsidP="009877AD">
      <w:pPr>
        <w:rPr>
          <w:rFonts w:hint="eastAsia"/>
        </w:rPr>
      </w:pPr>
    </w:p>
    <w:p w:rsidR="00AE1F42" w:rsidRPr="00AE1F42" w:rsidRDefault="00AE1F42" w:rsidP="00AE1F42">
      <w:pPr>
        <w:rPr>
          <w:rFonts w:hint="eastAsia"/>
          <w:b/>
        </w:rPr>
      </w:pPr>
    </w:p>
    <w:p w:rsidR="00291591" w:rsidRPr="0027157B" w:rsidRDefault="00291591" w:rsidP="00291591"/>
    <w:sectPr w:rsidR="00291591" w:rsidRPr="0027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17" w:rsidRDefault="00D64517" w:rsidP="00ED0DA5">
      <w:r>
        <w:separator/>
      </w:r>
    </w:p>
  </w:endnote>
  <w:endnote w:type="continuationSeparator" w:id="0">
    <w:p w:rsidR="00D64517" w:rsidRDefault="00D64517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17" w:rsidRDefault="00D64517" w:rsidP="00ED0DA5">
      <w:r>
        <w:separator/>
      </w:r>
    </w:p>
  </w:footnote>
  <w:footnote w:type="continuationSeparator" w:id="0">
    <w:p w:rsidR="00D64517" w:rsidRDefault="00D64517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6D3AC7C0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91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5EC0"/>
    <w:rsid w:val="000968E2"/>
    <w:rsid w:val="000B01D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97EA7"/>
    <w:rsid w:val="001A133C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7157B"/>
    <w:rsid w:val="00291591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9494D"/>
    <w:rsid w:val="003B5625"/>
    <w:rsid w:val="004252CD"/>
    <w:rsid w:val="00440542"/>
    <w:rsid w:val="00461D12"/>
    <w:rsid w:val="00476264"/>
    <w:rsid w:val="00491DB1"/>
    <w:rsid w:val="004C6ABF"/>
    <w:rsid w:val="004F3ACA"/>
    <w:rsid w:val="004F6F20"/>
    <w:rsid w:val="00541F98"/>
    <w:rsid w:val="00555254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337FE"/>
    <w:rsid w:val="00942228"/>
    <w:rsid w:val="009522D3"/>
    <w:rsid w:val="00970777"/>
    <w:rsid w:val="009877AD"/>
    <w:rsid w:val="00991864"/>
    <w:rsid w:val="009C2C84"/>
    <w:rsid w:val="00A05D29"/>
    <w:rsid w:val="00A239F5"/>
    <w:rsid w:val="00A33AAE"/>
    <w:rsid w:val="00A34217"/>
    <w:rsid w:val="00A65940"/>
    <w:rsid w:val="00A73D1B"/>
    <w:rsid w:val="00AA2D7F"/>
    <w:rsid w:val="00AB0E32"/>
    <w:rsid w:val="00AD4A9C"/>
    <w:rsid w:val="00AE1F42"/>
    <w:rsid w:val="00B45C59"/>
    <w:rsid w:val="00B676C9"/>
    <w:rsid w:val="00B76C5F"/>
    <w:rsid w:val="00B94632"/>
    <w:rsid w:val="00BA01CA"/>
    <w:rsid w:val="00BA7365"/>
    <w:rsid w:val="00BB6CEA"/>
    <w:rsid w:val="00BC7396"/>
    <w:rsid w:val="00BD551B"/>
    <w:rsid w:val="00BF0030"/>
    <w:rsid w:val="00C55A2D"/>
    <w:rsid w:val="00C75A80"/>
    <w:rsid w:val="00C80BC6"/>
    <w:rsid w:val="00C8191A"/>
    <w:rsid w:val="00CA0F73"/>
    <w:rsid w:val="00CA422A"/>
    <w:rsid w:val="00CA48CA"/>
    <w:rsid w:val="00CB7ED9"/>
    <w:rsid w:val="00CD1068"/>
    <w:rsid w:val="00CD7B9F"/>
    <w:rsid w:val="00D2730A"/>
    <w:rsid w:val="00D27CA0"/>
    <w:rsid w:val="00D377ED"/>
    <w:rsid w:val="00D64517"/>
    <w:rsid w:val="00D76449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7B0F1-093A-40A5-A409-387FB24D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E1F42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F4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95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16</TotalTime>
  <Pages>9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23</cp:revision>
  <dcterms:created xsi:type="dcterms:W3CDTF">2017-01-12T12:32:00Z</dcterms:created>
  <dcterms:modified xsi:type="dcterms:W3CDTF">2017-01-12T14:04:00Z</dcterms:modified>
</cp:coreProperties>
</file>