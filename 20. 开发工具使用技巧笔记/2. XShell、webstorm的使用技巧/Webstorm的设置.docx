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3F" w:rsidRDefault="00C652B4" w:rsidP="00C652B4">
      <w:pPr>
        <w:pStyle w:val="a3"/>
      </w:pPr>
      <w:r>
        <w:t>Webstorm</w:t>
      </w:r>
      <w:r>
        <w:t>的设置</w:t>
      </w:r>
    </w:p>
    <w:p w:rsidR="00F15F2D" w:rsidRPr="00F15F2D" w:rsidRDefault="00C652B4" w:rsidP="00F15F2D">
      <w:pPr>
        <w:pStyle w:val="1"/>
      </w:pPr>
      <w:r>
        <w:t>设置路径</w:t>
      </w:r>
    </w:p>
    <w:p w:rsidR="00C652B4" w:rsidRDefault="00C652B4" w:rsidP="00C652B4">
      <w:pPr>
        <w:rPr>
          <w:b/>
        </w:rPr>
      </w:pPr>
      <w:r w:rsidRPr="00C652B4">
        <w:rPr>
          <w:b/>
        </w:rPr>
        <w:t>File—</w:t>
      </w:r>
      <w:r w:rsidRPr="00C652B4">
        <w:rPr>
          <w:rFonts w:hint="eastAsia"/>
          <w:b/>
        </w:rPr>
        <w:t>&gt;setting</w:t>
      </w:r>
      <w:r w:rsidRPr="00C652B4">
        <w:rPr>
          <w:b/>
        </w:rPr>
        <w:t>s</w:t>
      </w:r>
    </w:p>
    <w:p w:rsidR="00F15F2D" w:rsidRDefault="00F15F2D" w:rsidP="00C652B4">
      <w:pPr>
        <w:rPr>
          <w:b/>
        </w:rPr>
      </w:pPr>
      <w:r>
        <w:rPr>
          <w:b/>
        </w:rPr>
        <w:t>快捷键</w:t>
      </w:r>
      <w:r>
        <w:rPr>
          <w:rFonts w:hint="eastAsia"/>
          <w:b/>
        </w:rPr>
        <w:t>： Ctrl+Alt+S</w:t>
      </w:r>
    </w:p>
    <w:p w:rsidR="00EA40E7" w:rsidRPr="00EA40E7" w:rsidRDefault="008C7928" w:rsidP="00C652B4">
      <w:pPr>
        <w:rPr>
          <w:b/>
        </w:rPr>
      </w:pPr>
      <w:r>
        <w:rPr>
          <w:noProof/>
        </w:rPr>
        <w:drawing>
          <wp:inline distT="0" distB="0" distL="0" distR="0" wp14:anchorId="508DC61B" wp14:editId="0A67000F">
            <wp:extent cx="363855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060" cy="21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B4" w:rsidRDefault="00C652B4" w:rsidP="00C652B4">
      <w:pPr>
        <w:pStyle w:val="1"/>
      </w:pPr>
      <w:r>
        <w:rPr>
          <w:rFonts w:hint="eastAsia"/>
        </w:rPr>
        <w:t>界面设置：</w:t>
      </w:r>
    </w:p>
    <w:p w:rsidR="00EA40E7" w:rsidRDefault="00B3524B" w:rsidP="00B3524B">
      <w:pPr>
        <w:pStyle w:val="2"/>
        <w:ind w:left="660" w:right="240"/>
      </w:pPr>
      <w:r>
        <w:rPr>
          <w:rFonts w:hint="eastAsia"/>
        </w:rPr>
        <w:t>主题风格</w:t>
      </w:r>
    </w:p>
    <w:p w:rsidR="00B3524B" w:rsidRPr="00B3524B" w:rsidRDefault="00253DCB" w:rsidP="00B3524B">
      <w:r>
        <w:rPr>
          <w:noProof/>
        </w:rPr>
        <w:drawing>
          <wp:inline distT="0" distB="0" distL="0" distR="0" wp14:anchorId="2BA1BFCA" wp14:editId="2F2B81F5">
            <wp:extent cx="5274310" cy="17754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4B" w:rsidRDefault="00B3524B" w:rsidP="00B3524B">
      <w:pPr>
        <w:pStyle w:val="2"/>
        <w:ind w:left="660" w:right="240"/>
      </w:pPr>
      <w:r>
        <w:rPr>
          <w:rFonts w:hint="eastAsia"/>
        </w:rPr>
        <w:t>字体</w:t>
      </w:r>
    </w:p>
    <w:p w:rsidR="00253DCB" w:rsidRPr="00253DCB" w:rsidRDefault="00253DCB" w:rsidP="00253DCB">
      <w:r>
        <w:rPr>
          <w:noProof/>
        </w:rPr>
        <w:drawing>
          <wp:inline distT="0" distB="0" distL="0" distR="0" wp14:anchorId="3EE59D49" wp14:editId="1CE0087E">
            <wp:extent cx="5274310" cy="16192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B4" w:rsidRDefault="00C652B4" w:rsidP="00C652B4">
      <w:pPr>
        <w:pStyle w:val="1"/>
      </w:pPr>
      <w:r>
        <w:rPr>
          <w:rFonts w:hint="eastAsia"/>
        </w:rPr>
        <w:lastRenderedPageBreak/>
        <w:t>快捷键设置</w:t>
      </w:r>
    </w:p>
    <w:p w:rsidR="008C7928" w:rsidRPr="0060431D" w:rsidRDefault="0060431D" w:rsidP="0052018B">
      <w:pPr>
        <w:ind w:firstLineChars="200" w:firstLine="480"/>
      </w:pPr>
      <w:r>
        <w:rPr>
          <w:rFonts w:hint="eastAsia"/>
        </w:rPr>
        <w:t>Ctrl+Alt+S，然后输入keymap即可。即可选择快捷键方式。可以使用默认的Default，但是与Eclipse不完全一样，由于使用Eclipse时间长了，就切换到了Eclipse所用的快捷键。</w:t>
      </w:r>
    </w:p>
    <w:p w:rsidR="0060431D" w:rsidRPr="008C7928" w:rsidRDefault="0060431D" w:rsidP="008C7928">
      <w:r>
        <w:rPr>
          <w:noProof/>
        </w:rPr>
        <w:drawing>
          <wp:inline distT="0" distB="0" distL="0" distR="0" wp14:anchorId="508FC207" wp14:editId="1F2EEF3E">
            <wp:extent cx="4067175" cy="1967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014" cy="19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7" w:rsidRPr="00EA40E7" w:rsidRDefault="00EA40E7" w:rsidP="00EA40E7"/>
    <w:p w:rsidR="00C652B4" w:rsidRDefault="006D3784" w:rsidP="006D3784">
      <w:pPr>
        <w:pStyle w:val="1"/>
      </w:pPr>
      <w:r>
        <w:rPr>
          <w:rFonts w:hint="eastAsia"/>
        </w:rPr>
        <w:t>插件的安装</w:t>
      </w:r>
    </w:p>
    <w:p w:rsidR="006D3784" w:rsidRDefault="006D3784" w:rsidP="006D3784">
      <w:r>
        <w:rPr>
          <w:rFonts w:hint="eastAsia"/>
        </w:rPr>
        <w:t>Ctrl+Alt+S，找到Plugins</w:t>
      </w:r>
    </w:p>
    <w:p w:rsidR="006D3784" w:rsidRDefault="006D3784" w:rsidP="006D3784">
      <w:r>
        <w:rPr>
          <w:noProof/>
        </w:rPr>
        <w:drawing>
          <wp:inline distT="0" distB="0" distL="0" distR="0" wp14:anchorId="5F92D267" wp14:editId="732C160B">
            <wp:extent cx="3810000" cy="33072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237" cy="33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AD" w:rsidRDefault="00F20CAD" w:rsidP="00F20CAD">
      <w:pPr>
        <w:pStyle w:val="1"/>
      </w:pPr>
      <w:r>
        <w:rPr>
          <w:rFonts w:hint="eastAsia"/>
        </w:rPr>
        <w:lastRenderedPageBreak/>
        <w:t>注册</w:t>
      </w:r>
    </w:p>
    <w:p w:rsidR="00F20CAD" w:rsidRDefault="00F20CAD" w:rsidP="00F20CAD">
      <w:hyperlink r:id="rId12" w:history="1">
        <w:r w:rsidRPr="0084039C">
          <w:rPr>
            <w:rStyle w:val="a7"/>
          </w:rPr>
          <w:t>http://idea.imsxm.com/</w:t>
        </w:r>
      </w:hyperlink>
    </w:p>
    <w:p w:rsidR="00F20CAD" w:rsidRPr="00F20CAD" w:rsidRDefault="00F20CAD" w:rsidP="00F20CA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BA86E36" wp14:editId="613799AE">
            <wp:extent cx="3133725" cy="314075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954" cy="31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3784" w:rsidRPr="006D3784" w:rsidRDefault="006D3784" w:rsidP="006D3784"/>
    <w:p w:rsidR="00C652B4" w:rsidRPr="00C652B4" w:rsidRDefault="00C652B4" w:rsidP="00C652B4"/>
    <w:sectPr w:rsidR="00C652B4" w:rsidRPr="00C6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69A" w:rsidRDefault="000F469A" w:rsidP="00ED0DA5">
      <w:r>
        <w:separator/>
      </w:r>
    </w:p>
  </w:endnote>
  <w:endnote w:type="continuationSeparator" w:id="0">
    <w:p w:rsidR="000F469A" w:rsidRDefault="000F469A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69A" w:rsidRDefault="000F469A" w:rsidP="00ED0DA5">
      <w:r>
        <w:separator/>
      </w:r>
    </w:p>
  </w:footnote>
  <w:footnote w:type="continuationSeparator" w:id="0">
    <w:p w:rsidR="000F469A" w:rsidRDefault="000F469A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B4"/>
    <w:rsid w:val="00003D79"/>
    <w:rsid w:val="00033C2C"/>
    <w:rsid w:val="00042462"/>
    <w:rsid w:val="0004262A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0F469A"/>
    <w:rsid w:val="0011435F"/>
    <w:rsid w:val="00121C78"/>
    <w:rsid w:val="00136339"/>
    <w:rsid w:val="00146175"/>
    <w:rsid w:val="00160F06"/>
    <w:rsid w:val="001C4D34"/>
    <w:rsid w:val="001D2CAC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53DCB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B5625"/>
    <w:rsid w:val="00461D12"/>
    <w:rsid w:val="00476264"/>
    <w:rsid w:val="00491DB1"/>
    <w:rsid w:val="004C6ABF"/>
    <w:rsid w:val="004F3ACA"/>
    <w:rsid w:val="004F6F20"/>
    <w:rsid w:val="0052018B"/>
    <w:rsid w:val="00541F98"/>
    <w:rsid w:val="00556F5F"/>
    <w:rsid w:val="00586CE7"/>
    <w:rsid w:val="005B7978"/>
    <w:rsid w:val="005C704B"/>
    <w:rsid w:val="0060431D"/>
    <w:rsid w:val="006162F6"/>
    <w:rsid w:val="00625362"/>
    <w:rsid w:val="00634E4D"/>
    <w:rsid w:val="00664DBE"/>
    <w:rsid w:val="006A003E"/>
    <w:rsid w:val="006B7903"/>
    <w:rsid w:val="006C0C92"/>
    <w:rsid w:val="006D3784"/>
    <w:rsid w:val="006D5565"/>
    <w:rsid w:val="006F4134"/>
    <w:rsid w:val="007045A3"/>
    <w:rsid w:val="00720F70"/>
    <w:rsid w:val="007228D9"/>
    <w:rsid w:val="00723A7C"/>
    <w:rsid w:val="00731F4E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C7928"/>
    <w:rsid w:val="008D29D9"/>
    <w:rsid w:val="008F64D7"/>
    <w:rsid w:val="009522D3"/>
    <w:rsid w:val="00970777"/>
    <w:rsid w:val="00991864"/>
    <w:rsid w:val="009A397D"/>
    <w:rsid w:val="009C2C84"/>
    <w:rsid w:val="00A05D29"/>
    <w:rsid w:val="00A239F5"/>
    <w:rsid w:val="00A33AAE"/>
    <w:rsid w:val="00A65940"/>
    <w:rsid w:val="00A73D1B"/>
    <w:rsid w:val="00AA2D7F"/>
    <w:rsid w:val="00AD4A9C"/>
    <w:rsid w:val="00B133B1"/>
    <w:rsid w:val="00B3524B"/>
    <w:rsid w:val="00B45C59"/>
    <w:rsid w:val="00B676C9"/>
    <w:rsid w:val="00B76C5F"/>
    <w:rsid w:val="00B94632"/>
    <w:rsid w:val="00BB6CEA"/>
    <w:rsid w:val="00BF0030"/>
    <w:rsid w:val="00C55A2D"/>
    <w:rsid w:val="00C652B4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A40E7"/>
    <w:rsid w:val="00EB2D41"/>
    <w:rsid w:val="00ED0DA5"/>
    <w:rsid w:val="00EE0FEC"/>
    <w:rsid w:val="00EE2E16"/>
    <w:rsid w:val="00EE725E"/>
    <w:rsid w:val="00F15F2D"/>
    <w:rsid w:val="00F20CAD"/>
    <w:rsid w:val="00F22538"/>
    <w:rsid w:val="00F3324A"/>
    <w:rsid w:val="00F33D19"/>
    <w:rsid w:val="00F45DE9"/>
    <w:rsid w:val="00F54654"/>
    <w:rsid w:val="00F65780"/>
    <w:rsid w:val="00F9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2A357-7218-45D3-88E7-5FF809EE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20C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dea.imsx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5.%20MySQL&#30340;DQL&#35821;&#21477;&#65288;select&#65289;&#19982;&#22522;&#26412;&#26465;&#20214;&#26597;&#35810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5. MySQL的DQL语句（select）与基本条件查询.dotm</Template>
  <TotalTime>15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10</cp:revision>
  <dcterms:created xsi:type="dcterms:W3CDTF">2016-12-15T11:57:00Z</dcterms:created>
  <dcterms:modified xsi:type="dcterms:W3CDTF">2016-12-18T02:42:00Z</dcterms:modified>
</cp:coreProperties>
</file>