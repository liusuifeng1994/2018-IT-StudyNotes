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0C5A84" w:rsidP="00B405DE">
      <w:pPr>
        <w:pStyle w:val="a3"/>
      </w:pPr>
      <w:r>
        <w:t>Log</w:t>
      </w:r>
      <w:r w:rsidR="00B405DE">
        <w:t>4j</w:t>
      </w:r>
      <w:r w:rsidR="00B405DE">
        <w:t>学习笔记</w:t>
      </w:r>
    </w:p>
    <w:p w:rsidR="00B405DE" w:rsidRDefault="00AA6D3B" w:rsidP="00981980">
      <w:pPr>
        <w:pStyle w:val="1"/>
      </w:pPr>
      <w:r>
        <w:rPr>
          <w:rFonts w:hint="eastAsia"/>
        </w:rPr>
        <w:t>Log</w:t>
      </w:r>
      <w:r w:rsidR="00981980">
        <w:t>4j简单介绍</w:t>
      </w:r>
    </w:p>
    <w:p w:rsidR="003012F5" w:rsidRDefault="00F01C71" w:rsidP="00F01C71">
      <w:pPr>
        <w:ind w:firstLineChars="200" w:firstLine="420"/>
      </w:pPr>
      <w:r>
        <w:rPr>
          <w:rFonts w:hint="eastAsia"/>
        </w:rPr>
        <w:t>Log4j是</w:t>
      </w:r>
      <w:r w:rsidRPr="000B7549">
        <w:rPr>
          <w:rFonts w:hint="eastAsia"/>
          <w:b/>
        </w:rPr>
        <w:t>Apache</w:t>
      </w:r>
      <w:r>
        <w:rPr>
          <w:rFonts w:hint="eastAsia"/>
        </w:rPr>
        <w:t>的一个开源项目，通过使用Log4j，我们</w:t>
      </w:r>
      <w:r w:rsidRPr="000B7549">
        <w:rPr>
          <w:rFonts w:hint="eastAsia"/>
          <w:b/>
        </w:rPr>
        <w:t>可以控制日志信息输送的目的地是控制台、文件、GUI组件、甚至是套接口服务器、NT的事件记录器、UNIX Syslog守护进程等</w:t>
      </w:r>
      <w:r>
        <w:rPr>
          <w:rFonts w:hint="eastAsia"/>
        </w:rPr>
        <w:t>；我们也</w:t>
      </w:r>
      <w:r w:rsidRPr="000B7549">
        <w:rPr>
          <w:rFonts w:hint="eastAsia"/>
          <w:b/>
        </w:rPr>
        <w:t>可以控制每一条日志的输出格式</w:t>
      </w:r>
      <w:r>
        <w:rPr>
          <w:rFonts w:hint="eastAsia"/>
        </w:rPr>
        <w:t>；通过</w:t>
      </w:r>
      <w:r w:rsidRPr="000B7549">
        <w:rPr>
          <w:rFonts w:hint="eastAsia"/>
          <w:b/>
        </w:rPr>
        <w:t>定义每一条日志信息的级别</w:t>
      </w:r>
      <w:r>
        <w:rPr>
          <w:rFonts w:hint="eastAsia"/>
        </w:rPr>
        <w:t>，我们能够</w:t>
      </w:r>
      <w:r w:rsidRPr="000B7549">
        <w:rPr>
          <w:rFonts w:hint="eastAsia"/>
          <w:b/>
        </w:rPr>
        <w:t>更加细致地控制日志的生成过程</w:t>
      </w:r>
      <w:r>
        <w:rPr>
          <w:rFonts w:hint="eastAsia"/>
        </w:rPr>
        <w:t>。</w:t>
      </w:r>
    </w:p>
    <w:p w:rsidR="00D66FEF" w:rsidRDefault="003012F5" w:rsidP="00F01C71">
      <w:pPr>
        <w:ind w:firstLineChars="200" w:firstLine="420"/>
      </w:pPr>
      <w:r>
        <w:rPr>
          <w:szCs w:val="21"/>
        </w:rPr>
        <w:t>Log4j由三个重要的组件构成：日志信息的优先级，日志信息的输出目的地，日志信息的输出格式。</w:t>
      </w:r>
      <w:r w:rsidR="00403D9C" w:rsidRPr="00403D9C">
        <w:rPr>
          <w:rFonts w:hint="eastAsia"/>
          <w:szCs w:val="21"/>
        </w:rPr>
        <w:t>日志信息的优先级从高到低有</w:t>
      </w:r>
      <w:r w:rsidR="00403D9C" w:rsidRPr="00403D9C">
        <w:rPr>
          <w:b/>
          <w:szCs w:val="21"/>
        </w:rPr>
        <w:t>ERROR、WARN、 INFO、DEBUG</w:t>
      </w:r>
      <w:r w:rsidR="00403D9C" w:rsidRPr="00403D9C">
        <w:rPr>
          <w:szCs w:val="21"/>
        </w:rPr>
        <w:t>，分别用来</w:t>
      </w:r>
      <w:r w:rsidR="00403D9C" w:rsidRPr="00403D9C">
        <w:rPr>
          <w:b/>
          <w:szCs w:val="21"/>
        </w:rPr>
        <w:t>指定这条日志信息的重要程度</w:t>
      </w:r>
      <w:r w:rsidR="00403D9C" w:rsidRPr="00403D9C">
        <w:rPr>
          <w:szCs w:val="21"/>
        </w:rPr>
        <w:t>；日志信息的输出目的地指定了日志将打印到控制台还是文件中；而输出格式则</w:t>
      </w:r>
      <w:r w:rsidR="00403D9C" w:rsidRPr="0042315D">
        <w:rPr>
          <w:b/>
          <w:szCs w:val="21"/>
        </w:rPr>
        <w:t>控制了日志信息的显示内容</w:t>
      </w:r>
      <w:r w:rsidR="00403D9C" w:rsidRPr="00403D9C">
        <w:rPr>
          <w:szCs w:val="21"/>
        </w:rPr>
        <w:t>。</w:t>
      </w:r>
      <w:r w:rsidR="00F01C71">
        <w:rPr>
          <w:rFonts w:hint="eastAsia"/>
        </w:rPr>
        <w:br/>
      </w:r>
      <w:r w:rsidR="00882C7B">
        <w:t xml:space="preserve">   </w:t>
      </w:r>
      <w:r w:rsidR="00D66FEF">
        <w:t xml:space="preserve"> </w:t>
      </w:r>
      <w:r w:rsidR="00882C7B">
        <w:t xml:space="preserve"> </w:t>
      </w:r>
      <w:r w:rsidR="00F01C71">
        <w:rPr>
          <w:rFonts w:hint="eastAsia"/>
        </w:rPr>
        <w:t>Log4j由</w:t>
      </w:r>
      <w:r w:rsidR="00F01C71" w:rsidRPr="003012F5">
        <w:rPr>
          <w:rFonts w:hint="eastAsia"/>
          <w:b/>
        </w:rPr>
        <w:t>三个重要的组件</w:t>
      </w:r>
      <w:r w:rsidR="00F01C71">
        <w:rPr>
          <w:rFonts w:hint="eastAsia"/>
        </w:rPr>
        <w:t>构成：</w:t>
      </w:r>
    </w:p>
    <w:p w:rsidR="00D66FEF" w:rsidRDefault="00F01C71" w:rsidP="00D66FEF">
      <w:pPr>
        <w:pStyle w:val="3"/>
      </w:pPr>
      <w:r>
        <w:rPr>
          <w:rFonts w:hint="eastAsia"/>
        </w:rPr>
        <w:t>日志信息的优先级（Loggers），</w:t>
      </w:r>
    </w:p>
    <w:p w:rsidR="00D66FEF" w:rsidRPr="00D66FEF" w:rsidRDefault="00D66FEF" w:rsidP="00D66FEF">
      <w:pPr>
        <w:ind w:firstLineChars="200" w:firstLine="420"/>
      </w:pPr>
      <w:r>
        <w:rPr>
          <w:rFonts w:hint="eastAsia"/>
        </w:rPr>
        <w:t>日志信息的优先级从高到低有</w:t>
      </w:r>
      <w:r w:rsidRPr="00D66FEF">
        <w:rPr>
          <w:rFonts w:hint="eastAsia"/>
          <w:b/>
        </w:rPr>
        <w:t>ERROR、WARN、 INFO、DEBUG</w:t>
      </w:r>
      <w:r>
        <w:rPr>
          <w:rFonts w:hint="eastAsia"/>
        </w:rPr>
        <w:t>，分别用来指定这条日志信息的重要程度。</w:t>
      </w:r>
      <w:r w:rsidR="005B72E5">
        <w:rPr>
          <w:rFonts w:hint="eastAsia"/>
        </w:rPr>
        <w:t>（详细见后面介绍</w:t>
      </w:r>
      <w:bookmarkStart w:id="0" w:name="_GoBack"/>
      <w:bookmarkEnd w:id="0"/>
      <w:r w:rsidR="005B72E5">
        <w:rPr>
          <w:rFonts w:hint="eastAsia"/>
        </w:rPr>
        <w:t>）</w:t>
      </w:r>
    </w:p>
    <w:p w:rsidR="00D66FEF" w:rsidRDefault="00F01C71" w:rsidP="00D66FEF">
      <w:pPr>
        <w:pStyle w:val="3"/>
      </w:pPr>
      <w:r>
        <w:rPr>
          <w:rFonts w:hint="eastAsia"/>
        </w:rPr>
        <w:t>日志信息的输出目的地（Appenders</w:t>
      </w:r>
      <w:r w:rsidR="00597B55">
        <w:rPr>
          <w:rFonts w:hint="eastAsia"/>
        </w:rPr>
        <w:t>）</w:t>
      </w:r>
    </w:p>
    <w:p w:rsidR="00597B55" w:rsidRPr="00597B55" w:rsidRDefault="00597B55" w:rsidP="00597B55">
      <w:pPr>
        <w:ind w:firstLineChars="200" w:firstLine="420"/>
      </w:pPr>
      <w:r>
        <w:rPr>
          <w:rFonts w:hint="eastAsia"/>
        </w:rPr>
        <w:t>日志信息的输出目的地指定了日志将打印到控制台还是文件中。</w:t>
      </w:r>
    </w:p>
    <w:p w:rsidR="00D66FEF" w:rsidRDefault="00F01C71" w:rsidP="00D66FEF">
      <w:pPr>
        <w:pStyle w:val="3"/>
      </w:pPr>
      <w:r>
        <w:rPr>
          <w:rFonts w:hint="eastAsia"/>
        </w:rPr>
        <w:t>日志信息的输出格式（Layouts）。</w:t>
      </w:r>
    </w:p>
    <w:p w:rsidR="002A1DB1" w:rsidRPr="002A1DB1" w:rsidRDefault="00F01C71" w:rsidP="00D66FEF">
      <w:pPr>
        <w:ind w:firstLineChars="200" w:firstLine="420"/>
      </w:pPr>
      <w:r>
        <w:rPr>
          <w:rFonts w:hint="eastAsia"/>
        </w:rPr>
        <w:t>输出格式则控制了</w:t>
      </w:r>
      <w:r w:rsidRPr="008E5C85">
        <w:rPr>
          <w:rFonts w:hint="eastAsia"/>
          <w:b/>
        </w:rPr>
        <w:t>日志信息的显示内容</w:t>
      </w:r>
      <w:r>
        <w:rPr>
          <w:rFonts w:hint="eastAsia"/>
        </w:rPr>
        <w:t>。</w:t>
      </w:r>
    </w:p>
    <w:p w:rsidR="00981980" w:rsidRDefault="001400C0" w:rsidP="002A1DB1">
      <w:pPr>
        <w:pStyle w:val="1"/>
      </w:pPr>
      <w:r>
        <w:rPr>
          <w:rFonts w:hint="eastAsia"/>
        </w:rPr>
        <w:t>Log4j的配置文件</w:t>
      </w:r>
    </w:p>
    <w:p w:rsidR="00CA2B2A" w:rsidRDefault="00CA2B2A" w:rsidP="00CA2B2A">
      <w:pPr>
        <w:ind w:firstLineChars="20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其实您也可以完全不使用配置文件，而是</w:t>
      </w:r>
      <w:r w:rsidRPr="00CA2B2A">
        <w:rPr>
          <w:rFonts w:ascii="Arial" w:hAnsi="Arial" w:cs="Arial"/>
          <w:b/>
          <w:szCs w:val="21"/>
        </w:rPr>
        <w:t>在代码中配置</w:t>
      </w:r>
      <w:r w:rsidRPr="00CA2B2A">
        <w:rPr>
          <w:rFonts w:ascii="Arial" w:hAnsi="Arial" w:cs="Arial"/>
          <w:b/>
          <w:szCs w:val="21"/>
        </w:rPr>
        <w:t>Log4j</w:t>
      </w:r>
      <w:r w:rsidRPr="00CA2B2A">
        <w:rPr>
          <w:rFonts w:ascii="Arial" w:hAnsi="Arial" w:cs="Arial"/>
          <w:b/>
          <w:szCs w:val="21"/>
        </w:rPr>
        <w:t>环境</w:t>
      </w:r>
      <w:r>
        <w:rPr>
          <w:rFonts w:ascii="Arial" w:hAnsi="Arial" w:cs="Arial"/>
          <w:szCs w:val="21"/>
        </w:rPr>
        <w:t>。但是，使用配置文件将使您的应用程序更加灵活。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 w:rsidRPr="00A94F43">
        <w:rPr>
          <w:rFonts w:ascii="Arial" w:hAnsi="Arial" w:cs="Arial"/>
          <w:b/>
          <w:szCs w:val="21"/>
        </w:rPr>
        <w:t>Log4j</w:t>
      </w:r>
      <w:r w:rsidRPr="00A94F43">
        <w:rPr>
          <w:rFonts w:ascii="Arial" w:hAnsi="Arial" w:cs="Arial"/>
          <w:b/>
          <w:szCs w:val="21"/>
        </w:rPr>
        <w:t>支持两种配置文件格式，一种是</w:t>
      </w:r>
      <w:r w:rsidRPr="00A25B49">
        <w:rPr>
          <w:rFonts w:ascii="Arial" w:hAnsi="Arial" w:cs="Arial"/>
          <w:b/>
          <w:color w:val="FF0000"/>
          <w:szCs w:val="21"/>
        </w:rPr>
        <w:t>XML</w:t>
      </w:r>
      <w:r w:rsidRPr="00A25B49">
        <w:rPr>
          <w:rFonts w:ascii="Arial" w:hAnsi="Arial" w:cs="Arial"/>
          <w:b/>
          <w:color w:val="FF0000"/>
          <w:szCs w:val="21"/>
        </w:rPr>
        <w:t>格式</w:t>
      </w:r>
      <w:r w:rsidRPr="00A94F43">
        <w:rPr>
          <w:rFonts w:ascii="Arial" w:hAnsi="Arial" w:cs="Arial"/>
          <w:b/>
          <w:szCs w:val="21"/>
        </w:rPr>
        <w:t>的文件，一种是</w:t>
      </w:r>
      <w:r w:rsidRPr="00A25B49">
        <w:rPr>
          <w:rFonts w:ascii="Arial" w:hAnsi="Arial" w:cs="Arial"/>
          <w:b/>
          <w:color w:val="FF0000"/>
          <w:szCs w:val="21"/>
        </w:rPr>
        <w:t>properties</w:t>
      </w:r>
      <w:r w:rsidRPr="00A25B49">
        <w:rPr>
          <w:rFonts w:ascii="Arial" w:hAnsi="Arial" w:cs="Arial"/>
          <w:b/>
          <w:color w:val="FF0000"/>
          <w:szCs w:val="21"/>
        </w:rPr>
        <w:t>格式</w:t>
      </w:r>
      <w:r w:rsidRPr="00A94F43">
        <w:rPr>
          <w:rFonts w:ascii="Arial" w:hAnsi="Arial" w:cs="Arial"/>
          <w:b/>
          <w:szCs w:val="21"/>
        </w:rPr>
        <w:t>的文件</w:t>
      </w:r>
      <w:r>
        <w:rPr>
          <w:rFonts w:ascii="Arial" w:hAnsi="Arial" w:cs="Arial"/>
          <w:szCs w:val="21"/>
        </w:rPr>
        <w:t>。</w:t>
      </w:r>
    </w:p>
    <w:p w:rsidR="00E301D1" w:rsidRDefault="00E301D1" w:rsidP="00B7227A">
      <w:pPr>
        <w:ind w:firstLineChars="20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示例</w:t>
      </w:r>
      <w:r>
        <w:rPr>
          <w:rFonts w:ascii="Arial" w:hAnsi="Arial" w:cs="Arial" w:hint="eastAsia"/>
          <w:szCs w:val="21"/>
        </w:rPr>
        <w:t>：</w:t>
      </w:r>
      <w:r>
        <w:rPr>
          <w:rFonts w:ascii="Arial" w:hAnsi="Arial" w:cs="Arial"/>
          <w:szCs w:val="21"/>
        </w:rPr>
        <w:br/>
        <w:t>log4j.rootLogger=INFO, A1 </w:t>
      </w:r>
      <w:r>
        <w:rPr>
          <w:rFonts w:ascii="Arial" w:hAnsi="Arial" w:cs="Arial"/>
          <w:szCs w:val="21"/>
        </w:rPr>
        <w:br/>
        <w:t>log4j.appender.A1=org.apache.log4j.</w:t>
      </w:r>
      <w:r w:rsidRPr="00B7227A">
        <w:rPr>
          <w:rFonts w:ascii="Arial" w:hAnsi="Arial" w:cs="Arial"/>
          <w:b/>
          <w:szCs w:val="21"/>
        </w:rPr>
        <w:t>ConsoleAppender </w:t>
      </w:r>
      <w:r>
        <w:rPr>
          <w:rFonts w:ascii="Arial" w:hAnsi="Arial" w:cs="Arial"/>
          <w:szCs w:val="21"/>
        </w:rPr>
        <w:br/>
        <w:t>log4j.appender.A1</w:t>
      </w:r>
      <w:r w:rsidRPr="00B7227A">
        <w:rPr>
          <w:rFonts w:ascii="Arial" w:hAnsi="Arial" w:cs="Arial"/>
          <w:b/>
          <w:szCs w:val="21"/>
        </w:rPr>
        <w:t>.layout</w:t>
      </w:r>
      <w:r>
        <w:rPr>
          <w:rFonts w:ascii="Arial" w:hAnsi="Arial" w:cs="Arial"/>
          <w:szCs w:val="21"/>
        </w:rPr>
        <w:t>=org.apache.log4j.</w:t>
      </w:r>
      <w:r w:rsidRPr="00B7227A">
        <w:rPr>
          <w:rFonts w:ascii="Arial" w:hAnsi="Arial" w:cs="Arial"/>
          <w:b/>
          <w:szCs w:val="21"/>
        </w:rPr>
        <w:t>PatternLayout </w:t>
      </w:r>
      <w:r>
        <w:rPr>
          <w:rFonts w:ascii="Arial" w:hAnsi="Arial" w:cs="Arial"/>
          <w:szCs w:val="21"/>
        </w:rPr>
        <w:br/>
        <w:t>log4j.appender.A1.</w:t>
      </w:r>
      <w:r w:rsidRPr="00B7227A">
        <w:rPr>
          <w:rFonts w:ascii="Arial" w:hAnsi="Arial" w:cs="Arial"/>
          <w:b/>
          <w:szCs w:val="21"/>
        </w:rPr>
        <w:t>layout.ConversionPattern</w:t>
      </w:r>
      <w:r>
        <w:rPr>
          <w:rFonts w:ascii="Arial" w:hAnsi="Arial" w:cs="Arial"/>
          <w:szCs w:val="21"/>
        </w:rPr>
        <w:t>=%-4r %-5p [%t] %37c %3x - %m%n</w:t>
      </w:r>
    </w:p>
    <w:p w:rsidR="00E301D1" w:rsidRDefault="009A01E4" w:rsidP="009A01E4">
      <w:pPr>
        <w:pStyle w:val="2"/>
        <w:ind w:left="630" w:right="210"/>
      </w:pPr>
      <w:r>
        <w:rPr>
          <w:rFonts w:hint="eastAsia"/>
        </w:rPr>
        <w:lastRenderedPageBreak/>
        <w:t>配置根Logger</w:t>
      </w:r>
    </w:p>
    <w:p w:rsidR="009A01E4" w:rsidRDefault="009A01E4" w:rsidP="009A01E4">
      <w:pPr>
        <w:rPr>
          <w:rStyle w:val="a7"/>
          <w:rFonts w:ascii="微软雅黑" w:eastAsia="微软雅黑" w:hAnsi="微软雅黑" w:cs="Arial"/>
          <w:color w:val="3333FF"/>
          <w:sz w:val="20"/>
          <w:szCs w:val="20"/>
        </w:rPr>
      </w:pPr>
      <w:r>
        <w:rPr>
          <w:rFonts w:ascii="微软雅黑" w:eastAsia="微软雅黑" w:hAnsi="微软雅黑" w:cs="Arial" w:hint="eastAsia"/>
          <w:color w:val="CC0000"/>
          <w:sz w:val="20"/>
          <w:szCs w:val="20"/>
        </w:rPr>
        <w:t>配置根Logger，其语法为： </w:t>
      </w:r>
      <w:r>
        <w:rPr>
          <w:rFonts w:ascii="微软雅黑" w:eastAsia="微软雅黑" w:hAnsi="微软雅黑" w:cs="Arial" w:hint="eastAsia"/>
          <w:sz w:val="20"/>
          <w:szCs w:val="20"/>
        </w:rPr>
        <w:br/>
      </w:r>
      <w:r>
        <w:rPr>
          <w:rStyle w:val="a7"/>
          <w:rFonts w:ascii="微软雅黑" w:eastAsia="微软雅黑" w:hAnsi="微软雅黑" w:cs="Arial" w:hint="eastAsia"/>
          <w:color w:val="3333FF"/>
          <w:sz w:val="20"/>
          <w:szCs w:val="20"/>
        </w:rPr>
        <w:t>log4j.rootLogger = [ level ] , appenderName, appenderName, … </w:t>
      </w:r>
    </w:p>
    <w:p w:rsidR="00F22A73" w:rsidRDefault="00F22A73" w:rsidP="00F22A73">
      <w:pPr>
        <w:pStyle w:val="3"/>
        <w:numPr>
          <w:ilvl w:val="0"/>
          <w:numId w:val="19"/>
        </w:numPr>
      </w:pPr>
      <w:r>
        <w:t>level表示的意义</w:t>
      </w:r>
      <w:r>
        <w:rPr>
          <w:rFonts w:hint="eastAsia"/>
        </w:rPr>
        <w:t>：</w:t>
      </w:r>
    </w:p>
    <w:p w:rsidR="004C0A28" w:rsidRDefault="004C0A28" w:rsidP="00F22A73">
      <w:pPr>
        <w:ind w:firstLineChars="200" w:firstLine="420"/>
      </w:pPr>
      <w:r w:rsidRPr="00430E91">
        <w:rPr>
          <w:rFonts w:hint="eastAsia"/>
          <w:b/>
        </w:rPr>
        <w:t>level 是日志记录的优先级</w:t>
      </w:r>
      <w:r>
        <w:rPr>
          <w:rFonts w:hint="eastAsia"/>
        </w:rPr>
        <w:t>，分为OFF、FATAL、ERROR、WARN、INFO、DEBUG、ALL或者您定义的级别。</w:t>
      </w:r>
      <w:r w:rsidRPr="007B52EA">
        <w:rPr>
          <w:rFonts w:hint="eastAsia"/>
          <w:b/>
        </w:rPr>
        <w:t>Log4j建议只使用四个级别，优先级从高到低分别是ERROR、WARN、INFO、DEBUG</w:t>
      </w:r>
      <w:r>
        <w:rPr>
          <w:rFonts w:hint="eastAsia"/>
        </w:rPr>
        <w:t>。</w:t>
      </w:r>
      <w:r w:rsidRPr="00404217">
        <w:rPr>
          <w:rFonts w:hint="eastAsia"/>
          <w:b/>
        </w:rPr>
        <w:t>通过在这里定义的级别，您可以控制到应用程序中相应级别的日志信息的开关。</w:t>
      </w:r>
      <w:r>
        <w:rPr>
          <w:rFonts w:hint="eastAsia"/>
        </w:rPr>
        <w:t>比如在这里定义了INFO级别，则应用程序中所有DEBUG级别的日志信息将不被打印出来。</w:t>
      </w:r>
    </w:p>
    <w:p w:rsidR="00462E2F" w:rsidRDefault="00462E2F" w:rsidP="00462E2F">
      <w:pPr>
        <w:pStyle w:val="3"/>
      </w:pPr>
      <w:r w:rsidRPr="00F22A73">
        <w:t>appenderName</w:t>
      </w:r>
      <w:r w:rsidR="005874C8">
        <w:rPr>
          <w:rFonts w:hint="eastAsia"/>
        </w:rPr>
        <w:t>：</w:t>
      </w:r>
    </w:p>
    <w:p w:rsidR="00BD4CCB" w:rsidRDefault="00462E2F" w:rsidP="00403D88">
      <w:pPr>
        <w:ind w:firstLineChars="100" w:firstLine="210"/>
      </w:pPr>
      <w:r w:rsidRPr="00F22A73">
        <w:t>appenderName</w:t>
      </w:r>
      <w:r w:rsidR="00F22A73" w:rsidRPr="00F22A73">
        <w:t>就是指定</w:t>
      </w:r>
      <w:r w:rsidR="00F22A73" w:rsidRPr="00007A37">
        <w:rPr>
          <w:b/>
        </w:rPr>
        <w:t>日志信息输出到哪个地方</w:t>
      </w:r>
      <w:r w:rsidR="00F22A73" w:rsidRPr="00F22A73">
        <w:t>。您</w:t>
      </w:r>
      <w:r w:rsidR="00F22A73" w:rsidRPr="00403D88">
        <w:rPr>
          <w:b/>
        </w:rPr>
        <w:t>可以同时指定多个输出目的地</w:t>
      </w:r>
      <w:r w:rsidR="00F22A73" w:rsidRPr="00F22A73">
        <w:t>。</w:t>
      </w:r>
    </w:p>
    <w:p w:rsidR="00E0433E" w:rsidRDefault="003B3CCD" w:rsidP="00E0433E">
      <w:pPr>
        <w:pStyle w:val="2"/>
        <w:ind w:left="630" w:right="210"/>
        <w:rPr>
          <w:rFonts w:ascii="微软雅黑" w:eastAsia="微软雅黑" w:hAnsi="微软雅黑" w:cs="Arial"/>
          <w:color w:val="CC0000"/>
          <w:sz w:val="20"/>
          <w:szCs w:val="20"/>
        </w:rPr>
      </w:pPr>
      <w:r>
        <w:rPr>
          <w:rFonts w:ascii="微软雅黑" w:eastAsia="微软雅黑" w:hAnsi="微软雅黑" w:cs="Arial" w:hint="eastAsia"/>
          <w:color w:val="CC0000"/>
          <w:sz w:val="20"/>
          <w:szCs w:val="20"/>
        </w:rPr>
        <w:t>配置日志信息输出目的地Appender，其语法为： </w:t>
      </w:r>
    </w:p>
    <w:p w:rsidR="00A81BFC" w:rsidRPr="00A81BFC" w:rsidRDefault="00A81BFC" w:rsidP="00A81BFC">
      <w:pPr>
        <w:rPr>
          <w:b/>
        </w:rPr>
      </w:pPr>
      <w:r w:rsidRPr="00A81BFC">
        <w:rPr>
          <w:b/>
        </w:rPr>
        <w:t>log4j.appender.appenderName = package+appender_class_name</w:t>
      </w:r>
      <w:r w:rsidR="00B751E7">
        <w:rPr>
          <w:rFonts w:hint="eastAsia"/>
          <w:b/>
        </w:rPr>
        <w:t>（</w:t>
      </w:r>
      <w:r w:rsidR="00B751E7" w:rsidRPr="00BB6BB2">
        <w:rPr>
          <w:rFonts w:hint="eastAsia"/>
          <w:b/>
          <w:sz w:val="15"/>
        </w:rPr>
        <w:t>提供了6</w:t>
      </w:r>
      <w:r w:rsidR="00E60988">
        <w:rPr>
          <w:rFonts w:hint="eastAsia"/>
          <w:b/>
          <w:sz w:val="15"/>
        </w:rPr>
        <w:t>种</w:t>
      </w:r>
      <w:r w:rsidR="00B751E7" w:rsidRPr="00BB6BB2">
        <w:rPr>
          <w:rFonts w:hint="eastAsia"/>
          <w:b/>
          <w:sz w:val="15"/>
        </w:rPr>
        <w:t>，选择一种即可</w:t>
      </w:r>
      <w:r w:rsidR="00B751E7">
        <w:rPr>
          <w:rFonts w:hint="eastAsia"/>
          <w:b/>
        </w:rPr>
        <w:t>）</w:t>
      </w:r>
    </w:p>
    <w:p w:rsidR="00A81BFC" w:rsidRPr="00A81BFC" w:rsidRDefault="00A81BFC" w:rsidP="00A81BFC">
      <w:pPr>
        <w:rPr>
          <w:b/>
        </w:rPr>
      </w:pPr>
      <w:r w:rsidRPr="00A81BFC">
        <w:rPr>
          <w:b/>
        </w:rPr>
        <w:t xml:space="preserve">log4j.appender.appenderName.option1 = value1 </w:t>
      </w:r>
    </w:p>
    <w:p w:rsidR="00A81BFC" w:rsidRPr="00A81BFC" w:rsidRDefault="00A81BFC" w:rsidP="00A81BFC">
      <w:pPr>
        <w:rPr>
          <w:b/>
        </w:rPr>
      </w:pPr>
      <w:r w:rsidRPr="00A81BFC">
        <w:rPr>
          <w:rFonts w:hint="eastAsia"/>
          <w:b/>
        </w:rPr>
        <w:t>…</w:t>
      </w:r>
      <w:r w:rsidRPr="00A81BFC">
        <w:rPr>
          <w:b/>
        </w:rPr>
        <w:t xml:space="preserve"> </w:t>
      </w:r>
    </w:p>
    <w:p w:rsidR="00A81BFC" w:rsidRPr="00A81BFC" w:rsidRDefault="00A81BFC" w:rsidP="00A81BFC">
      <w:pPr>
        <w:rPr>
          <w:b/>
        </w:rPr>
      </w:pPr>
      <w:r w:rsidRPr="00A81BFC">
        <w:rPr>
          <w:b/>
        </w:rPr>
        <w:t>log4j.appender.appenderName.option</w:t>
      </w:r>
      <w:r w:rsidR="00A50E66">
        <w:rPr>
          <w:b/>
        </w:rPr>
        <w:t>N</w:t>
      </w:r>
      <w:r w:rsidRPr="00A81BFC">
        <w:rPr>
          <w:b/>
        </w:rPr>
        <w:t xml:space="preserve"> = valueN </w:t>
      </w:r>
    </w:p>
    <w:p w:rsidR="00A81BFC" w:rsidRDefault="00A81BFC" w:rsidP="00A81BFC">
      <w:r>
        <w:rPr>
          <w:rFonts w:hint="eastAsia"/>
        </w:rPr>
        <w:t>其中，</w:t>
      </w:r>
      <w:r>
        <w:t>Log4j提供的</w:t>
      </w:r>
      <w:r w:rsidRPr="00D82E67">
        <w:rPr>
          <w:b/>
        </w:rPr>
        <w:t>appender</w:t>
      </w:r>
      <w:r>
        <w:t xml:space="preserve">有以下几种： </w:t>
      </w:r>
    </w:p>
    <w:p w:rsidR="00A81BFC" w:rsidRDefault="00D4747D" w:rsidP="00A81BFC">
      <w:r>
        <w:t>①</w:t>
      </w:r>
      <w:r w:rsidR="00A81BFC">
        <w:t>org.apache.log4j.</w:t>
      </w:r>
      <w:r w:rsidR="00A81BFC" w:rsidRPr="00E77CFE">
        <w:rPr>
          <w:b/>
          <w:color w:val="FF0000"/>
        </w:rPr>
        <w:t>ConsoleAppender</w:t>
      </w:r>
      <w:r w:rsidR="00A81BFC">
        <w:t>（</w:t>
      </w:r>
      <w:r w:rsidR="00A81BFC" w:rsidRPr="001953B3">
        <w:rPr>
          <w:b/>
        </w:rPr>
        <w:t>控制台</w:t>
      </w:r>
      <w:r w:rsidR="00A81BFC">
        <w:t xml:space="preserve">）， </w:t>
      </w:r>
    </w:p>
    <w:p w:rsidR="00A81BFC" w:rsidRDefault="00D4747D" w:rsidP="00A81BFC">
      <w:r>
        <w:t>②</w:t>
      </w:r>
      <w:r w:rsidR="00A81BFC">
        <w:t>org.apache.log4j.FileAppender（</w:t>
      </w:r>
      <w:r w:rsidR="00A81BFC" w:rsidRPr="001953B3">
        <w:rPr>
          <w:b/>
        </w:rPr>
        <w:t>文件</w:t>
      </w:r>
      <w:r w:rsidR="00A81BFC">
        <w:t xml:space="preserve">）， </w:t>
      </w:r>
    </w:p>
    <w:p w:rsidR="00A81BFC" w:rsidRDefault="00D4747D" w:rsidP="00A81BFC">
      <w:r>
        <w:t>③</w:t>
      </w:r>
      <w:r w:rsidR="00A81BFC" w:rsidRPr="001953B3">
        <w:rPr>
          <w:color w:val="FF0000"/>
        </w:rPr>
        <w:t>org.apache.log4j.DailyRollingFileAppender（</w:t>
      </w:r>
      <w:r w:rsidR="00A81BFC" w:rsidRPr="001953B3">
        <w:rPr>
          <w:b/>
          <w:color w:val="FF0000"/>
        </w:rPr>
        <w:t>每天产生一个日志文件</w:t>
      </w:r>
      <w:r w:rsidR="00A81BFC" w:rsidRPr="001953B3">
        <w:rPr>
          <w:color w:val="FF0000"/>
        </w:rPr>
        <w:t>）</w:t>
      </w:r>
      <w:r w:rsidR="00A81BFC">
        <w:t xml:space="preserve">， </w:t>
      </w:r>
    </w:p>
    <w:p w:rsidR="00A81BFC" w:rsidRDefault="00D4747D" w:rsidP="00A81BFC">
      <w:r>
        <w:t>④</w:t>
      </w:r>
      <w:r w:rsidR="00A81BFC">
        <w:t>org.apache.log4j.RollingFileAppender（</w:t>
      </w:r>
      <w:r w:rsidR="00A81BFC" w:rsidRPr="00C33FB4">
        <w:rPr>
          <w:b/>
        </w:rPr>
        <w:t>文件大小到达指定尺寸的时候产生一个新的文件</w:t>
      </w:r>
      <w:r w:rsidR="00A81BFC">
        <w:t xml:space="preserve">）， </w:t>
      </w:r>
    </w:p>
    <w:p w:rsidR="00A81BFC" w:rsidRDefault="00D4747D" w:rsidP="00A81BFC">
      <w:r>
        <w:t>⑤</w:t>
      </w:r>
      <w:r w:rsidR="00A81BFC">
        <w:t>org.apache.log4j.WriterAppender（</w:t>
      </w:r>
      <w:r w:rsidR="00A81BFC" w:rsidRPr="00C33FB4">
        <w:rPr>
          <w:b/>
        </w:rPr>
        <w:t>将日志信息以流格式发送到任意指定的地方</w:t>
      </w:r>
      <w:r w:rsidR="00A81BFC">
        <w:t>)</w:t>
      </w:r>
    </w:p>
    <w:p w:rsidR="003B3CCD" w:rsidRDefault="00D4747D" w:rsidP="00A81BFC">
      <w:r>
        <w:t>⑥</w:t>
      </w:r>
      <w:r w:rsidR="00A81BFC">
        <w:t>org.apache.log4j.jdbc.JDBCAppender(</w:t>
      </w:r>
      <w:r w:rsidR="00A81BFC" w:rsidRPr="00C33FB4">
        <w:rPr>
          <w:b/>
        </w:rPr>
        <w:t>将日志写入数据库</w:t>
      </w:r>
      <w:r w:rsidR="00A81BFC">
        <w:t>)</w:t>
      </w:r>
    </w:p>
    <w:p w:rsidR="00B648D8" w:rsidRDefault="00B648D8" w:rsidP="00A81BFC">
      <w:r>
        <w:t>这</w:t>
      </w:r>
      <w:r>
        <w:rPr>
          <w:rFonts w:hint="eastAsia"/>
        </w:rPr>
        <w:t>6种appendar的选项见后面详细介绍。</w:t>
      </w:r>
    </w:p>
    <w:p w:rsidR="00B648D8" w:rsidRDefault="00B648D8" w:rsidP="00B648D8">
      <w:pPr>
        <w:pStyle w:val="2"/>
        <w:ind w:left="630" w:right="210"/>
        <w:rPr>
          <w:rFonts w:ascii="微软雅黑" w:eastAsia="微软雅黑" w:hAnsi="微软雅黑" w:cs="Arial"/>
          <w:color w:val="CC0000"/>
          <w:sz w:val="20"/>
          <w:szCs w:val="20"/>
        </w:rPr>
      </w:pPr>
      <w:r>
        <w:rPr>
          <w:rFonts w:ascii="微软雅黑" w:eastAsia="微软雅黑" w:hAnsi="微软雅黑" w:cs="Arial" w:hint="eastAsia"/>
          <w:color w:val="CC0000"/>
          <w:sz w:val="20"/>
          <w:szCs w:val="20"/>
        </w:rPr>
        <w:t>配置日志信息的布局</w:t>
      </w:r>
      <w:r w:rsidR="002D112A">
        <w:rPr>
          <w:rFonts w:ascii="微软雅黑" w:eastAsia="微软雅黑" w:hAnsi="微软雅黑" w:cs="Arial" w:hint="eastAsia"/>
          <w:color w:val="CC0000"/>
          <w:sz w:val="20"/>
          <w:szCs w:val="20"/>
        </w:rPr>
        <w:t>（格式）</w:t>
      </w:r>
      <w:r w:rsidR="00D82E67">
        <w:rPr>
          <w:rFonts w:ascii="微软雅黑" w:eastAsia="微软雅黑" w:hAnsi="微软雅黑" w:cs="Arial" w:hint="eastAsia"/>
          <w:color w:val="CC0000"/>
          <w:sz w:val="20"/>
          <w:szCs w:val="20"/>
        </w:rPr>
        <w:t>（layout属性）</w:t>
      </w:r>
      <w:r>
        <w:rPr>
          <w:rFonts w:ascii="微软雅黑" w:eastAsia="微软雅黑" w:hAnsi="微软雅黑" w:cs="Arial" w:hint="eastAsia"/>
          <w:color w:val="CC0000"/>
          <w:sz w:val="20"/>
          <w:szCs w:val="20"/>
        </w:rPr>
        <w:t>，其语法为：</w:t>
      </w:r>
    </w:p>
    <w:p w:rsidR="00140B39" w:rsidRDefault="00140B39" w:rsidP="00140B39">
      <w:r>
        <w:t>log4j.appender.</w:t>
      </w:r>
      <w:r w:rsidRPr="00140B39">
        <w:rPr>
          <w:b/>
        </w:rPr>
        <w:t>appenderName.</w:t>
      </w:r>
      <w:r w:rsidRPr="00E504D3">
        <w:rPr>
          <w:b/>
          <w:color w:val="FF0000"/>
          <w:u w:val="single"/>
        </w:rPr>
        <w:t>layout</w:t>
      </w:r>
      <w:r w:rsidRPr="00140B39">
        <w:rPr>
          <w:b/>
        </w:rPr>
        <w:t xml:space="preserve"> </w:t>
      </w:r>
      <w:r>
        <w:t xml:space="preserve">= </w:t>
      </w:r>
      <w:r w:rsidRPr="00140B39">
        <w:rPr>
          <w:b/>
        </w:rPr>
        <w:t>package+layout_class_name</w:t>
      </w:r>
      <w:r w:rsidR="0055160D">
        <w:rPr>
          <w:rFonts w:hint="eastAsia"/>
          <w:b/>
        </w:rPr>
        <w:t>（</w:t>
      </w:r>
      <w:r w:rsidR="0055160D" w:rsidRPr="00BB6BB2">
        <w:rPr>
          <w:rFonts w:hint="eastAsia"/>
          <w:b/>
          <w:sz w:val="15"/>
        </w:rPr>
        <w:t>提供了</w:t>
      </w:r>
      <w:r w:rsidR="0055160D">
        <w:rPr>
          <w:rFonts w:hint="eastAsia"/>
          <w:b/>
          <w:sz w:val="15"/>
        </w:rPr>
        <w:t>几种</w:t>
      </w:r>
      <w:r w:rsidR="0055160D" w:rsidRPr="00BB6BB2">
        <w:rPr>
          <w:rFonts w:hint="eastAsia"/>
          <w:b/>
          <w:sz w:val="15"/>
        </w:rPr>
        <w:t>，选择一种即可</w:t>
      </w:r>
      <w:r w:rsidR="0055160D">
        <w:rPr>
          <w:rFonts w:hint="eastAsia"/>
          <w:b/>
        </w:rPr>
        <w:t>）</w:t>
      </w:r>
      <w:r>
        <w:t xml:space="preserve"> </w:t>
      </w:r>
    </w:p>
    <w:p w:rsidR="00140B39" w:rsidRDefault="00140B39" w:rsidP="00140B39">
      <w:r>
        <w:t xml:space="preserve"> log4j.appender.appenderName.</w:t>
      </w:r>
      <w:r w:rsidRPr="00FD42FA">
        <w:rPr>
          <w:b/>
          <w:color w:val="FF0000"/>
        </w:rPr>
        <w:t>layout.option1</w:t>
      </w:r>
      <w:r>
        <w:t xml:space="preserve"> = value1 </w:t>
      </w:r>
    </w:p>
    <w:p w:rsidR="00140B39" w:rsidRDefault="00140B39" w:rsidP="00140B39">
      <w:r>
        <w:rPr>
          <w:rFonts w:hint="eastAsia"/>
        </w:rPr>
        <w:lastRenderedPageBreak/>
        <w:t>…</w:t>
      </w:r>
      <w:r>
        <w:t xml:space="preserve"> </w:t>
      </w:r>
    </w:p>
    <w:p w:rsidR="00140B39" w:rsidRDefault="00140B39" w:rsidP="00140B39">
      <w:r>
        <w:t>log4j.appender.appenderName.</w:t>
      </w:r>
      <w:r w:rsidRPr="00240BBB">
        <w:rPr>
          <w:b/>
          <w:color w:val="FF0000"/>
        </w:rPr>
        <w:t>layout.optionN</w:t>
      </w:r>
      <w:r>
        <w:t xml:space="preserve"> = valueN </w:t>
      </w:r>
    </w:p>
    <w:p w:rsidR="00140B39" w:rsidRDefault="00140B39" w:rsidP="00140B39">
      <w:r>
        <w:rPr>
          <w:rFonts w:hint="eastAsia"/>
        </w:rPr>
        <w:t>其中，</w:t>
      </w:r>
      <w:r>
        <w:t xml:space="preserve">Log4j提供的layout有以下几种： </w:t>
      </w:r>
    </w:p>
    <w:p w:rsidR="00140B39" w:rsidRDefault="00874E63" w:rsidP="00140B39">
      <w:r>
        <w:t>①</w:t>
      </w:r>
      <w:r w:rsidR="00140B39">
        <w:t>org.apache.log4j.HTMLLayout（</w:t>
      </w:r>
      <w:r w:rsidR="00140B39" w:rsidRPr="00BB0603">
        <w:rPr>
          <w:b/>
        </w:rPr>
        <w:t>以HTML表格形式布局</w:t>
      </w:r>
      <w:r w:rsidR="00140B39">
        <w:t xml:space="preserve">）， </w:t>
      </w:r>
    </w:p>
    <w:p w:rsidR="00140B39" w:rsidRDefault="00874E63" w:rsidP="00140B39">
      <w:r>
        <w:t>②</w:t>
      </w:r>
      <w:r w:rsidR="00140B39" w:rsidRPr="0055160D">
        <w:rPr>
          <w:b/>
          <w:color w:val="FF0000"/>
        </w:rPr>
        <w:t>org.apache.log4j.PatternLayout（可以灵活地指定布局模式）</w:t>
      </w:r>
      <w:r w:rsidR="00DD1824">
        <w:rPr>
          <w:rFonts w:hint="eastAsia"/>
          <w:b/>
          <w:color w:val="FF0000"/>
        </w:rPr>
        <w:t>（使用较多）</w:t>
      </w:r>
      <w:r w:rsidR="00140B39">
        <w:t xml:space="preserve">， </w:t>
      </w:r>
    </w:p>
    <w:p w:rsidR="00140B39" w:rsidRDefault="00874E63" w:rsidP="00140B39">
      <w:r>
        <w:t>③</w:t>
      </w:r>
      <w:r w:rsidR="00140B39">
        <w:t>org.apache.log4j.SimpleLayout（包含</w:t>
      </w:r>
      <w:r w:rsidR="00140B39" w:rsidRPr="00BB0603">
        <w:rPr>
          <w:b/>
        </w:rPr>
        <w:t>日志信息的级别和信息字符串</w:t>
      </w:r>
      <w:r w:rsidR="00140B39">
        <w:t xml:space="preserve">）， </w:t>
      </w:r>
    </w:p>
    <w:p w:rsidR="00B648D8" w:rsidRDefault="00874E63" w:rsidP="00140B39">
      <w:r>
        <w:t>④</w:t>
      </w:r>
      <w:r w:rsidR="00140B39">
        <w:t>org.apache.log4j.TTCCLayout（包含</w:t>
      </w:r>
      <w:r w:rsidR="00140B39" w:rsidRPr="00BB0603">
        <w:rPr>
          <w:b/>
        </w:rPr>
        <w:t>日志产生的时间、线程、类别等等信息</w:t>
      </w:r>
      <w:r w:rsidR="00140B39">
        <w:t>）</w:t>
      </w:r>
    </w:p>
    <w:p w:rsidR="00A9389B" w:rsidRDefault="004E42B3" w:rsidP="00BC347E">
      <w:pPr>
        <w:pStyle w:val="2"/>
        <w:ind w:left="630" w:right="210"/>
        <w:rPr>
          <w:rFonts w:ascii="微软雅黑" w:eastAsia="微软雅黑" w:hAnsi="微软雅黑" w:cs="Arial"/>
          <w:color w:val="990000"/>
          <w:sz w:val="20"/>
          <w:szCs w:val="20"/>
        </w:rPr>
      </w:pPr>
      <w:r>
        <w:rPr>
          <w:rFonts w:ascii="微软雅黑" w:eastAsia="微软雅黑" w:hAnsi="微软雅黑" w:cs="Arial" w:hint="eastAsia"/>
          <w:color w:val="990000"/>
          <w:sz w:val="20"/>
          <w:szCs w:val="20"/>
        </w:rPr>
        <w:t>日志的</w:t>
      </w:r>
      <w:r w:rsidR="00A9389B">
        <w:rPr>
          <w:rFonts w:ascii="微软雅黑" w:eastAsia="微软雅黑" w:hAnsi="微软雅黑" w:cs="Arial" w:hint="eastAsia"/>
          <w:color w:val="990000"/>
          <w:sz w:val="20"/>
          <w:szCs w:val="20"/>
        </w:rPr>
        <w:t>输出格式设置</w:t>
      </w:r>
      <w:r w:rsidR="00BC347E" w:rsidRPr="00BC347E">
        <w:rPr>
          <w:rFonts w:ascii="微软雅黑" w:eastAsia="微软雅黑" w:hAnsi="微软雅黑" w:cs="Arial"/>
          <w:color w:val="990000"/>
          <w:sz w:val="20"/>
          <w:szCs w:val="20"/>
        </w:rPr>
        <w:t>layout.ConversionPattern</w:t>
      </w:r>
      <w:r w:rsidR="00A9389B">
        <w:rPr>
          <w:rFonts w:ascii="微软雅黑" w:eastAsia="微软雅黑" w:hAnsi="微软雅黑" w:cs="Arial" w:hint="eastAsia"/>
          <w:color w:val="990000"/>
          <w:sz w:val="20"/>
          <w:szCs w:val="20"/>
        </w:rPr>
        <w:t>：</w:t>
      </w:r>
    </w:p>
    <w:p w:rsidR="0089391D" w:rsidRPr="0089391D" w:rsidRDefault="00896C14" w:rsidP="00295F93">
      <w:pPr>
        <w:pStyle w:val="3"/>
        <w:numPr>
          <w:ilvl w:val="0"/>
          <w:numId w:val="26"/>
        </w:numPr>
      </w:pPr>
      <w:r>
        <w:rPr>
          <w:rFonts w:hint="eastAsia"/>
        </w:rPr>
        <w:t>指定格式介绍</w:t>
      </w:r>
    </w:p>
    <w:p w:rsidR="00A9389B" w:rsidRDefault="00A9389B" w:rsidP="00943B17">
      <w:r>
        <w:rPr>
          <w:rFonts w:hint="eastAsia"/>
        </w:rPr>
        <w:t>在配置文件中可以通过</w:t>
      </w:r>
      <w:r w:rsidRPr="00E671FA">
        <w:rPr>
          <w:color w:val="FF0000"/>
        </w:rPr>
        <w:t>log4j.appender.A1.</w:t>
      </w:r>
      <w:r w:rsidRPr="00E671FA">
        <w:rPr>
          <w:b/>
          <w:color w:val="FF0000"/>
          <w:u w:val="single"/>
        </w:rPr>
        <w:t>layout.ConversionPattern</w:t>
      </w:r>
      <w:r>
        <w:t xml:space="preserve">设置日志输出格式。 </w:t>
      </w:r>
    </w:p>
    <w:p w:rsidR="00A9389B" w:rsidRDefault="00A9389B" w:rsidP="00A9389B">
      <w:r>
        <w:rPr>
          <w:rFonts w:hint="eastAsia"/>
        </w:rPr>
        <w:t>参数：</w:t>
      </w:r>
      <w:r>
        <w:t xml:space="preserve"> </w:t>
      </w:r>
    </w:p>
    <w:p w:rsidR="00A9389B" w:rsidRDefault="008B001A" w:rsidP="005C2B7F">
      <w:pPr>
        <w:pStyle w:val="4"/>
      </w:pPr>
      <w:r>
        <w:t>①</w:t>
      </w:r>
      <w:r w:rsidR="00A9389B">
        <w:t xml:space="preserve"> </w:t>
      </w:r>
      <w:r w:rsidR="00A9389B" w:rsidRPr="00D33C6A">
        <w:t>%p: 输出日志信息优先级</w:t>
      </w:r>
      <w:r w:rsidR="00A9389B">
        <w:t xml:space="preserve">，即DEBUG，INFO，WARN，ERROR，FATAL, </w:t>
      </w:r>
    </w:p>
    <w:p w:rsidR="00A9389B" w:rsidRDefault="00A9389B" w:rsidP="005C2B7F">
      <w:pPr>
        <w:pStyle w:val="4"/>
      </w:pPr>
      <w:r w:rsidRPr="00D33C6A">
        <w:t xml:space="preserve"> </w:t>
      </w:r>
      <w:r w:rsidR="008B001A">
        <w:t>②</w:t>
      </w:r>
      <w:r w:rsidRPr="00D33C6A">
        <w:t>%d: 输出日志时间点的日期或时间</w:t>
      </w:r>
      <w:r>
        <w:t>，默认格式为ISO8601，也可以在其后指定格式，比如：</w:t>
      </w:r>
      <w:r w:rsidRPr="00852D93">
        <w:rPr>
          <w:color w:val="FF0000"/>
        </w:rPr>
        <w:t>%d{yyy</w:t>
      </w:r>
      <w:r w:rsidR="004960E4">
        <w:rPr>
          <w:color w:val="FF0000"/>
        </w:rPr>
        <w:t xml:space="preserve">y </w:t>
      </w:r>
      <w:r w:rsidRPr="00852D93">
        <w:rPr>
          <w:color w:val="FF0000"/>
        </w:rPr>
        <w:t>MM dd HH:mm:ss,SSS}</w:t>
      </w:r>
      <w:r>
        <w:t>，输出类似：2002年10月18日 22：10：28，</w:t>
      </w:r>
      <w:r w:rsidR="00D33C6A">
        <w:t>921</w:t>
      </w:r>
    </w:p>
    <w:p w:rsidR="00725DD8" w:rsidRDefault="00725DD8" w:rsidP="00725DD8">
      <w:r w:rsidRPr="00725DD8">
        <w:rPr>
          <w:rFonts w:hint="eastAsia"/>
        </w:rPr>
        <w:t>显示日志记录时间，</w:t>
      </w:r>
      <w:r w:rsidRPr="00725DD8">
        <w:t>{&lt;日期格式&gt;}使用ISO8601定义的日期格式</w:t>
      </w:r>
      <w:r>
        <w:rPr>
          <w:rFonts w:hint="eastAsia"/>
        </w:rPr>
        <w:t>。</w:t>
      </w:r>
    </w:p>
    <w:p w:rsidR="00725DD8" w:rsidRPr="00725DD8" w:rsidRDefault="00725DD8" w:rsidP="00725DD8">
      <w:r w:rsidRPr="00725DD8">
        <w:t>%d{ISO8601}</w:t>
      </w:r>
      <w:r w:rsidRPr="00725DD8">
        <w:tab/>
      </w:r>
      <w:r>
        <w:t>格式为</w:t>
      </w:r>
      <w:r>
        <w:rPr>
          <w:rFonts w:hint="eastAsia"/>
        </w:rPr>
        <w:t xml:space="preserve"> </w:t>
      </w:r>
      <w:r w:rsidRPr="00725DD8">
        <w:t>2005-10-12 22:23:30,117</w:t>
      </w:r>
    </w:p>
    <w:p w:rsidR="00A9389B" w:rsidRDefault="00A9389B" w:rsidP="005C2B7F">
      <w:pPr>
        <w:pStyle w:val="4"/>
      </w:pPr>
      <w:r>
        <w:t xml:space="preserve"> </w:t>
      </w:r>
      <w:r w:rsidR="00224DF0">
        <w:t>③</w:t>
      </w:r>
      <w:r w:rsidRPr="00224DF0">
        <w:t>%r: 输出自应用启动到输出该log信息耗费的毫秒数</w:t>
      </w:r>
      <w:r w:rsidR="00224DF0">
        <w:rPr>
          <w:rFonts w:hint="eastAsia"/>
        </w:rPr>
        <w:t>；</w:t>
      </w:r>
    </w:p>
    <w:p w:rsidR="00A9389B" w:rsidRDefault="00224DF0" w:rsidP="005C2B7F">
      <w:pPr>
        <w:pStyle w:val="4"/>
      </w:pPr>
      <w:r>
        <w:t>④</w:t>
      </w:r>
      <w:r w:rsidR="00A9389B" w:rsidRPr="00224DF0">
        <w:t>%c: 输出日志信息所属的类目，通常就是所在类的全名</w:t>
      </w:r>
      <w:r>
        <w:rPr>
          <w:rFonts w:hint="eastAsia"/>
        </w:rPr>
        <w:t>；</w:t>
      </w:r>
      <w:r w:rsidR="00A9389B">
        <w:t xml:space="preserve"> </w:t>
      </w:r>
    </w:p>
    <w:p w:rsidR="00977754" w:rsidRPr="00977754" w:rsidRDefault="00977754" w:rsidP="00977754">
      <w:pPr>
        <w:ind w:firstLineChars="200" w:firstLine="420"/>
      </w:pPr>
      <w:r w:rsidRPr="006D1A10">
        <w:t>列出logger名字空间的全称，如果加上</w:t>
      </w:r>
      <w:r w:rsidRPr="00E51C18">
        <w:rPr>
          <w:b/>
          <w:color w:val="FF0000"/>
        </w:rPr>
        <w:t>{&lt;层数&gt;}</w:t>
      </w:r>
      <w:r w:rsidRPr="006D1A10">
        <w:t>表示列出从最内层算起的指定层数的名字空间</w:t>
      </w:r>
      <w:r w:rsidR="00E51C18">
        <w:rPr>
          <w:rFonts w:hint="eastAsia"/>
        </w:rPr>
        <w:t>。</w:t>
      </w:r>
    </w:p>
    <w:p w:rsidR="00607188" w:rsidRDefault="00224DF0" w:rsidP="005C2B7F">
      <w:pPr>
        <w:pStyle w:val="4"/>
      </w:pPr>
      <w:r>
        <w:lastRenderedPageBreak/>
        <w:t>⑤</w:t>
      </w:r>
      <w:r w:rsidR="00607188">
        <w:rPr>
          <w:rFonts w:hint="eastAsia"/>
        </w:rPr>
        <w:t>%</w:t>
      </w:r>
      <w:r w:rsidR="00607188">
        <w:t>C</w:t>
      </w:r>
      <w:r w:rsidR="00607188">
        <w:rPr>
          <w:rFonts w:hint="eastAsia"/>
        </w:rPr>
        <w:t>：</w:t>
      </w:r>
      <w:r w:rsidR="00607188" w:rsidRPr="006D1A10">
        <w:rPr>
          <w:rFonts w:ascii="Arial" w:eastAsia="宋体" w:hAnsi="Arial" w:cs="Arial"/>
          <w:color w:val="333333"/>
          <w:kern w:val="0"/>
          <w:sz w:val="18"/>
          <w:szCs w:val="18"/>
        </w:rPr>
        <w:t>列出调用</w:t>
      </w:r>
      <w:r w:rsidR="00607188" w:rsidRPr="006D1A10">
        <w:rPr>
          <w:rFonts w:ascii="Arial" w:eastAsia="宋体" w:hAnsi="Arial" w:cs="Arial"/>
          <w:color w:val="333333"/>
          <w:kern w:val="0"/>
          <w:sz w:val="18"/>
          <w:szCs w:val="18"/>
        </w:rPr>
        <w:t>logger</w:t>
      </w:r>
      <w:r w:rsidR="00607188" w:rsidRPr="006D1A10">
        <w:rPr>
          <w:rFonts w:ascii="Arial" w:eastAsia="宋体" w:hAnsi="Arial" w:cs="Arial"/>
          <w:color w:val="333333"/>
          <w:kern w:val="0"/>
          <w:sz w:val="18"/>
          <w:szCs w:val="18"/>
        </w:rPr>
        <w:t>的类的全名（包含包路径）</w:t>
      </w:r>
    </w:p>
    <w:p w:rsidR="00A9389B" w:rsidRDefault="00DD5D3A" w:rsidP="005C2B7F">
      <w:pPr>
        <w:pStyle w:val="4"/>
      </w:pPr>
      <w:r>
        <w:t>⑥</w:t>
      </w:r>
      <w:r w:rsidR="00A9389B" w:rsidRPr="00DD5D3A">
        <w:t>%l</w:t>
      </w:r>
      <w:r w:rsidR="00A9389B">
        <w:t xml:space="preserve">: </w:t>
      </w:r>
      <w:r w:rsidR="00A9389B" w:rsidRPr="00DD5D3A">
        <w:t>输出日志事件的发生位置</w:t>
      </w:r>
      <w:r w:rsidR="00A9389B">
        <w:t>，相当于</w:t>
      </w:r>
      <w:r w:rsidR="00A9389B" w:rsidRPr="00FF460E">
        <w:t>%C.%M(%F:%L)</w:t>
      </w:r>
      <w:r w:rsidR="00A9389B">
        <w:t>的组合,包括类目名、发生的线程，以及在代码中的行数。举例：</w:t>
      </w:r>
      <w:r w:rsidR="00FF460E">
        <w:t>Testlog4.main(TestLog4.Java:10)</w:t>
      </w:r>
    </w:p>
    <w:p w:rsidR="00A9389B" w:rsidRDefault="00A9389B" w:rsidP="005C2B7F">
      <w:pPr>
        <w:pStyle w:val="4"/>
      </w:pPr>
      <w:r>
        <w:t xml:space="preserve"> </w:t>
      </w:r>
      <w:r w:rsidR="00FF460E">
        <w:t>⑦</w:t>
      </w:r>
      <w:r w:rsidRPr="00FF460E">
        <w:t>%x: 输出和当前线程相关联的NDC(嵌套诊断环境),</w:t>
      </w:r>
      <w:r>
        <w:t xml:space="preserve">尤其用到像Java servlets这样的多客户多线程的应用中。 </w:t>
      </w:r>
    </w:p>
    <w:p w:rsidR="00A9389B" w:rsidRDefault="00A9389B" w:rsidP="005C2B7F">
      <w:pPr>
        <w:pStyle w:val="4"/>
      </w:pPr>
      <w:r>
        <w:t xml:space="preserve"> </w:t>
      </w:r>
      <w:r w:rsidR="00FF460E">
        <w:t>⑧</w:t>
      </w:r>
      <w:r w:rsidRPr="00FF460E">
        <w:t>%%: 输出一个”%”字符</w:t>
      </w:r>
      <w:r>
        <w:t xml:space="preserve"> </w:t>
      </w:r>
    </w:p>
    <w:p w:rsidR="00981E02" w:rsidRDefault="00A9389B" w:rsidP="005C2B7F">
      <w:pPr>
        <w:pStyle w:val="4"/>
      </w:pPr>
      <w:r>
        <w:t xml:space="preserve"> </w:t>
      </w:r>
      <w:r w:rsidR="00B65E94">
        <w:t>⑨</w:t>
      </w:r>
      <w:r w:rsidRPr="001B0808">
        <w:t>%F: 输出日志消息产生时所在的文件名称</w:t>
      </w:r>
    </w:p>
    <w:p w:rsidR="00A9389B" w:rsidRDefault="00582594" w:rsidP="005C2B7F">
      <w:pPr>
        <w:pStyle w:val="4"/>
      </w:pPr>
      <w:r>
        <w:rPr>
          <w:rFonts w:hint="eastAsia"/>
        </w:rPr>
        <w:t>⑩</w:t>
      </w:r>
      <w:r w:rsidR="00A9389B" w:rsidRPr="00582594">
        <w:t>%L: 输出代码中的行号</w:t>
      </w:r>
      <w:r w:rsidR="00A9389B">
        <w:t xml:space="preserve"> </w:t>
      </w:r>
    </w:p>
    <w:p w:rsidR="00A9389B" w:rsidRDefault="00A9389B" w:rsidP="005C2B7F">
      <w:pPr>
        <w:pStyle w:val="4"/>
      </w:pPr>
      <w:r>
        <w:t xml:space="preserve"> </w:t>
      </w:r>
      <w:r w:rsidR="008A4BE8" w:rsidRPr="008A4BE8">
        <w:rPr>
          <w:sz w:val="20"/>
        </w:rPr>
        <w:fldChar w:fldCharType="begin"/>
      </w:r>
      <w:r w:rsidR="008A4BE8" w:rsidRPr="008A4BE8">
        <w:rPr>
          <w:sz w:val="20"/>
        </w:rPr>
        <w:instrText xml:space="preserve"> </w:instrText>
      </w:r>
      <w:r w:rsidR="008A4BE8" w:rsidRPr="008A4BE8">
        <w:rPr>
          <w:rFonts w:hint="eastAsia"/>
          <w:sz w:val="20"/>
        </w:rPr>
        <w:instrText>eq \o\ac(</w:instrText>
      </w:r>
      <w:r w:rsidR="008A4BE8" w:rsidRPr="008A4BE8">
        <w:rPr>
          <w:rFonts w:ascii="等线" w:hint="eastAsia"/>
          <w:position w:val="-4"/>
          <w:sz w:val="28"/>
        </w:rPr>
        <w:instrText>○</w:instrText>
      </w:r>
      <w:r w:rsidR="008A4BE8" w:rsidRPr="008A4BE8">
        <w:rPr>
          <w:rFonts w:hint="eastAsia"/>
          <w:sz w:val="20"/>
        </w:rPr>
        <w:instrText>,11)</w:instrText>
      </w:r>
      <w:r w:rsidR="008A4BE8" w:rsidRPr="008A4BE8">
        <w:rPr>
          <w:sz w:val="20"/>
        </w:rPr>
        <w:fldChar w:fldCharType="end"/>
      </w:r>
      <w:r w:rsidRPr="008A4BE8">
        <w:t>%m: 输出代码中指定的消息,产生的日志具体信息</w:t>
      </w:r>
      <w:r>
        <w:t xml:space="preserve"> </w:t>
      </w:r>
    </w:p>
    <w:p w:rsidR="00A9389B" w:rsidRDefault="00A9389B" w:rsidP="005C2B7F">
      <w:pPr>
        <w:pStyle w:val="4"/>
      </w:pPr>
      <w:r>
        <w:t xml:space="preserve"> </w:t>
      </w:r>
      <w:r w:rsidR="008A4BE8" w:rsidRPr="008A4BE8">
        <w:rPr>
          <w:sz w:val="20"/>
        </w:rPr>
        <w:fldChar w:fldCharType="begin"/>
      </w:r>
      <w:r w:rsidR="008A4BE8" w:rsidRPr="008A4BE8">
        <w:rPr>
          <w:sz w:val="20"/>
        </w:rPr>
        <w:instrText xml:space="preserve"> </w:instrText>
      </w:r>
      <w:r w:rsidR="008A4BE8" w:rsidRPr="008A4BE8">
        <w:rPr>
          <w:rFonts w:hint="eastAsia"/>
          <w:sz w:val="20"/>
        </w:rPr>
        <w:instrText>eq \o\ac(</w:instrText>
      </w:r>
      <w:r w:rsidR="008A4BE8" w:rsidRPr="008A4BE8">
        <w:rPr>
          <w:rFonts w:ascii="等线" w:hint="eastAsia"/>
          <w:position w:val="-4"/>
          <w:sz w:val="28"/>
        </w:rPr>
        <w:instrText>○</w:instrText>
      </w:r>
      <w:r w:rsidR="008A4BE8" w:rsidRPr="008A4BE8">
        <w:rPr>
          <w:rFonts w:hint="eastAsia"/>
          <w:sz w:val="20"/>
        </w:rPr>
        <w:instrText>,12)</w:instrText>
      </w:r>
      <w:r w:rsidR="008A4BE8" w:rsidRPr="008A4BE8">
        <w:rPr>
          <w:sz w:val="20"/>
        </w:rPr>
        <w:fldChar w:fldCharType="end"/>
      </w:r>
      <w:r>
        <w:t>%n: 输出一个回车换行符，Windows平台为”\r\n”，Unix平台为”\n”输出日志信息换行</w:t>
      </w:r>
      <w:r w:rsidR="008A4BE8">
        <w:rPr>
          <w:rFonts w:hint="eastAsia"/>
        </w:rPr>
        <w:t>。</w:t>
      </w:r>
    </w:p>
    <w:p w:rsidR="00C75A63" w:rsidRDefault="00C75A63" w:rsidP="00C75A63">
      <w:pPr>
        <w:pStyle w:val="4"/>
      </w:pPr>
      <w:r w:rsidRPr="00C75A63">
        <w:rPr>
          <w:sz w:val="28"/>
        </w:rPr>
        <w:fldChar w:fldCharType="begin"/>
      </w:r>
      <w:r w:rsidRPr="00C75A63">
        <w:rPr>
          <w:sz w:val="28"/>
        </w:rPr>
        <w:instrText xml:space="preserve"> </w:instrText>
      </w:r>
      <w:r w:rsidRPr="00C75A63">
        <w:rPr>
          <w:rFonts w:hint="eastAsia"/>
          <w:sz w:val="28"/>
        </w:rPr>
        <w:instrText>eq \o\ac(○,</w:instrText>
      </w:r>
      <w:r w:rsidRPr="00C75A63">
        <w:rPr>
          <w:rFonts w:ascii="等线 Light" w:hint="eastAsia"/>
          <w:position w:val="2"/>
          <w:sz w:val="16"/>
        </w:rPr>
        <w:instrText>13</w:instrText>
      </w:r>
      <w:r w:rsidRPr="00C75A63">
        <w:rPr>
          <w:rFonts w:hint="eastAsia"/>
          <w:sz w:val="28"/>
        </w:rPr>
        <w:instrText>)</w:instrText>
      </w:r>
      <w:r w:rsidRPr="00C75A63">
        <w:rPr>
          <w:sz w:val="28"/>
        </w:rPr>
        <w:fldChar w:fldCharType="end"/>
      </w:r>
      <w:r w:rsidRPr="009B184B">
        <w:t>%t: 输出产生该日志事件的线程名</w:t>
      </w:r>
      <w:r>
        <w:rPr>
          <w:rFonts w:hint="eastAsia"/>
        </w:rPr>
        <w:t>。</w:t>
      </w:r>
      <w:r w:rsidRPr="009B184B">
        <w:t xml:space="preserve"> </w:t>
      </w:r>
    </w:p>
    <w:p w:rsidR="005F40CB" w:rsidRPr="005F40CB" w:rsidRDefault="00B24060" w:rsidP="005F40CB">
      <w:r>
        <w:t>注</w:t>
      </w:r>
      <w:r>
        <w:rPr>
          <w:rFonts w:hint="eastAsia"/>
        </w:rPr>
        <w:t>：</w:t>
      </w:r>
      <w:r w:rsidR="005F40CB">
        <w:t>更多的</w:t>
      </w:r>
      <w:r w:rsidR="005F40CB">
        <w:rPr>
          <w:rFonts w:hint="eastAsia"/>
        </w:rPr>
        <w:t>及示例见本文最后表格。</w:t>
      </w:r>
    </w:p>
    <w:p w:rsidR="00A9389B" w:rsidRDefault="00A9389B" w:rsidP="00896C14">
      <w:pPr>
        <w:pStyle w:val="3"/>
      </w:pPr>
      <w:r w:rsidRPr="005C2B7F">
        <w:rPr>
          <w:rFonts w:hint="eastAsia"/>
        </w:rPr>
        <w:t>可以在</w:t>
      </w:r>
      <w:r w:rsidRPr="005C2B7F">
        <w:t>%与模式字符之间加上修饰符来控制其最小宽度、最大宽度、和文本的对齐方式。</w:t>
      </w:r>
      <w:r>
        <w:t xml:space="preserve">如： </w:t>
      </w:r>
    </w:p>
    <w:p w:rsidR="00A9389B" w:rsidRDefault="00A9389B" w:rsidP="00896C14">
      <w:pPr>
        <w:pStyle w:val="4"/>
        <w:numPr>
          <w:ilvl w:val="0"/>
          <w:numId w:val="27"/>
        </w:numPr>
      </w:pPr>
      <w:r>
        <w:t>1)</w:t>
      </w:r>
      <w:r w:rsidRPr="00C6595B">
        <w:t>%20c</w:t>
      </w:r>
      <w:r>
        <w:t>：指定输出category的名称，最小的宽度是20，如果category的名称小于20的话，</w:t>
      </w:r>
      <w:r w:rsidRPr="00C6595B">
        <w:t>默认的情况下右对齐</w:t>
      </w:r>
      <w:r>
        <w:t xml:space="preserve">。 </w:t>
      </w:r>
    </w:p>
    <w:p w:rsidR="00A9389B" w:rsidRDefault="00A9389B" w:rsidP="00896C14">
      <w:pPr>
        <w:pStyle w:val="4"/>
      </w:pPr>
      <w:r>
        <w:t>2)</w:t>
      </w:r>
      <w:r w:rsidRPr="00C6595B">
        <w:t>%-20c</w:t>
      </w:r>
      <w:r>
        <w:t>:指定输出category的名称，最小的宽度是20，如果category的名称小于20的话，</w:t>
      </w:r>
      <w:r w:rsidRPr="00C6595B">
        <w:t>”-”号指定左对齐</w:t>
      </w:r>
      <w:r>
        <w:t xml:space="preserve">。 </w:t>
      </w:r>
    </w:p>
    <w:p w:rsidR="00A9389B" w:rsidRDefault="00A9389B" w:rsidP="00896C14">
      <w:pPr>
        <w:pStyle w:val="4"/>
      </w:pPr>
      <w:r>
        <w:t>3)</w:t>
      </w:r>
      <w:r w:rsidRPr="00C6595B">
        <w:rPr>
          <w:color w:val="FF0000"/>
        </w:rPr>
        <w:t>%.30c</w:t>
      </w:r>
      <w:r>
        <w:t xml:space="preserve">:指定输出category的名称，最大的宽度是30，如果category的名称大于30的话，就会将左边多出的字符截掉，但小于30的话也不会有空格。 </w:t>
      </w:r>
    </w:p>
    <w:p w:rsidR="00A9389B" w:rsidRDefault="00A9389B" w:rsidP="00896C14">
      <w:pPr>
        <w:pStyle w:val="4"/>
      </w:pPr>
      <w:r>
        <w:t>4)</w:t>
      </w:r>
      <w:r w:rsidRPr="00C6595B">
        <w:t>%20.30c</w:t>
      </w:r>
      <w:r>
        <w:t>:如果category的名称小于20就补空格，</w:t>
      </w:r>
      <w:r w:rsidRPr="00C6595B">
        <w:t>并且右对齐</w:t>
      </w:r>
      <w:r>
        <w:t>，如果其名称长于30字符，就从左边交远销出的字符截掉。</w:t>
      </w:r>
    </w:p>
    <w:p w:rsidR="00D26B5E" w:rsidRDefault="00D26B5E" w:rsidP="00D26B5E">
      <w:pPr>
        <w:pStyle w:val="2"/>
        <w:ind w:left="630" w:right="210"/>
      </w:pPr>
      <w:r>
        <w:rPr>
          <w:rFonts w:hint="eastAsia"/>
        </w:rPr>
        <w:t>配置输出的编码集</w:t>
      </w:r>
    </w:p>
    <w:p w:rsidR="00D26B5E" w:rsidRDefault="00750819" w:rsidP="00E54A30">
      <w:pPr>
        <w:pStyle w:val="4"/>
        <w:numPr>
          <w:ilvl w:val="0"/>
          <w:numId w:val="28"/>
        </w:numPr>
      </w:pPr>
      <w:r>
        <w:t>log4j.appender.</w:t>
      </w:r>
      <w:r w:rsidRPr="00750819">
        <w:t>appendarName</w:t>
      </w:r>
      <w:r w:rsidR="00D26B5E" w:rsidRPr="00750819">
        <w:t>.Encoding</w:t>
      </w:r>
      <w:r w:rsidR="00D26B5E" w:rsidRPr="00D26B5E">
        <w:t>=UTF-8</w:t>
      </w:r>
    </w:p>
    <w:p w:rsidR="00750819" w:rsidRPr="00D26B5E" w:rsidRDefault="00750819" w:rsidP="00D26B5E">
      <w:r>
        <w:t>其中appendarName就是具体的</w:t>
      </w:r>
      <w:r w:rsidR="00C5533A">
        <w:t>appendarName</w:t>
      </w:r>
      <w:r>
        <w:t>名字</w:t>
      </w:r>
      <w:r>
        <w:rPr>
          <w:rFonts w:hint="eastAsia"/>
        </w:rPr>
        <w:t>。</w:t>
      </w:r>
    </w:p>
    <w:p w:rsidR="00940FA1" w:rsidRDefault="00940FA1" w:rsidP="00940FA1">
      <w:pPr>
        <w:pStyle w:val="1"/>
      </w:pPr>
      <w:r w:rsidRPr="00940FA1">
        <w:rPr>
          <w:rFonts w:hint="eastAsia"/>
        </w:rPr>
        <w:lastRenderedPageBreak/>
        <w:t>如何在不同的模块中输出不同的日志</w:t>
      </w:r>
    </w:p>
    <w:p w:rsidR="00065A89" w:rsidRDefault="00065A89" w:rsidP="00065A89">
      <w:r>
        <w:rPr>
          <w:rFonts w:hint="eastAsia"/>
        </w:rPr>
        <w:t>用户基础信息模块路径为：</w:t>
      </w:r>
      <w:r>
        <w:t>com.test.user</w:t>
      </w:r>
    </w:p>
    <w:p w:rsidR="00065A89" w:rsidRDefault="00065A89" w:rsidP="00065A89">
      <w:r>
        <w:rPr>
          <w:rFonts w:hint="eastAsia"/>
        </w:rPr>
        <w:t>它下面有个类：</w:t>
      </w:r>
      <w:r>
        <w:t>com.test.user.service.impl.UserInfo</w:t>
      </w:r>
    </w:p>
    <w:p w:rsidR="00065A89" w:rsidRDefault="00065A89" w:rsidP="00065A89">
      <w:r>
        <w:t xml:space="preserve"> private Log log = LogFactory.getLog(UserInfo.class);</w:t>
      </w:r>
    </w:p>
    <w:p w:rsidR="00065A89" w:rsidRDefault="00065A89" w:rsidP="00D771CB">
      <w:pPr>
        <w:pStyle w:val="2"/>
        <w:numPr>
          <w:ilvl w:val="0"/>
          <w:numId w:val="23"/>
        </w:numPr>
        <w:ind w:leftChars="0" w:right="210"/>
      </w:pPr>
      <w:r>
        <w:rPr>
          <w:rFonts w:hint="eastAsia"/>
        </w:rPr>
        <w:t>方法</w:t>
      </w:r>
      <w:r>
        <w:t>1：</w:t>
      </w:r>
      <w:r>
        <w:rPr>
          <w:rFonts w:hint="eastAsia"/>
        </w:rPr>
        <w:t>在</w:t>
      </w:r>
      <w:r>
        <w:t>log4j.properties中加入:</w:t>
      </w:r>
    </w:p>
    <w:p w:rsidR="00065A89" w:rsidRDefault="00065A89" w:rsidP="00065A89">
      <w:r>
        <w:t>log4j.logger.com.test.user=info,userLog,stdout</w:t>
      </w:r>
    </w:p>
    <w:p w:rsidR="00065A89" w:rsidRDefault="00065A89" w:rsidP="00065A89">
      <w:r>
        <w:t xml:space="preserve"> log4j.appender.userLog=org.apache.log4j.FileAppender</w:t>
      </w:r>
    </w:p>
    <w:p w:rsidR="00065A89" w:rsidRDefault="00065A89" w:rsidP="00065A89">
      <w:r>
        <w:t xml:space="preserve"> log4j.appender.userLog.File=../logs/userinfo.log</w:t>
      </w:r>
    </w:p>
    <w:p w:rsidR="00065A89" w:rsidRDefault="00065A89" w:rsidP="00065A89">
      <w:r>
        <w:t xml:space="preserve"> log4j.appender.userLog.Append=true</w:t>
      </w:r>
    </w:p>
    <w:p w:rsidR="00065A89" w:rsidRDefault="00065A89" w:rsidP="00065A89">
      <w:r>
        <w:t xml:space="preserve"> log4j.appender.userLog.Threshold=info</w:t>
      </w:r>
    </w:p>
    <w:p w:rsidR="00065A89" w:rsidRDefault="00065A89" w:rsidP="00065A89">
      <w:r>
        <w:t xml:space="preserve"> log4j.appender.userLog.layout=org.apache.log4j.PatternLayout</w:t>
      </w:r>
    </w:p>
    <w:p w:rsidR="00065A89" w:rsidRPr="00065A89" w:rsidRDefault="00065A89" w:rsidP="00065A89">
      <w:r>
        <w:t xml:space="preserve"> log4j.appender.userLog.layout.ConversionPattern==%d %p [%c] - %m%n</w:t>
      </w:r>
    </w:p>
    <w:p w:rsidR="00065A89" w:rsidRPr="00065A89" w:rsidRDefault="00065A89" w:rsidP="00065A89">
      <w:r>
        <w:rPr>
          <w:rFonts w:hint="eastAsia"/>
        </w:rPr>
        <w:t>注：也就是让</w:t>
      </w:r>
      <w:r>
        <w:t>com.test.user模块下所有的logger使用log4j.appender.userLog所做的配置。</w:t>
      </w:r>
    </w:p>
    <w:p w:rsidR="00065A89" w:rsidRDefault="00065A89" w:rsidP="006E7FB3">
      <w:pPr>
        <w:pStyle w:val="2"/>
        <w:ind w:left="630" w:right="210"/>
      </w:pPr>
      <w:r>
        <w:rPr>
          <w:rFonts w:hint="eastAsia"/>
        </w:rPr>
        <w:t>方法</w:t>
      </w:r>
      <w:r>
        <w:t>2：自定义“别名”</w:t>
      </w:r>
    </w:p>
    <w:p w:rsidR="00065A89" w:rsidRPr="001C3F79" w:rsidRDefault="00065A89" w:rsidP="00065A89">
      <w:pPr>
        <w:rPr>
          <w:b/>
        </w:rPr>
      </w:pPr>
      <w:r>
        <w:t xml:space="preserve">private Log log = </w:t>
      </w:r>
      <w:r w:rsidRPr="001C3F79">
        <w:rPr>
          <w:b/>
        </w:rPr>
        <w:t>LogFactory.getLog("userInfoLog");</w:t>
      </w:r>
    </w:p>
    <w:p w:rsidR="00065A89" w:rsidRDefault="00065A89" w:rsidP="00065A89">
      <w:r>
        <w:rPr>
          <w:rFonts w:hint="eastAsia"/>
        </w:rPr>
        <w:t>然后在</w:t>
      </w:r>
      <w:r>
        <w:t>log4j.properties中加入:</w:t>
      </w:r>
    </w:p>
    <w:p w:rsidR="00065A89" w:rsidRDefault="00065A89" w:rsidP="00065A89">
      <w:r>
        <w:t>log4j.logger.userInfoLog=info,userLog,stdout</w:t>
      </w:r>
    </w:p>
    <w:p w:rsidR="00065A89" w:rsidRDefault="00065A89" w:rsidP="00065A89">
      <w:r>
        <w:t xml:space="preserve"> log4j.appender.userLog=org.apache.log4j.FileAppender</w:t>
      </w:r>
    </w:p>
    <w:p w:rsidR="00065A89" w:rsidRDefault="00065A89" w:rsidP="00065A89">
      <w:r>
        <w:t xml:space="preserve"> log4j.appender.userLog.File=../logs/userinfo.log</w:t>
      </w:r>
    </w:p>
    <w:p w:rsidR="00065A89" w:rsidRDefault="00065A89" w:rsidP="00065A89">
      <w:r>
        <w:t xml:space="preserve"> log4j.appender.userLog.Append=true</w:t>
      </w:r>
    </w:p>
    <w:p w:rsidR="00065A89" w:rsidRDefault="00065A89" w:rsidP="00065A89">
      <w:r>
        <w:t xml:space="preserve"> log4j.appender.userLog.Threshold=info</w:t>
      </w:r>
    </w:p>
    <w:p w:rsidR="00065A89" w:rsidRDefault="00065A89" w:rsidP="00065A89">
      <w:r>
        <w:t xml:space="preserve"> log4j.appender.userLog.layout=org.apache.log4j.PatternLayout</w:t>
      </w:r>
    </w:p>
    <w:p w:rsidR="00065A89" w:rsidRPr="00BB7AD3" w:rsidRDefault="00065A89" w:rsidP="00065A89">
      <w:r>
        <w:t xml:space="preserve"> log4j.appender.userLog.layout.Conve</w:t>
      </w:r>
      <w:r w:rsidR="00BB7AD3">
        <w:t>rsionPattern==%d %p [%c] - %m%n</w:t>
      </w:r>
    </w:p>
    <w:p w:rsidR="00940FA1" w:rsidRDefault="00065A89" w:rsidP="00065A89">
      <w:pPr>
        <w:rPr>
          <w:color w:val="FF0000"/>
        </w:rPr>
      </w:pPr>
      <w:r w:rsidRPr="00065A89">
        <w:rPr>
          <w:rFonts w:hint="eastAsia"/>
          <w:color w:val="FF0000"/>
        </w:rPr>
        <w:t>注：也就是在用</w:t>
      </w:r>
      <w:r w:rsidRPr="00065A89">
        <w:rPr>
          <w:color w:val="FF0000"/>
        </w:rPr>
        <w:t>logger时给它一个自定义的名字(如这里的"userInfoLog")，然后在log4j.properties中做出相应配置即可。，在这种模式下，即使在同一个类中也能定义多个不同输出的log.</w:t>
      </w:r>
    </w:p>
    <w:p w:rsidR="005B3E0A" w:rsidRPr="005B3E0A" w:rsidRDefault="005B3E0A" w:rsidP="005B3E0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B3E0A">
        <w:rPr>
          <w:rFonts w:ascii="微软雅黑" w:eastAsia="微软雅黑" w:hAnsi="微软雅黑" w:cs="Arial" w:hint="eastAsia"/>
          <w:kern w:val="0"/>
          <w:sz w:val="18"/>
          <w:szCs w:val="18"/>
        </w:rPr>
        <w:t>在类中调用代码如下：</w:t>
      </w:r>
      <w:r w:rsidRPr="005B3E0A">
        <w:rPr>
          <w:rFonts w:ascii="微软雅黑" w:eastAsia="微软雅黑" w:hAnsi="微软雅黑" w:cs="Arial" w:hint="eastAsia"/>
          <w:kern w:val="0"/>
          <w:sz w:val="18"/>
          <w:szCs w:val="18"/>
        </w:rPr>
        <w:br/>
        <w:t>private Log loggerError = LogFactory.getLog("userErrorLog");</w:t>
      </w:r>
      <w:r w:rsidRPr="005B3E0A">
        <w:rPr>
          <w:rFonts w:ascii="微软雅黑" w:eastAsia="微软雅黑" w:hAnsi="微软雅黑" w:cs="Arial" w:hint="eastAsia"/>
          <w:kern w:val="0"/>
          <w:sz w:val="18"/>
          <w:szCs w:val="18"/>
        </w:rPr>
        <w:br/>
        <w:t>private Log loggerInfo = LogFactory.getLog("userInfoLog");</w:t>
      </w:r>
    </w:p>
    <w:p w:rsidR="005B3E0A" w:rsidRPr="005B3E0A" w:rsidRDefault="005B3E0A" w:rsidP="005B3E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B3E0A">
        <w:rPr>
          <w:rFonts w:ascii="微软雅黑" w:eastAsia="微软雅黑" w:hAnsi="微软雅黑" w:cs="Arial" w:hint="eastAsia"/>
          <w:kern w:val="0"/>
          <w:sz w:val="18"/>
          <w:szCs w:val="18"/>
        </w:rPr>
        <w:lastRenderedPageBreak/>
        <w:t>自定义的日志默认是同时输出到log4j.rootLogger所配置的日志中的，如何能只让它们输出到自己指定的日志中呢？</w:t>
      </w:r>
    </w:p>
    <w:p w:rsidR="005B3E0A" w:rsidRPr="005B3E0A" w:rsidRDefault="005B3E0A" w:rsidP="005B3E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B3E0A">
        <w:rPr>
          <w:rFonts w:ascii="微软雅黑" w:eastAsia="微软雅黑" w:hAnsi="微软雅黑" w:cs="Arial" w:hint="eastAsia"/>
          <w:b/>
          <w:bCs/>
          <w:color w:val="990000"/>
          <w:kern w:val="0"/>
          <w:sz w:val="18"/>
          <w:szCs w:val="18"/>
        </w:rPr>
        <w:t>log4j.additivity.userInfoLog = false</w:t>
      </w:r>
      <w:r w:rsidRPr="005B3E0A">
        <w:rPr>
          <w:rFonts w:ascii="微软雅黑" w:eastAsia="微软雅黑" w:hAnsi="微软雅黑" w:cs="Arial" w:hint="eastAsia"/>
          <w:kern w:val="0"/>
          <w:sz w:val="18"/>
          <w:szCs w:val="18"/>
        </w:rPr>
        <w:br/>
        <w:t>它用来设置是否同时输出到log4j.rootLogger所配置的日志中，设为false就不会输出到其它地方啦！注意这里的"userInfoLog"是你在程序中给logger起的那个自定义的名字！</w:t>
      </w:r>
      <w:r w:rsidRPr="005B3E0A">
        <w:rPr>
          <w:rFonts w:ascii="微软雅黑" w:eastAsia="微软雅黑" w:hAnsi="微软雅黑" w:cs="Arial" w:hint="eastAsia"/>
          <w:kern w:val="0"/>
          <w:sz w:val="18"/>
          <w:szCs w:val="18"/>
        </w:rPr>
        <w:br/>
        <w:t>如果你说，我只是不想同时输出这个日志到log4j.rootLogger所配置的logfile中，stdout里我还想同时输出呢！如：</w:t>
      </w:r>
      <w:r w:rsidRPr="005B3E0A">
        <w:rPr>
          <w:rFonts w:ascii="微软雅黑" w:eastAsia="微软雅黑" w:hAnsi="微软雅黑" w:cs="Arial" w:hint="eastAsia"/>
          <w:kern w:val="0"/>
          <w:sz w:val="18"/>
          <w:szCs w:val="18"/>
        </w:rPr>
        <w:br/>
        <w:t xml:space="preserve">log4j.logger.userInfoLog=DEBUG, userLog, </w:t>
      </w:r>
      <w:r w:rsidRPr="005B3E0A">
        <w:rPr>
          <w:rFonts w:ascii="微软雅黑" w:eastAsia="微软雅黑" w:hAnsi="微软雅黑" w:cs="Arial" w:hint="eastAsia"/>
          <w:b/>
          <w:bCs/>
          <w:color w:val="009900"/>
          <w:kern w:val="0"/>
          <w:sz w:val="18"/>
          <w:szCs w:val="18"/>
        </w:rPr>
        <w:t>stdout</w:t>
      </w:r>
    </w:p>
    <w:p w:rsidR="00C577E6" w:rsidRDefault="00477E47" w:rsidP="00477E47">
      <w:pPr>
        <w:pStyle w:val="1"/>
      </w:pPr>
      <w:r w:rsidRPr="00477E47">
        <w:rPr>
          <w:rFonts w:hint="eastAsia"/>
        </w:rPr>
        <w:t>加载</w:t>
      </w:r>
      <w:r w:rsidRPr="00477E47">
        <w:t>log4j.properties文件</w:t>
      </w:r>
    </w:p>
    <w:p w:rsidR="00DB0164" w:rsidRDefault="006F6836" w:rsidP="006F6836">
      <w:pPr>
        <w:pStyle w:val="2"/>
        <w:numPr>
          <w:ilvl w:val="0"/>
          <w:numId w:val="21"/>
        </w:numPr>
        <w:ind w:leftChars="0" w:right="210"/>
      </w:pPr>
      <w:r w:rsidRPr="006F6836">
        <w:t>Log4j加载配置文件时</w:t>
      </w:r>
      <w:r w:rsidRPr="006F6836">
        <w:rPr>
          <w:rFonts w:hint="eastAsia"/>
        </w:rPr>
        <w:t>：</w:t>
      </w:r>
    </w:p>
    <w:p w:rsidR="006F6836" w:rsidRPr="006F6836" w:rsidRDefault="006F6836" w:rsidP="0094454D">
      <w:pPr>
        <w:pStyle w:val="3"/>
        <w:numPr>
          <w:ilvl w:val="0"/>
          <w:numId w:val="29"/>
        </w:numPr>
      </w:pPr>
      <w:r>
        <w:t>如果是Tomcat</w:t>
      </w:r>
      <w:r>
        <w:rPr>
          <w:rFonts w:hint="eastAsia"/>
        </w:rPr>
        <w:t>，</w:t>
      </w:r>
      <w:r>
        <w:t>则会默认寻找</w:t>
      </w:r>
      <w:r w:rsidRPr="006F6836">
        <w:t>$TOMCAT_HOME/lib/log4j.xml</w:t>
      </w:r>
      <w:r>
        <w:t>或者</w:t>
      </w:r>
      <w:r w:rsidRPr="006F6836">
        <w:t>log4j.properties</w:t>
      </w:r>
      <w:r w:rsidR="004B576F">
        <w:rPr>
          <w:rFonts w:hint="eastAsia"/>
        </w:rPr>
        <w:t>，如果指定了Log</w:t>
      </w:r>
      <w:r w:rsidR="004B576F">
        <w:t>4j的位置</w:t>
      </w:r>
      <w:r w:rsidR="004B576F">
        <w:rPr>
          <w:rFonts w:hint="eastAsia"/>
        </w:rPr>
        <w:t>，</w:t>
      </w:r>
      <w:r w:rsidR="004B576F">
        <w:t>也会</w:t>
      </w:r>
      <w:r w:rsidR="00A16497">
        <w:rPr>
          <w:rFonts w:hint="eastAsia"/>
        </w:rPr>
        <w:t>会从指定的位置处寻找Log</w:t>
      </w:r>
      <w:r w:rsidR="00A16497">
        <w:t>4j的配置文件</w:t>
      </w:r>
      <w:r w:rsidR="00A16497">
        <w:rPr>
          <w:rFonts w:hint="eastAsia"/>
        </w:rPr>
        <w:t>。</w:t>
      </w:r>
    </w:p>
    <w:p w:rsidR="006F6836" w:rsidRDefault="004B576F" w:rsidP="0094454D">
      <w:pPr>
        <w:pStyle w:val="4"/>
      </w:pPr>
      <w:r>
        <w:t>如果是自己的一个</w:t>
      </w:r>
      <w:r w:rsidR="0094454D">
        <w:t>Web</w:t>
      </w:r>
      <w:r>
        <w:t>应用</w:t>
      </w:r>
      <w:r>
        <w:rPr>
          <w:rFonts w:hint="eastAsia"/>
        </w:rPr>
        <w:t>，则默认</w:t>
      </w:r>
      <w:r w:rsidR="006F6836">
        <w:t>会</w:t>
      </w:r>
      <w:r>
        <w:t>寻找该应用的</w:t>
      </w:r>
      <w:r w:rsidRPr="004B576F">
        <w:t>/WEB-INF/classes(或者lib)/log4j.xml</w:t>
      </w:r>
      <w:r>
        <w:t>或</w:t>
      </w:r>
      <w:r w:rsidRPr="004B576F">
        <w:t>log4j.properties</w:t>
      </w:r>
      <w:r>
        <w:rPr>
          <w:rFonts w:hint="eastAsia"/>
        </w:rPr>
        <w:t>。</w:t>
      </w:r>
      <w:r w:rsidR="00884514">
        <w:rPr>
          <w:rFonts w:hint="eastAsia"/>
        </w:rPr>
        <w:t>也可以从配置Log</w:t>
      </w:r>
      <w:r w:rsidR="00884514">
        <w:t>4j的位置处加载log4j</w:t>
      </w:r>
      <w:r w:rsidR="00884514">
        <w:rPr>
          <w:rFonts w:hint="eastAsia"/>
        </w:rPr>
        <w:t>.xml或log</w:t>
      </w:r>
      <w:r w:rsidR="00884514">
        <w:t>4</w:t>
      </w:r>
      <w:r w:rsidR="00884514">
        <w:rPr>
          <w:rFonts w:hint="eastAsia"/>
        </w:rPr>
        <w:t>.properties。</w:t>
      </w:r>
    </w:p>
    <w:p w:rsidR="005E2D1B" w:rsidRDefault="005E2D1B" w:rsidP="004B576F">
      <w:pPr>
        <w:ind w:firstLineChars="200" w:firstLine="420"/>
        <w:rPr>
          <w:b/>
        </w:rPr>
      </w:pPr>
      <w:r w:rsidRPr="005E2D1B">
        <w:rPr>
          <w:rFonts w:hint="eastAsia"/>
          <w:b/>
        </w:rPr>
        <w:t>对于</w:t>
      </w:r>
      <w:r w:rsidRPr="005E2D1B">
        <w:rPr>
          <w:b/>
        </w:rPr>
        <w:t>WEB-INF下是classes优先还是lib优先 你可以自己测试一下</w:t>
      </w:r>
      <w:r w:rsidRPr="005E2D1B">
        <w:rPr>
          <w:rFonts w:hint="eastAsia"/>
          <w:b/>
        </w:rPr>
        <w:t>。</w:t>
      </w:r>
    </w:p>
    <w:p w:rsidR="007C2D0F" w:rsidRPr="005E2D1B" w:rsidRDefault="000605EB" w:rsidP="000605EB">
      <w:pPr>
        <w:ind w:firstLineChars="400" w:firstLine="840"/>
        <w:rPr>
          <w:b/>
        </w:rPr>
      </w:pPr>
      <w:r>
        <w:rPr>
          <w:b/>
        </w:rPr>
        <w:t>因此</w:t>
      </w:r>
      <w:r>
        <w:rPr>
          <w:rFonts w:hint="eastAsia"/>
          <w:b/>
        </w:rPr>
        <w:t>，实际开发中，只需要把log</w:t>
      </w:r>
      <w:r>
        <w:rPr>
          <w:b/>
        </w:rPr>
        <w:t>4j.xml或</w:t>
      </w:r>
      <w:r>
        <w:rPr>
          <w:rFonts w:hint="eastAsia"/>
          <w:b/>
        </w:rPr>
        <w:t>log4j.properties配置文件放在src目录下，生成war包或编译运行时，默认将此配置文件放到</w:t>
      </w:r>
      <w:r>
        <w:rPr>
          <w:b/>
        </w:rPr>
        <w:t>/WEB-INF/classes下</w:t>
      </w:r>
      <w:r>
        <w:rPr>
          <w:rFonts w:hint="eastAsia"/>
          <w:b/>
        </w:rPr>
        <w:t>。</w:t>
      </w:r>
      <w:r>
        <w:rPr>
          <w:b/>
        </w:rPr>
        <w:t>放到src或src/main/java</w:t>
      </w:r>
      <w:r>
        <w:rPr>
          <w:rFonts w:hint="eastAsia"/>
          <w:b/>
        </w:rPr>
        <w:t>下，都是一样的，因为编译的时候类都变成了class文件，都在classes目录下。确保最后log</w:t>
      </w:r>
      <w:r>
        <w:rPr>
          <w:b/>
        </w:rPr>
        <w:t>4j.xml或</w:t>
      </w:r>
      <w:r>
        <w:rPr>
          <w:rFonts w:hint="eastAsia"/>
          <w:b/>
        </w:rPr>
        <w:t>log4j.properties在classes</w:t>
      </w:r>
      <w:r>
        <w:rPr>
          <w:b/>
        </w:rPr>
        <w:t>目录下即可自动加载</w:t>
      </w:r>
      <w:r>
        <w:rPr>
          <w:rFonts w:hint="eastAsia"/>
          <w:b/>
        </w:rPr>
        <w:t>。</w:t>
      </w:r>
    </w:p>
    <w:p w:rsidR="00477E47" w:rsidRDefault="00767417" w:rsidP="00767417">
      <w:pPr>
        <w:pStyle w:val="2"/>
        <w:numPr>
          <w:ilvl w:val="0"/>
          <w:numId w:val="21"/>
        </w:numPr>
        <w:ind w:leftChars="0" w:right="210"/>
        <w:rPr>
          <w:rStyle w:val="a7"/>
          <w:rFonts w:ascii="微软雅黑" w:eastAsia="微软雅黑" w:hAnsi="微软雅黑" w:cs="Arial"/>
          <w:color w:val="FF0000"/>
          <w:sz w:val="20"/>
          <w:szCs w:val="20"/>
        </w:rPr>
      </w:pPr>
      <w:r w:rsidRPr="00767417">
        <w:t>spring方式加载，配置与</w:t>
      </w:r>
      <w:r w:rsidRPr="00767417">
        <w:rPr>
          <w:b w:val="0"/>
        </w:rPr>
        <w:t>web.xml中</w:t>
      </w:r>
      <w:r w:rsidRPr="00767417">
        <w:t>：</w:t>
      </w:r>
      <w:hyperlink r:id="rId8" w:tgtFrame="_blank" w:tooltip="Java EE知识库" w:history="1">
        <w:r w:rsidRPr="00767417">
          <w:rPr>
            <w:rStyle w:val="a8"/>
            <w:rFonts w:ascii="微软雅黑" w:eastAsia="微软雅黑" w:hAnsi="微软雅黑" w:cs="Arial" w:hint="eastAsia"/>
            <w:b w:val="0"/>
            <w:bCs w:val="0"/>
            <w:color w:val="DF3434"/>
            <w:sz w:val="20"/>
            <w:szCs w:val="20"/>
          </w:rPr>
          <w:t>spring</w:t>
        </w:r>
      </w:hyperlink>
      <w:r w:rsidRPr="00767417">
        <w:rPr>
          <w:rStyle w:val="a7"/>
          <w:rFonts w:ascii="微软雅黑" w:eastAsia="微软雅黑" w:hAnsi="微软雅黑" w:cs="Arial" w:hint="eastAsia"/>
          <w:color w:val="FF0000"/>
          <w:sz w:val="20"/>
          <w:szCs w:val="20"/>
        </w:rPr>
        <w:t>方式加载，配置与web.xml中：</w:t>
      </w:r>
    </w:p>
    <w:p w:rsidR="00767417" w:rsidRPr="00B957F0" w:rsidRDefault="00767417" w:rsidP="008C4D34">
      <w:pPr>
        <w:ind w:firstLineChars="200" w:firstLine="420"/>
        <w:rPr>
          <w:b/>
          <w:color w:val="FF0000"/>
          <w:sz w:val="20"/>
        </w:rPr>
      </w:pPr>
      <w:r w:rsidRPr="008C4D34">
        <w:rPr>
          <w:b/>
        </w:rPr>
        <w:t>Spring加载log4j.properties，它提供了一个</w:t>
      </w:r>
      <w:r w:rsidRPr="008A70DD">
        <w:rPr>
          <w:b/>
          <w:u w:val="single"/>
        </w:rPr>
        <w:t>Log4jConfigListener</w:t>
      </w:r>
      <w:r w:rsidRPr="008C4D34">
        <w:rPr>
          <w:b/>
        </w:rPr>
        <w:t>，</w:t>
      </w:r>
      <w:r>
        <w:t>本身就能通过web.xml配置从指定位置加载log4j配置文件和log4j的输出路径，</w:t>
      </w:r>
      <w:r w:rsidRPr="00B957F0">
        <w:rPr>
          <w:b/>
          <w:color w:val="FF0000"/>
        </w:rPr>
        <w:t>要注意的是</w:t>
      </w:r>
      <w:r w:rsidRPr="00B957F0">
        <w:rPr>
          <w:b/>
          <w:color w:val="FF0000"/>
          <w:sz w:val="20"/>
        </w:rPr>
        <w:t>Log4jConfigListener必须要在Spring的Listener之前。</w:t>
      </w:r>
    </w:p>
    <w:p w:rsidR="00767417" w:rsidRPr="00767417" w:rsidRDefault="00767417" w:rsidP="00767417">
      <w:pPr>
        <w:rPr>
          <w:sz w:val="20"/>
        </w:rPr>
      </w:pPr>
      <w:r>
        <w:rPr>
          <w:sz w:val="20"/>
        </w:rPr>
        <w:t>web.xml</w:t>
      </w:r>
    </w:p>
    <w:p w:rsidR="00767417" w:rsidRPr="001F4DD2" w:rsidRDefault="00767417" w:rsidP="00767417">
      <w:pPr>
        <w:rPr>
          <w:b/>
          <w:sz w:val="20"/>
        </w:rPr>
      </w:pPr>
      <w:r w:rsidRPr="001F4DD2">
        <w:rPr>
          <w:b/>
          <w:sz w:val="20"/>
        </w:rPr>
        <w:t>&lt;!-- 设置由Spring载入的Log4j配置文件位置 --&gt;</w:t>
      </w:r>
    </w:p>
    <w:p w:rsidR="00767417" w:rsidRPr="001F4DD2" w:rsidRDefault="00767417" w:rsidP="00767417">
      <w:pPr>
        <w:rPr>
          <w:b/>
          <w:sz w:val="20"/>
        </w:rPr>
      </w:pPr>
      <w:r w:rsidRPr="001F4DD2">
        <w:rPr>
          <w:b/>
          <w:sz w:val="20"/>
        </w:rPr>
        <w:t>&lt;context-param&gt;</w:t>
      </w:r>
    </w:p>
    <w:p w:rsidR="00767417" w:rsidRPr="001F4DD2" w:rsidRDefault="00767417" w:rsidP="00767417">
      <w:pPr>
        <w:rPr>
          <w:b/>
          <w:sz w:val="20"/>
        </w:rPr>
      </w:pPr>
      <w:r w:rsidRPr="001F4DD2">
        <w:rPr>
          <w:b/>
          <w:sz w:val="20"/>
        </w:rPr>
        <w:t>&lt;param-name&gt;log4jConfigLocation&lt;/param-name&gt;</w:t>
      </w:r>
    </w:p>
    <w:p w:rsidR="00767417" w:rsidRPr="001F4DD2" w:rsidRDefault="00767417" w:rsidP="00767417">
      <w:pPr>
        <w:rPr>
          <w:b/>
          <w:sz w:val="20"/>
        </w:rPr>
      </w:pPr>
      <w:r w:rsidRPr="001F4DD2">
        <w:rPr>
          <w:b/>
          <w:sz w:val="20"/>
        </w:rPr>
        <w:t>&lt;param-value&gt;WEB-INF/classes/log4j.properties&lt;/param-value&gt;</w:t>
      </w:r>
    </w:p>
    <w:p w:rsidR="00767417" w:rsidRDefault="001F4DD2" w:rsidP="00767417">
      <w:pPr>
        <w:rPr>
          <w:b/>
          <w:sz w:val="20"/>
        </w:rPr>
      </w:pPr>
      <w:r>
        <w:rPr>
          <w:b/>
          <w:sz w:val="20"/>
        </w:rPr>
        <w:lastRenderedPageBreak/>
        <w:t>&lt;/context-param&gt;</w:t>
      </w:r>
    </w:p>
    <w:p w:rsidR="001F4DD2" w:rsidRPr="001F4DD2" w:rsidRDefault="001F4DD2" w:rsidP="00767417">
      <w:pPr>
        <w:rPr>
          <w:b/>
          <w:sz w:val="20"/>
        </w:rPr>
      </w:pPr>
    </w:p>
    <w:p w:rsidR="00767417" w:rsidRPr="001F4DD2" w:rsidRDefault="00767417" w:rsidP="00767417">
      <w:pPr>
        <w:rPr>
          <w:b/>
          <w:sz w:val="20"/>
        </w:rPr>
      </w:pPr>
      <w:r w:rsidRPr="001F4DD2">
        <w:rPr>
          <w:b/>
          <w:sz w:val="20"/>
        </w:rPr>
        <w:t xml:space="preserve">&lt;!-- </w:t>
      </w:r>
      <w:r w:rsidRPr="00E11333">
        <w:rPr>
          <w:b/>
          <w:sz w:val="20"/>
          <w:u w:val="single"/>
        </w:rPr>
        <w:t>Spring刷新Log4j配置文件变动的间隔</w:t>
      </w:r>
      <w:r w:rsidRPr="001F4DD2">
        <w:rPr>
          <w:b/>
          <w:sz w:val="20"/>
        </w:rPr>
        <w:t>,单位为毫秒 --&gt;</w:t>
      </w:r>
    </w:p>
    <w:p w:rsidR="00767417" w:rsidRPr="001F4DD2" w:rsidRDefault="00767417" w:rsidP="00767417">
      <w:pPr>
        <w:rPr>
          <w:b/>
          <w:sz w:val="20"/>
        </w:rPr>
      </w:pPr>
      <w:r w:rsidRPr="001F4DD2">
        <w:rPr>
          <w:b/>
          <w:sz w:val="20"/>
        </w:rPr>
        <w:t>&lt;context-param&gt;</w:t>
      </w:r>
    </w:p>
    <w:p w:rsidR="00767417" w:rsidRPr="001F4DD2" w:rsidRDefault="00767417" w:rsidP="00767417">
      <w:pPr>
        <w:rPr>
          <w:b/>
          <w:sz w:val="20"/>
        </w:rPr>
      </w:pPr>
      <w:r w:rsidRPr="001F4DD2">
        <w:rPr>
          <w:b/>
          <w:sz w:val="20"/>
        </w:rPr>
        <w:t>&lt;param-name&gt;</w:t>
      </w:r>
      <w:r w:rsidRPr="00E11333">
        <w:rPr>
          <w:b/>
          <w:color w:val="FF0000"/>
          <w:sz w:val="20"/>
        </w:rPr>
        <w:t>log4jRefreshInterval</w:t>
      </w:r>
      <w:r w:rsidRPr="001F4DD2">
        <w:rPr>
          <w:b/>
          <w:sz w:val="20"/>
        </w:rPr>
        <w:t>&lt;/param-name&gt;</w:t>
      </w:r>
    </w:p>
    <w:p w:rsidR="00767417" w:rsidRPr="001F4DD2" w:rsidRDefault="00767417" w:rsidP="00767417">
      <w:pPr>
        <w:rPr>
          <w:b/>
          <w:sz w:val="20"/>
        </w:rPr>
      </w:pPr>
      <w:r w:rsidRPr="001F4DD2">
        <w:rPr>
          <w:b/>
          <w:sz w:val="20"/>
        </w:rPr>
        <w:t>&lt;param-value&gt;10000&lt;/param-value&gt;</w:t>
      </w:r>
    </w:p>
    <w:p w:rsidR="001F4DD2" w:rsidRPr="00DB0164" w:rsidRDefault="00767417" w:rsidP="00767417">
      <w:pPr>
        <w:rPr>
          <w:b/>
          <w:sz w:val="20"/>
        </w:rPr>
      </w:pPr>
      <w:r w:rsidRPr="001F4DD2">
        <w:rPr>
          <w:b/>
          <w:sz w:val="20"/>
        </w:rPr>
        <w:t>&lt;/context-param&gt;</w:t>
      </w:r>
    </w:p>
    <w:p w:rsidR="008A4B4F" w:rsidRDefault="008A4B4F" w:rsidP="00767417">
      <w:pPr>
        <w:rPr>
          <w:sz w:val="20"/>
        </w:rPr>
      </w:pPr>
    </w:p>
    <w:p w:rsidR="00282C48" w:rsidRPr="008A4B4F" w:rsidRDefault="00767417" w:rsidP="00767417">
      <w:pPr>
        <w:rPr>
          <w:b/>
          <w:sz w:val="20"/>
        </w:rPr>
      </w:pPr>
      <w:r w:rsidRPr="008A4B4F">
        <w:rPr>
          <w:b/>
          <w:sz w:val="20"/>
        </w:rPr>
        <w:t>&lt;listener&gt;</w:t>
      </w:r>
    </w:p>
    <w:p w:rsidR="00767417" w:rsidRPr="008A4B4F" w:rsidRDefault="00767417" w:rsidP="00282C48">
      <w:pPr>
        <w:ind w:firstLine="420"/>
        <w:rPr>
          <w:b/>
          <w:sz w:val="20"/>
        </w:rPr>
      </w:pPr>
      <w:r w:rsidRPr="008A4B4F">
        <w:rPr>
          <w:b/>
          <w:sz w:val="20"/>
        </w:rPr>
        <w:t>&lt;listener-class&gt;org.springframework.web.util.Log4jConfigListener&lt;/listener-class&gt;</w:t>
      </w:r>
    </w:p>
    <w:p w:rsidR="00767417" w:rsidRDefault="00767417" w:rsidP="00767417">
      <w:pPr>
        <w:rPr>
          <w:b/>
          <w:sz w:val="20"/>
        </w:rPr>
      </w:pPr>
      <w:r w:rsidRPr="008A4B4F">
        <w:rPr>
          <w:b/>
          <w:sz w:val="20"/>
        </w:rPr>
        <w:t>&lt;/listener&gt;</w:t>
      </w:r>
    </w:p>
    <w:p w:rsidR="008C6B83" w:rsidRDefault="008C6B83" w:rsidP="008C6B83">
      <w:pPr>
        <w:pStyle w:val="2"/>
        <w:ind w:left="630" w:right="210"/>
        <w:rPr>
          <w:rStyle w:val="a7"/>
          <w:rFonts w:ascii="微软雅黑" w:eastAsia="微软雅黑" w:hAnsi="微软雅黑" w:cs="Arial"/>
          <w:color w:val="FF0000"/>
          <w:sz w:val="20"/>
          <w:szCs w:val="20"/>
        </w:rPr>
      </w:pPr>
      <w:r>
        <w:rPr>
          <w:rStyle w:val="a7"/>
          <w:rFonts w:ascii="微软雅黑" w:eastAsia="微软雅黑" w:hAnsi="微软雅黑" w:cs="Arial" w:hint="eastAsia"/>
          <w:color w:val="FF0000"/>
          <w:sz w:val="20"/>
          <w:szCs w:val="20"/>
        </w:rPr>
        <w:t>可以通过资源类对资源文件进行加载，与使用为一体</w:t>
      </w:r>
    </w:p>
    <w:p w:rsidR="00C72030" w:rsidRPr="00C72030" w:rsidRDefault="00C72030" w:rsidP="00C72030">
      <w:pPr>
        <w:rPr>
          <w:sz w:val="18"/>
        </w:rPr>
      </w:pPr>
      <w:r w:rsidRPr="00C72030">
        <w:rPr>
          <w:sz w:val="18"/>
        </w:rPr>
        <w:t xml:space="preserve">public class Logger4JTest {    </w:t>
      </w:r>
    </w:p>
    <w:p w:rsidR="00C72030" w:rsidRPr="00C72030" w:rsidRDefault="00C72030" w:rsidP="00C72030">
      <w:pPr>
        <w:rPr>
          <w:sz w:val="18"/>
        </w:rPr>
      </w:pPr>
      <w:r w:rsidRPr="00C72030">
        <w:rPr>
          <w:sz w:val="18"/>
        </w:rPr>
        <w:t xml:space="preserve">    public static void main(String[] args) {  </w:t>
      </w:r>
    </w:p>
    <w:p w:rsidR="00C72030" w:rsidRPr="00C72030" w:rsidRDefault="00C72030" w:rsidP="00C72030">
      <w:pPr>
        <w:rPr>
          <w:b/>
          <w:color w:val="FF0000"/>
          <w:sz w:val="18"/>
        </w:rPr>
      </w:pPr>
      <w:r w:rsidRPr="00C72030">
        <w:rPr>
          <w:sz w:val="18"/>
        </w:rPr>
        <w:t xml:space="preserve">      </w:t>
      </w:r>
      <w:r w:rsidRPr="00C72030">
        <w:rPr>
          <w:b/>
          <w:color w:val="FF0000"/>
          <w:sz w:val="18"/>
        </w:rPr>
        <w:t xml:space="preserve">  PropertyConfigurator.configure(" D:/log/log4j.properties ");  </w:t>
      </w:r>
    </w:p>
    <w:p w:rsidR="00C72030" w:rsidRPr="00C72030" w:rsidRDefault="00C72030" w:rsidP="00C72030">
      <w:pPr>
        <w:rPr>
          <w:b/>
          <w:color w:val="FF0000"/>
          <w:sz w:val="18"/>
        </w:rPr>
      </w:pPr>
      <w:r w:rsidRPr="00C72030">
        <w:rPr>
          <w:b/>
          <w:color w:val="FF0000"/>
          <w:sz w:val="18"/>
        </w:rPr>
        <w:t xml:space="preserve">        Logger logger = Logger.getLogger(Logger4JTest.class);  </w:t>
      </w:r>
    </w:p>
    <w:p w:rsidR="00C72030" w:rsidRPr="00C72030" w:rsidRDefault="00C72030" w:rsidP="00C72030">
      <w:pPr>
        <w:rPr>
          <w:sz w:val="18"/>
        </w:rPr>
      </w:pPr>
      <w:r w:rsidRPr="00C72030">
        <w:rPr>
          <w:sz w:val="18"/>
        </w:rPr>
        <w:t xml:space="preserve">       logger.debug(" debug ");  </w:t>
      </w:r>
    </w:p>
    <w:p w:rsidR="00C72030" w:rsidRPr="00C72030" w:rsidRDefault="00C72030" w:rsidP="00C72030">
      <w:pPr>
        <w:rPr>
          <w:sz w:val="18"/>
        </w:rPr>
      </w:pPr>
      <w:r w:rsidRPr="00C72030">
        <w:rPr>
          <w:sz w:val="18"/>
        </w:rPr>
        <w:t xml:space="preserve">        logger.error(" error ");  </w:t>
      </w:r>
    </w:p>
    <w:p w:rsidR="00C72030" w:rsidRPr="00C72030" w:rsidRDefault="00C72030" w:rsidP="00C72030">
      <w:pPr>
        <w:rPr>
          <w:sz w:val="18"/>
        </w:rPr>
      </w:pPr>
      <w:r w:rsidRPr="00C72030">
        <w:rPr>
          <w:sz w:val="18"/>
        </w:rPr>
        <w:t xml:space="preserve">    }  </w:t>
      </w:r>
    </w:p>
    <w:p w:rsidR="008C6B83" w:rsidRPr="008C6B83" w:rsidRDefault="00C72030" w:rsidP="00C72030">
      <w:r w:rsidRPr="00C72030">
        <w:rPr>
          <w:sz w:val="18"/>
        </w:rPr>
        <w:t>}</w:t>
      </w:r>
      <w:r>
        <w:t xml:space="preserve">  </w:t>
      </w:r>
    </w:p>
    <w:p w:rsidR="00D93943" w:rsidRDefault="00D93943" w:rsidP="00BC46C5">
      <w:pPr>
        <w:pStyle w:val="1"/>
      </w:pPr>
      <w:r>
        <w:rPr>
          <w:rFonts w:hint="eastAsia"/>
        </w:rPr>
        <w:t>在程序中Log</w:t>
      </w:r>
      <w:r>
        <w:t>4j的具体使用</w:t>
      </w:r>
    </w:p>
    <w:p w:rsidR="00041085" w:rsidRPr="00041085" w:rsidRDefault="000066E6" w:rsidP="00041085">
      <w:pPr>
        <w:ind w:firstLineChars="200" w:firstLine="400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在程序中使用Log4j之前，首先要将</w:t>
      </w:r>
      <w:r w:rsidRPr="000066E6">
        <w:rPr>
          <w:rFonts w:ascii="微软雅黑" w:eastAsia="微软雅黑" w:hAnsi="微软雅黑" w:cs="Arial" w:hint="eastAsia"/>
          <w:b/>
          <w:sz w:val="20"/>
          <w:szCs w:val="20"/>
        </w:rPr>
        <w:t>commons-logging.jar和logging-log4j-1.2.9.jar</w:t>
      </w:r>
      <w:r>
        <w:rPr>
          <w:rFonts w:ascii="微软雅黑" w:eastAsia="微软雅黑" w:hAnsi="微软雅黑" w:cs="Arial" w:hint="eastAsia"/>
          <w:sz w:val="20"/>
          <w:szCs w:val="20"/>
        </w:rPr>
        <w:t>导入</w:t>
      </w:r>
      <w:r w:rsidRPr="00C5611A">
        <w:rPr>
          <w:rFonts w:ascii="微软雅黑" w:eastAsia="微软雅黑" w:hAnsi="微软雅黑" w:cs="Arial" w:hint="eastAsia"/>
          <w:b/>
          <w:sz w:val="20"/>
          <w:szCs w:val="20"/>
        </w:rPr>
        <w:t>到classpath</w:t>
      </w:r>
      <w:r>
        <w:rPr>
          <w:rFonts w:ascii="微软雅黑" w:eastAsia="微软雅黑" w:hAnsi="微软雅黑" w:cs="Arial" w:hint="eastAsia"/>
          <w:sz w:val="20"/>
          <w:szCs w:val="20"/>
        </w:rPr>
        <w:t>中，并将</w:t>
      </w:r>
      <w:r w:rsidRPr="00C5611A">
        <w:rPr>
          <w:rFonts w:ascii="微软雅黑" w:eastAsia="微软雅黑" w:hAnsi="微软雅黑" w:cs="Arial" w:hint="eastAsia"/>
          <w:b/>
          <w:color w:val="FF0000"/>
          <w:sz w:val="20"/>
          <w:szCs w:val="20"/>
        </w:rPr>
        <w:t>log4j.properties放于src根目录中</w:t>
      </w:r>
      <w:r>
        <w:rPr>
          <w:rFonts w:ascii="微软雅黑" w:eastAsia="微软雅黑" w:hAnsi="微软雅黑" w:cs="Arial" w:hint="eastAsia"/>
          <w:sz w:val="20"/>
          <w:szCs w:val="20"/>
        </w:rPr>
        <w:t>。接下来就可以使用了</w:t>
      </w:r>
      <w:r w:rsidR="00C5611A">
        <w:rPr>
          <w:rFonts w:ascii="微软雅黑" w:eastAsia="微软雅黑" w:hAnsi="微软雅黑" w:cs="Arial" w:hint="eastAsia"/>
          <w:sz w:val="20"/>
          <w:szCs w:val="20"/>
        </w:rPr>
        <w:t>。</w:t>
      </w:r>
      <w:r w:rsidR="00041085">
        <w:rPr>
          <w:rFonts w:ascii="微软雅黑" w:eastAsia="微软雅黑" w:hAnsi="微软雅黑" w:cs="Arial"/>
          <w:sz w:val="20"/>
          <w:szCs w:val="20"/>
        </w:rPr>
        <w:t>这是默认位置</w:t>
      </w:r>
      <w:r w:rsidR="00041085">
        <w:rPr>
          <w:rFonts w:ascii="微软雅黑" w:eastAsia="微软雅黑" w:hAnsi="微软雅黑" w:cs="Arial" w:hint="eastAsia"/>
          <w:sz w:val="20"/>
          <w:szCs w:val="20"/>
        </w:rPr>
        <w:t>，</w:t>
      </w:r>
      <w:r w:rsidR="00041085">
        <w:rPr>
          <w:rFonts w:ascii="微软雅黑" w:eastAsia="微软雅黑" w:hAnsi="微软雅黑" w:cs="Arial"/>
          <w:sz w:val="20"/>
          <w:szCs w:val="20"/>
        </w:rPr>
        <w:t>不需要再手动配置了</w:t>
      </w:r>
      <w:r w:rsidR="00041085">
        <w:rPr>
          <w:rFonts w:ascii="微软雅黑" w:eastAsia="微软雅黑" w:hAnsi="微软雅黑" w:cs="Arial" w:hint="eastAsia"/>
          <w:sz w:val="20"/>
          <w:szCs w:val="20"/>
        </w:rPr>
        <w:t>。</w:t>
      </w:r>
    </w:p>
    <w:p w:rsidR="0010249E" w:rsidRDefault="0010249E" w:rsidP="0010249E">
      <w:pPr>
        <w:pStyle w:val="2"/>
        <w:numPr>
          <w:ilvl w:val="0"/>
          <w:numId w:val="22"/>
        </w:numPr>
        <w:ind w:leftChars="0" w:right="210"/>
      </w:pPr>
      <w:r w:rsidRPr="0010249E">
        <w:t>得到记录器</w:t>
      </w:r>
    </w:p>
    <w:p w:rsidR="00CB5FA1" w:rsidRDefault="00CB5FA1" w:rsidP="0010249E">
      <w:pPr>
        <w:ind w:firstLineChars="200" w:firstLine="420"/>
      </w:pPr>
      <w:r>
        <w:rPr>
          <w:rFonts w:hint="eastAsia"/>
        </w:rPr>
        <w:t>使用Log4j，第一步就是</w:t>
      </w:r>
      <w:r w:rsidRPr="0010249E">
        <w:rPr>
          <w:rFonts w:hint="eastAsia"/>
          <w:b/>
        </w:rPr>
        <w:t>获取日志记录器</w:t>
      </w:r>
      <w:r>
        <w:rPr>
          <w:rFonts w:hint="eastAsia"/>
        </w:rPr>
        <w:t>，</w:t>
      </w:r>
      <w:r w:rsidRPr="00950AF0">
        <w:rPr>
          <w:rFonts w:hint="eastAsia"/>
          <w:b/>
        </w:rPr>
        <w:t>这个记录器将负责控制日志信息</w:t>
      </w:r>
      <w:r>
        <w:rPr>
          <w:rFonts w:hint="eastAsia"/>
        </w:rPr>
        <w:t>。其语法为： </w:t>
      </w:r>
      <w:r>
        <w:rPr>
          <w:rFonts w:hint="eastAsia"/>
        </w:rPr>
        <w:br/>
        <w:t>public static Logger getLogger( String name)， </w:t>
      </w:r>
      <w:r>
        <w:rPr>
          <w:rFonts w:hint="eastAsia"/>
        </w:rPr>
        <w:br/>
      </w:r>
      <w:r w:rsidR="00950AF0">
        <w:rPr>
          <w:rFonts w:hint="eastAsia"/>
        </w:rPr>
        <w:lastRenderedPageBreak/>
        <w:t xml:space="preserve">    </w:t>
      </w:r>
      <w:r w:rsidRPr="0056254E">
        <w:rPr>
          <w:rFonts w:hint="eastAsia"/>
          <w:b/>
        </w:rPr>
        <w:t>通过指定的名字获得记录器，如果必要的话，则为这个名字创建一个新的记录器</w:t>
      </w:r>
      <w:r>
        <w:rPr>
          <w:rFonts w:hint="eastAsia"/>
        </w:rPr>
        <w:t>。Name一般取本类的名字，比如： </w:t>
      </w:r>
      <w:r>
        <w:rPr>
          <w:rFonts w:hint="eastAsia"/>
        </w:rPr>
        <w:br/>
        <w:t>static Logger logger = Logger.getLogger ( ServerWithLog4j.class.getName () ) ; </w:t>
      </w:r>
    </w:p>
    <w:p w:rsidR="003727DD" w:rsidRDefault="003727DD" w:rsidP="0010249E">
      <w:pPr>
        <w:ind w:firstLineChars="200" w:firstLine="420"/>
      </w:pPr>
      <w:r>
        <w:t>应该是LoggerFactory</w:t>
      </w:r>
      <w:r w:rsidR="00CF4987">
        <w:rPr>
          <w:rFonts w:hint="eastAsia"/>
        </w:rPr>
        <w:t>获取Logger</w:t>
      </w:r>
      <w:r w:rsidR="00951972">
        <w:rPr>
          <w:rFonts w:hint="eastAsia"/>
        </w:rPr>
        <w:t>：</w:t>
      </w:r>
    </w:p>
    <w:p w:rsidR="003727DD" w:rsidRDefault="003727DD" w:rsidP="0010249E">
      <w:pPr>
        <w:ind w:firstLineChars="200" w:firstLine="420"/>
      </w:pPr>
      <w:r w:rsidRPr="003727DD">
        <w:t>private static final Logger logger =</w:t>
      </w:r>
      <w:r w:rsidRPr="003727DD">
        <w:rPr>
          <w:b/>
          <w:color w:val="FF0000"/>
        </w:rPr>
        <w:t xml:space="preserve"> LoggerFactory.getLogger</w:t>
      </w:r>
      <w:r w:rsidRPr="003727DD">
        <w:t xml:space="preserve">(MyController.class);  </w:t>
      </w:r>
    </w:p>
    <w:p w:rsidR="000066E6" w:rsidRPr="00CB5FA1" w:rsidRDefault="0056254E" w:rsidP="0056254E">
      <w:pPr>
        <w:pStyle w:val="2"/>
        <w:ind w:left="630" w:right="210"/>
      </w:pPr>
      <w:r w:rsidRPr="0056254E">
        <w:rPr>
          <w:rFonts w:hint="eastAsia"/>
        </w:rPr>
        <w:t>插入记录信息（格式化日志信息）</w:t>
      </w:r>
      <w:r w:rsidR="00CB5FA1">
        <w:rPr>
          <w:rFonts w:hint="eastAsia"/>
        </w:rPr>
        <w:br/>
      </w:r>
      <w:r>
        <w:rPr>
          <w:rFonts w:hint="eastAsia"/>
        </w:rPr>
        <w:t xml:space="preserve">  </w:t>
      </w:r>
      <w:r w:rsidR="00CB5FA1" w:rsidRPr="0056254E">
        <w:rPr>
          <w:rFonts w:hint="eastAsia"/>
        </w:rPr>
        <w:t>当上两个必要步骤执行完毕，您就可以轻松地使用</w:t>
      </w:r>
      <w:r w:rsidR="00CB5FA1" w:rsidRPr="00DE20AD">
        <w:rPr>
          <w:rFonts w:hint="eastAsia"/>
          <w:color w:val="FF0000"/>
        </w:rPr>
        <w:t>不同优先级别的日志记录语句</w:t>
      </w:r>
      <w:r w:rsidR="00CB5FA1" w:rsidRPr="0056254E">
        <w:rPr>
          <w:rFonts w:hint="eastAsia"/>
        </w:rPr>
        <w:t>插入到您想记录日志的任何地方，其语法如下： </w:t>
      </w:r>
      <w:r w:rsidR="00CB5FA1" w:rsidRPr="0056254E">
        <w:rPr>
          <w:rFonts w:hint="eastAsia"/>
        </w:rPr>
        <w:br/>
        <w:t>logger.debug ( Object message ) ; </w:t>
      </w:r>
      <w:r w:rsidR="00CB5FA1" w:rsidRPr="0056254E">
        <w:rPr>
          <w:rFonts w:hint="eastAsia"/>
        </w:rPr>
        <w:br/>
        <w:t>logger.info ( Object message ) ; </w:t>
      </w:r>
      <w:r w:rsidR="00CB5FA1" w:rsidRPr="0056254E">
        <w:rPr>
          <w:rFonts w:hint="eastAsia"/>
        </w:rPr>
        <w:br/>
        <w:t>logger.warn ( Object message ) ; </w:t>
      </w:r>
      <w:r w:rsidR="00CB5FA1" w:rsidRPr="0056254E">
        <w:rPr>
          <w:rFonts w:hint="eastAsia"/>
        </w:rPr>
        <w:br/>
        <w:t>logger.error ( Object message ) ;</w:t>
      </w:r>
    </w:p>
    <w:p w:rsidR="00CB3AFC" w:rsidRDefault="00BC46C5" w:rsidP="00BC46C5">
      <w:pPr>
        <w:pStyle w:val="1"/>
      </w:pPr>
      <w:r>
        <w:t>六种appendar的详细介绍</w:t>
      </w:r>
    </w:p>
    <w:p w:rsidR="00A253EC" w:rsidRDefault="00412F11" w:rsidP="006F3B9E">
      <w:pPr>
        <w:pStyle w:val="2"/>
        <w:numPr>
          <w:ilvl w:val="0"/>
          <w:numId w:val="20"/>
        </w:numPr>
        <w:ind w:leftChars="0" w:right="210"/>
        <w:rPr>
          <w:rStyle w:val="a7"/>
          <w:rFonts w:ascii="微软雅黑" w:eastAsia="微软雅黑" w:hAnsi="微软雅黑" w:cs="Arial"/>
          <w:color w:val="009900"/>
          <w:sz w:val="20"/>
          <w:szCs w:val="20"/>
        </w:rPr>
      </w:pPr>
      <w:r>
        <w:rPr>
          <w:rStyle w:val="a7"/>
          <w:rFonts w:ascii="微软雅黑" w:eastAsia="微软雅黑" w:hAnsi="微软雅黑" w:cs="Arial" w:hint="eastAsia"/>
          <w:color w:val="009900"/>
          <w:sz w:val="20"/>
          <w:szCs w:val="20"/>
        </w:rPr>
        <w:t>ConsoleAppender选项</w:t>
      </w:r>
    </w:p>
    <w:p w:rsidR="00160F2C" w:rsidRDefault="00160F2C" w:rsidP="00160F2C">
      <w:r>
        <w:t>Threshold=WARN:</w:t>
      </w:r>
      <w:r w:rsidRPr="00160F2C">
        <w:rPr>
          <w:b/>
        </w:rPr>
        <w:t>指定日志消息的输出最低层次</w:t>
      </w:r>
      <w:r>
        <w:t xml:space="preserve">。 </w:t>
      </w:r>
    </w:p>
    <w:p w:rsidR="00160F2C" w:rsidRDefault="00160F2C" w:rsidP="00160F2C">
      <w:r>
        <w:t>ImmediateFlush=true:默认值是true,</w:t>
      </w:r>
      <w:r w:rsidRPr="00B10755">
        <w:rPr>
          <w:b/>
        </w:rPr>
        <w:t>意谓着所有的消息都会被立即输出</w:t>
      </w:r>
      <w:r>
        <w:t xml:space="preserve">。 </w:t>
      </w:r>
    </w:p>
    <w:p w:rsidR="00160F2C" w:rsidRDefault="00160F2C" w:rsidP="00160F2C">
      <w:pPr>
        <w:rPr>
          <w:b/>
        </w:rPr>
      </w:pPr>
      <w:r>
        <w:t>Target=System.err：</w:t>
      </w:r>
      <w:r w:rsidRPr="007267B1">
        <w:rPr>
          <w:b/>
        </w:rPr>
        <w:t>默认情况下是：System.out,指定输出控制台</w:t>
      </w:r>
    </w:p>
    <w:p w:rsidR="007267B1" w:rsidRDefault="005E056F" w:rsidP="007267B1">
      <w:pPr>
        <w:pStyle w:val="2"/>
        <w:ind w:left="630" w:right="210"/>
        <w:rPr>
          <w:rFonts w:ascii="微软雅黑" w:eastAsia="微软雅黑" w:hAnsi="微软雅黑" w:cs="Arial"/>
          <w:color w:val="009900"/>
          <w:sz w:val="20"/>
          <w:szCs w:val="20"/>
        </w:rPr>
      </w:pPr>
      <w:r>
        <w:rPr>
          <w:rFonts w:ascii="微软雅黑" w:eastAsia="微软雅黑" w:hAnsi="微软雅黑" w:cs="Arial" w:hint="eastAsia"/>
          <w:color w:val="009900"/>
          <w:sz w:val="20"/>
          <w:szCs w:val="20"/>
        </w:rPr>
        <w:t>FileAppender 选项 </w:t>
      </w:r>
    </w:p>
    <w:p w:rsidR="007453D5" w:rsidRDefault="007453D5" w:rsidP="007453D5">
      <w:r>
        <w:t xml:space="preserve">Threshold=WARN:指定日志消息的输出最低层次。 </w:t>
      </w:r>
    </w:p>
    <w:p w:rsidR="007453D5" w:rsidRDefault="007453D5" w:rsidP="007453D5">
      <w:r>
        <w:t xml:space="preserve">ImmediateFlush=true:默认值是true,意谓着所有的消息都会被立即输出。 </w:t>
      </w:r>
    </w:p>
    <w:p w:rsidR="007453D5" w:rsidRDefault="007453D5" w:rsidP="007453D5">
      <w:r>
        <w:t>File=mylog.txt:</w:t>
      </w:r>
      <w:r w:rsidRPr="007453D5">
        <w:rPr>
          <w:b/>
        </w:rPr>
        <w:t>指定消息输出到mylog.txt文件</w:t>
      </w:r>
      <w:r>
        <w:t xml:space="preserve">。 </w:t>
      </w:r>
    </w:p>
    <w:p w:rsidR="005E056F" w:rsidRDefault="007453D5" w:rsidP="007453D5">
      <w:r>
        <w:t>Append=false:</w:t>
      </w:r>
      <w:r w:rsidRPr="007453D5">
        <w:rPr>
          <w:b/>
        </w:rPr>
        <w:t>默认值是true,即将消息增加到指定文件中，false指将消息覆盖指定的文件内容</w:t>
      </w:r>
      <w:r>
        <w:t>。</w:t>
      </w:r>
    </w:p>
    <w:p w:rsidR="00AE1304" w:rsidRDefault="00AE1304" w:rsidP="00AE1304">
      <w:pPr>
        <w:pStyle w:val="2"/>
        <w:ind w:left="630" w:right="210"/>
        <w:rPr>
          <w:rStyle w:val="a7"/>
          <w:rFonts w:ascii="微软雅黑" w:eastAsia="微软雅黑" w:hAnsi="微软雅黑" w:cs="Arial"/>
          <w:color w:val="009900"/>
          <w:sz w:val="20"/>
          <w:szCs w:val="20"/>
        </w:rPr>
      </w:pPr>
      <w:r>
        <w:rPr>
          <w:rStyle w:val="a7"/>
          <w:rFonts w:ascii="微软雅黑" w:eastAsia="微软雅黑" w:hAnsi="微软雅黑" w:cs="Arial" w:hint="eastAsia"/>
          <w:color w:val="009900"/>
          <w:sz w:val="20"/>
          <w:szCs w:val="20"/>
        </w:rPr>
        <w:t>DailyRollingFileAppender 选项 </w:t>
      </w:r>
    </w:p>
    <w:p w:rsidR="00732E38" w:rsidRDefault="00732E38" w:rsidP="00732E38">
      <w:r>
        <w:t xml:space="preserve">Threshold=WARN:指定日志消息的输出最低层次。 </w:t>
      </w:r>
    </w:p>
    <w:p w:rsidR="00732E38" w:rsidRDefault="00732E38" w:rsidP="00732E38">
      <w:r>
        <w:t xml:space="preserve">ImmediateFlush=true:默认值是true,意谓着所有的消息都会被立即输出。 </w:t>
      </w:r>
    </w:p>
    <w:p w:rsidR="00732E38" w:rsidRPr="00CE26E0" w:rsidRDefault="00732E38" w:rsidP="00732E38">
      <w:pPr>
        <w:rPr>
          <w:b/>
        </w:rPr>
      </w:pPr>
      <w:r w:rsidRPr="00CE26E0">
        <w:rPr>
          <w:b/>
        </w:rPr>
        <w:t>File=mylog.txt:指定消息输出到mylog.txt文件。</w:t>
      </w:r>
      <w:r w:rsidR="00605E2B">
        <w:rPr>
          <w:rFonts w:hint="eastAsia"/>
          <w:b/>
        </w:rPr>
        <w:t>（每天先放到 该文件中过了一（加入按天），</w:t>
      </w:r>
      <w:r w:rsidR="00605E2B">
        <w:rPr>
          <w:rFonts w:hint="eastAsia"/>
          <w:b/>
        </w:rPr>
        <w:lastRenderedPageBreak/>
        <w:t>再拷贝到DatePattern指定的文件中）</w:t>
      </w:r>
      <w:r w:rsidRPr="00CE26E0">
        <w:rPr>
          <w:b/>
        </w:rPr>
        <w:t xml:space="preserve"> </w:t>
      </w:r>
    </w:p>
    <w:p w:rsidR="00732E38" w:rsidRPr="00732E38" w:rsidRDefault="00732E38" w:rsidP="00732E38">
      <w:pPr>
        <w:rPr>
          <w:b/>
        </w:rPr>
      </w:pPr>
      <w:r>
        <w:t>Append=false</w:t>
      </w:r>
      <w:r w:rsidRPr="00732E38">
        <w:rPr>
          <w:b/>
        </w:rPr>
        <w:t xml:space="preserve">:默认值是true,即将消息增加到指定文件中，false指将消息覆盖指定的文件内容。 </w:t>
      </w:r>
    </w:p>
    <w:p w:rsidR="00AE1304" w:rsidRDefault="00732E38" w:rsidP="00732E38">
      <w:r w:rsidRPr="009B184B">
        <w:rPr>
          <w:color w:val="FF0000"/>
        </w:rPr>
        <w:t>DatePattern=</w:t>
      </w:r>
      <w:r w:rsidRPr="009B184B">
        <w:rPr>
          <w:b/>
          <w:color w:val="FF0000"/>
        </w:rPr>
        <w:t>’.'yyyy-ww</w:t>
      </w:r>
      <w:r w:rsidRPr="009B184B">
        <w:rPr>
          <w:color w:val="FF0000"/>
        </w:rPr>
        <w:t>:</w:t>
      </w:r>
      <w:r w:rsidRPr="009B184B">
        <w:rPr>
          <w:b/>
          <w:color w:val="FF0000"/>
        </w:rPr>
        <w:t>每周滚动一次文件，即每周产生一个新的文件。当然也可以指定按月、周、天、时和分</w:t>
      </w:r>
      <w:r>
        <w:t>。</w:t>
      </w:r>
      <w:r w:rsidR="00A71E60">
        <w:t>即对应的格式如下</w:t>
      </w:r>
      <w:r w:rsidR="00A71E60">
        <w:rPr>
          <w:rFonts w:hint="eastAsia"/>
        </w:rPr>
        <w:t>：</w:t>
      </w:r>
    </w:p>
    <w:p w:rsidR="00A71E60" w:rsidRDefault="00A71E60" w:rsidP="00A71E60">
      <w:r>
        <w:t xml:space="preserve">1)’.'yyyy-MM: 每月 </w:t>
      </w:r>
    </w:p>
    <w:p w:rsidR="00A71E60" w:rsidRDefault="00A71E60" w:rsidP="00A71E60">
      <w:r>
        <w:t xml:space="preserve">2)’.'yyyy-ww: 每周 </w:t>
      </w:r>
    </w:p>
    <w:p w:rsidR="00A71E60" w:rsidRDefault="00A71E60" w:rsidP="00A71E60">
      <w:r>
        <w:t>3)</w:t>
      </w:r>
      <w:r w:rsidRPr="00480C5F">
        <w:rPr>
          <w:color w:val="FF0000"/>
        </w:rPr>
        <w:t>’.</w:t>
      </w:r>
      <w:r w:rsidRPr="00480C5F">
        <w:rPr>
          <w:b/>
          <w:color w:val="FF0000"/>
        </w:rPr>
        <w:t>'yyyy-MM-dd</w:t>
      </w:r>
      <w:r>
        <w:t xml:space="preserve">: 每天 </w:t>
      </w:r>
    </w:p>
    <w:p w:rsidR="00A71E60" w:rsidRDefault="00A71E60" w:rsidP="00A71E60">
      <w:r>
        <w:t>4)</w:t>
      </w:r>
      <w:r w:rsidRPr="00480C5F">
        <w:rPr>
          <w:b/>
        </w:rPr>
        <w:t>’.'yyyy-MM-dd-a: 每天两次</w:t>
      </w:r>
      <w:r>
        <w:t xml:space="preserve"> </w:t>
      </w:r>
    </w:p>
    <w:p w:rsidR="00A71E60" w:rsidRDefault="00A71E60" w:rsidP="00A71E60">
      <w:r>
        <w:t xml:space="preserve">5)’.'yyyy-MM-dd-HH: 每小时 </w:t>
      </w:r>
    </w:p>
    <w:p w:rsidR="00A71E60" w:rsidRDefault="00A71E60" w:rsidP="00A71E60">
      <w:r>
        <w:t>6)’.'yyyy-MM-dd-HH-mm: 每分钟</w:t>
      </w:r>
    </w:p>
    <w:p w:rsidR="005D2857" w:rsidRDefault="001B5C7B" w:rsidP="005D2857">
      <w:pPr>
        <w:pStyle w:val="2"/>
        <w:ind w:left="630" w:right="210"/>
        <w:rPr>
          <w:rFonts w:ascii="微软雅黑" w:eastAsia="微软雅黑" w:hAnsi="微软雅黑" w:cs="Arial"/>
          <w:color w:val="009900"/>
          <w:sz w:val="20"/>
          <w:szCs w:val="20"/>
        </w:rPr>
      </w:pPr>
      <w:r>
        <w:rPr>
          <w:rFonts w:ascii="微软雅黑" w:eastAsia="微软雅黑" w:hAnsi="微软雅黑" w:cs="Arial" w:hint="eastAsia"/>
          <w:color w:val="009900"/>
          <w:sz w:val="20"/>
          <w:szCs w:val="20"/>
        </w:rPr>
        <w:t>RollingFileAppender 选项 </w:t>
      </w:r>
    </w:p>
    <w:p w:rsidR="001B5C7B" w:rsidRDefault="001B5C7B" w:rsidP="001B5C7B">
      <w:r>
        <w:t>Threshold=WARN:</w:t>
      </w:r>
      <w:r w:rsidRPr="001B5C7B">
        <w:rPr>
          <w:b/>
        </w:rPr>
        <w:t>指定日志消息的输出最低层次</w:t>
      </w:r>
      <w:r>
        <w:t xml:space="preserve">。 </w:t>
      </w:r>
    </w:p>
    <w:p w:rsidR="001B5C7B" w:rsidRDefault="001B5C7B" w:rsidP="001B5C7B">
      <w:r>
        <w:t xml:space="preserve">ImmediateFlush=true:默认值是true,意谓着所有的消息都会被立即输出。 </w:t>
      </w:r>
    </w:p>
    <w:p w:rsidR="001B5C7B" w:rsidRDefault="001B5C7B" w:rsidP="001B5C7B">
      <w:r>
        <w:t xml:space="preserve">File=mylog.txt:指定消息输出到mylog.txt文件。 </w:t>
      </w:r>
    </w:p>
    <w:p w:rsidR="001B5C7B" w:rsidRDefault="001B5C7B" w:rsidP="001B5C7B">
      <w:r>
        <w:t xml:space="preserve">Append=false:默认值是true,即将消息增加到指定文件中，false指将消息覆盖指定的文件内容。 </w:t>
      </w:r>
    </w:p>
    <w:p w:rsidR="001B5C7B" w:rsidRPr="00A613E5" w:rsidRDefault="001B5C7B" w:rsidP="001B5C7B">
      <w:pPr>
        <w:rPr>
          <w:b/>
        </w:rPr>
      </w:pPr>
      <w:r w:rsidRPr="00A613E5">
        <w:rPr>
          <w:b/>
        </w:rPr>
        <w:t>MaxFileSize=100KB: 后缀可以是KB, MB 或者是 GB. 在日志文件到达该大小时，将会自动滚动，即将原来的内容移到mylog.log.1文件。</w:t>
      </w:r>
    </w:p>
    <w:p w:rsidR="001B5C7B" w:rsidRPr="001B5C7B" w:rsidRDefault="001B5C7B" w:rsidP="001B5C7B">
      <w:r w:rsidRPr="00DD34D8">
        <w:rPr>
          <w:b/>
        </w:rPr>
        <w:t>MaxBackupIndex=2:指定可以产生的滚动文件的最大数</w:t>
      </w:r>
      <w:r>
        <w:t>。</w:t>
      </w:r>
    </w:p>
    <w:p w:rsidR="00A71E60" w:rsidRDefault="00DD34D8" w:rsidP="00DD34D8">
      <w:pPr>
        <w:pStyle w:val="2"/>
        <w:ind w:left="630" w:right="210"/>
        <w:rPr>
          <w:rStyle w:val="a7"/>
          <w:rFonts w:ascii="微软雅黑" w:eastAsia="微软雅黑" w:hAnsi="微软雅黑" w:cs="Arial"/>
          <w:color w:val="009900"/>
          <w:sz w:val="20"/>
          <w:szCs w:val="20"/>
        </w:rPr>
      </w:pPr>
      <w:r>
        <w:rPr>
          <w:rStyle w:val="a7"/>
          <w:rFonts w:ascii="微软雅黑" w:eastAsia="微软雅黑" w:hAnsi="微软雅黑" w:cs="Arial" w:hint="eastAsia"/>
          <w:color w:val="009900"/>
          <w:sz w:val="20"/>
          <w:szCs w:val="20"/>
        </w:rPr>
        <w:t>JDBCApperder选项</w:t>
      </w:r>
    </w:p>
    <w:p w:rsidR="00A71E60" w:rsidRDefault="00470495" w:rsidP="00C577E6">
      <w:pPr>
        <w:rPr>
          <w:rFonts w:ascii="微软雅黑" w:eastAsia="微软雅黑" w:hAnsi="微软雅黑" w:cs="Arial"/>
          <w:b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URL=jdbc:</w:t>
      </w:r>
      <w:hyperlink r:id="rId9" w:tgtFrame="_blank" w:tooltip="MySQL知识库" w:history="1">
        <w:r>
          <w:rPr>
            <w:rStyle w:val="a8"/>
            <w:rFonts w:ascii="微软雅黑" w:eastAsia="微软雅黑" w:hAnsi="微软雅黑" w:cs="Arial" w:hint="eastAsia"/>
            <w:b/>
            <w:bCs/>
            <w:color w:val="DF3434"/>
            <w:sz w:val="18"/>
            <w:szCs w:val="18"/>
          </w:rPr>
          <w:t>MySQL</w:t>
        </w:r>
      </w:hyperlink>
      <w:r>
        <w:rPr>
          <w:rFonts w:ascii="微软雅黑" w:eastAsia="微软雅黑" w:hAnsi="微软雅黑" w:cs="Arial" w:hint="eastAsia"/>
          <w:sz w:val="18"/>
          <w:szCs w:val="18"/>
        </w:rPr>
        <w:t>://localhost:3306/test：</w:t>
      </w:r>
      <w:r w:rsidRPr="00470495">
        <w:rPr>
          <w:rFonts w:ascii="微软雅黑" w:eastAsia="微软雅黑" w:hAnsi="微软雅黑" w:cs="Arial" w:hint="eastAsia"/>
          <w:b/>
          <w:sz w:val="18"/>
          <w:szCs w:val="18"/>
        </w:rPr>
        <w:t>指定日志写入的数据库链接</w:t>
      </w:r>
      <w:r>
        <w:rPr>
          <w:rFonts w:ascii="微软雅黑" w:eastAsia="微软雅黑" w:hAnsi="微软雅黑" w:cs="Arial" w:hint="eastAsia"/>
          <w:sz w:val="18"/>
          <w:szCs w:val="18"/>
        </w:rPr>
        <w:br/>
      </w:r>
      <w:r w:rsidRPr="00470495">
        <w:rPr>
          <w:rFonts w:ascii="微软雅黑" w:eastAsia="微软雅黑" w:hAnsi="微软雅黑" w:cs="Arial" w:hint="eastAsia"/>
          <w:b/>
          <w:sz w:val="18"/>
          <w:szCs w:val="18"/>
        </w:rPr>
        <w:t>driver=com.mysql.jdbc.Driver：指定数据库驱动</w:t>
      </w:r>
      <w:r>
        <w:rPr>
          <w:rFonts w:ascii="微软雅黑" w:eastAsia="微软雅黑" w:hAnsi="微软雅黑" w:cs="Arial" w:hint="eastAsia"/>
          <w:sz w:val="18"/>
          <w:szCs w:val="18"/>
        </w:rPr>
        <w:br/>
        <w:t>user=root：指定数据库的用户名</w:t>
      </w:r>
      <w:r>
        <w:rPr>
          <w:rFonts w:ascii="微软雅黑" w:eastAsia="微软雅黑" w:hAnsi="微软雅黑" w:cs="Arial" w:hint="eastAsia"/>
          <w:sz w:val="18"/>
          <w:szCs w:val="18"/>
        </w:rPr>
        <w:br/>
        <w:t>password=123：指定数据库的登录密码</w:t>
      </w:r>
      <w:r>
        <w:rPr>
          <w:rFonts w:ascii="微软雅黑" w:eastAsia="微软雅黑" w:hAnsi="微软雅黑" w:cs="Arial" w:hint="eastAsia"/>
          <w:sz w:val="18"/>
          <w:szCs w:val="18"/>
        </w:rPr>
        <w:br/>
        <w:t>sql=insert into tb_log (message) values('=[%-5p] %d(%r) --&gt; [%t] %l: %m %x %n')：</w:t>
      </w:r>
      <w:r w:rsidRPr="00E75FB9">
        <w:rPr>
          <w:rFonts w:ascii="微软雅黑" w:eastAsia="微软雅黑" w:hAnsi="微软雅黑" w:cs="Arial" w:hint="eastAsia"/>
          <w:b/>
          <w:sz w:val="18"/>
          <w:szCs w:val="18"/>
        </w:rPr>
        <w:t>指定写入数据库的执行语句</w:t>
      </w:r>
      <w:r w:rsidR="00C577E6">
        <w:rPr>
          <w:rFonts w:ascii="微软雅黑" w:eastAsia="微软雅黑" w:hAnsi="微软雅黑" w:cs="Arial" w:hint="eastAsia"/>
          <w:b/>
          <w:sz w:val="18"/>
          <w:szCs w:val="18"/>
        </w:rPr>
        <w:t>。</w:t>
      </w:r>
    </w:p>
    <w:p w:rsidR="002B275C" w:rsidRDefault="002B275C" w:rsidP="000D47B8"/>
    <w:p w:rsidR="002B275C" w:rsidRPr="002B275C" w:rsidRDefault="002B275C" w:rsidP="000D47B8"/>
    <w:p w:rsidR="00156927" w:rsidRDefault="00156927" w:rsidP="0028544F">
      <w:pPr>
        <w:pStyle w:val="1"/>
      </w:pPr>
      <w:r>
        <w:lastRenderedPageBreak/>
        <w:t>Log4j的日志级别</w:t>
      </w:r>
    </w:p>
    <w:p w:rsidR="00156927" w:rsidRDefault="00156927" w:rsidP="00156927">
      <w:pPr>
        <w:ind w:firstLineChars="200" w:firstLine="420"/>
      </w:pPr>
      <w:r>
        <w:rPr>
          <w:rFonts w:hint="eastAsia"/>
        </w:rPr>
        <w:t>每个</w:t>
      </w:r>
      <w:r w:rsidRPr="00654FA5">
        <w:rPr>
          <w:b/>
        </w:rPr>
        <w:t>Logger</w:t>
      </w:r>
      <w:r>
        <w:t>都被了一个</w:t>
      </w:r>
      <w:r w:rsidRPr="00654FA5">
        <w:rPr>
          <w:b/>
        </w:rPr>
        <w:t>日志级别（log level）</w:t>
      </w:r>
      <w:r>
        <w:t>，用来控制日志信息的输出。日志级别从高到低分为：</w:t>
      </w:r>
    </w:p>
    <w:p w:rsidR="00156927" w:rsidRDefault="00156927" w:rsidP="00156927">
      <w:r>
        <w:t>A：off 最高等级，用于关闭所有日志记录。</w:t>
      </w:r>
    </w:p>
    <w:p w:rsidR="00156927" w:rsidRDefault="00156927" w:rsidP="00156927">
      <w:r>
        <w:t>B：fatal 指出每个严重的错误事件将会导致应用程序的退出。</w:t>
      </w:r>
    </w:p>
    <w:p w:rsidR="00156927" w:rsidRPr="00654FA5" w:rsidRDefault="00156927" w:rsidP="00156927">
      <w:pPr>
        <w:rPr>
          <w:b/>
        </w:rPr>
      </w:pPr>
      <w:r w:rsidRPr="00654FA5">
        <w:rPr>
          <w:b/>
        </w:rPr>
        <w:t>C：error 指出虽然发生错误事件，但仍然不影响系统的继续运行。</w:t>
      </w:r>
    </w:p>
    <w:p w:rsidR="00156927" w:rsidRPr="00654FA5" w:rsidRDefault="00156927" w:rsidP="00156927">
      <w:pPr>
        <w:rPr>
          <w:b/>
        </w:rPr>
      </w:pPr>
      <w:r w:rsidRPr="00654FA5">
        <w:rPr>
          <w:b/>
        </w:rPr>
        <w:t>D：warm 表明会出现潜在的错误情形。</w:t>
      </w:r>
    </w:p>
    <w:p w:rsidR="00156927" w:rsidRPr="00654FA5" w:rsidRDefault="00156927" w:rsidP="00156927">
      <w:pPr>
        <w:rPr>
          <w:b/>
        </w:rPr>
      </w:pPr>
      <w:r w:rsidRPr="00654FA5">
        <w:rPr>
          <w:b/>
        </w:rPr>
        <w:t>E：info 一般和在粗粒度级别上，强调应用程序的运行全程。</w:t>
      </w:r>
    </w:p>
    <w:p w:rsidR="00156927" w:rsidRPr="00654FA5" w:rsidRDefault="00156927" w:rsidP="00156927">
      <w:pPr>
        <w:rPr>
          <w:b/>
        </w:rPr>
      </w:pPr>
      <w:r w:rsidRPr="00654FA5">
        <w:rPr>
          <w:b/>
        </w:rPr>
        <w:t>F：debug 一般用于细粒度级别上，对调试应用程序非常有帮助。</w:t>
      </w:r>
    </w:p>
    <w:p w:rsidR="00156927" w:rsidRDefault="00156927" w:rsidP="00156927">
      <w:pPr>
        <w:rPr>
          <w:rFonts w:hint="eastAsia"/>
        </w:rPr>
      </w:pPr>
      <w:r>
        <w:t>G：all 最低等级，用于打开所有日志记录。</w:t>
      </w:r>
    </w:p>
    <w:p w:rsidR="00156927" w:rsidRPr="00156927" w:rsidRDefault="00156927" w:rsidP="00722E88">
      <w:pPr>
        <w:ind w:firstLineChars="200" w:firstLine="420"/>
        <w:rPr>
          <w:rFonts w:hint="eastAsia"/>
        </w:rPr>
      </w:pPr>
      <w:r>
        <w:rPr>
          <w:rFonts w:hint="eastAsia"/>
        </w:rPr>
        <w:t>上面这些级别是定义在</w:t>
      </w:r>
      <w:r w:rsidRPr="00722E88">
        <w:rPr>
          <w:b/>
        </w:rPr>
        <w:t>org.apache.log4j.Level</w:t>
      </w:r>
      <w:r>
        <w:t>类中。Log4j只建议使用4个级别，优先级从高到低分别是</w:t>
      </w:r>
      <w:r w:rsidRPr="00043DA6">
        <w:rPr>
          <w:b/>
        </w:rPr>
        <w:t>error,warn,info和debug</w:t>
      </w:r>
      <w:r>
        <w:t>。通过使用日志级别，可以控制应用程序中相应级别日志信息的输出。例如，如果使用了info级别，则应用程序中所有低于info级别的日志信息(如debug)将不会被打印出来。</w:t>
      </w:r>
    </w:p>
    <w:p w:rsidR="0028544F" w:rsidRDefault="0028544F" w:rsidP="0028544F">
      <w:pPr>
        <w:pStyle w:val="1"/>
      </w:pPr>
      <w:r w:rsidRPr="0028544F">
        <w:t>Log4j输出格式控制--log4j的PatternLayout参数含义</w:t>
      </w:r>
    </w:p>
    <w:tbl>
      <w:tblPr>
        <w:tblW w:w="9915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2834"/>
        <w:gridCol w:w="3403"/>
        <w:gridCol w:w="2976"/>
      </w:tblGrid>
      <w:tr w:rsidR="006D1A10" w:rsidRPr="006D1A10" w:rsidTr="006D1A10">
        <w:trPr>
          <w:trHeight w:val="405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3217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例子</w:t>
            </w:r>
          </w:p>
        </w:tc>
      </w:tr>
      <w:tr w:rsidR="006D1A10" w:rsidRPr="006D1A10" w:rsidTr="006D1A10">
        <w:trPr>
          <w:trHeight w:val="480"/>
          <w:jc w:val="center"/>
        </w:trPr>
        <w:tc>
          <w:tcPr>
            <w:tcW w:w="354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%c</w:t>
            </w:r>
          </w:p>
        </w:tc>
        <w:tc>
          <w:tcPr>
            <w:tcW w:w="1429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列出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名字空间的全称，如果加上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{&lt;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层数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&gt;}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表示列出从最内层算起的指定层数的名字空间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log4j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配置文件参数举例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输出显示媒介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217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66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假设当前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名字空间是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"a.b.c"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%c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a.b.c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b/>
                <w:color w:val="FF0000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b/>
                <w:color w:val="FF0000"/>
                <w:kern w:val="0"/>
                <w:sz w:val="18"/>
                <w:szCs w:val="18"/>
              </w:rPr>
              <w:t>%c{2}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b/>
                <w:color w:val="FF0000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b/>
                <w:color w:val="FF0000"/>
                <w:kern w:val="0"/>
                <w:sz w:val="18"/>
                <w:szCs w:val="18"/>
              </w:rPr>
              <w:t>b.c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%20c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若名字空间长度小于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20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，则左边用空格填充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%-20c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若名字空间长度小于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20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，则右边用空格填充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%.30c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若名字空间长度超过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30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，截去多余字符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6D1A10" w:rsidRPr="006D1A10" w:rsidTr="006D1A10">
        <w:trPr>
          <w:trHeight w:val="48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%20.30c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若名字空间长度小于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20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，则左边用空格填充；若名字空间长度超过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30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，截去多余字符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6D1A10" w:rsidRPr="006D1A10" w:rsidTr="006D1A10">
        <w:trPr>
          <w:trHeight w:val="48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%-20.30c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若名字空间长度小于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20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，则右边用空格填充；若名字空间长度超过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30</w:t>
            </w: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，截去多余字符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%C</w:t>
            </w:r>
          </w:p>
        </w:tc>
        <w:tc>
          <w:tcPr>
            <w:tcW w:w="1429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列出调用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的类的全名（包含包路径）</w:t>
            </w:r>
          </w:p>
        </w:tc>
        <w:tc>
          <w:tcPr>
            <w:tcW w:w="3217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66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假设当前类是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"org.apache.xyz.SomeClass"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%C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org.apache.xyz.SomeClass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%C{1}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SomeClass</w:t>
            </w:r>
          </w:p>
        </w:tc>
      </w:tr>
      <w:tr w:rsidR="006D1A10" w:rsidRPr="006D1A10" w:rsidTr="006D1A10">
        <w:trPr>
          <w:trHeight w:val="480"/>
          <w:jc w:val="center"/>
        </w:trPr>
        <w:tc>
          <w:tcPr>
            <w:tcW w:w="354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%d</w:t>
            </w:r>
          </w:p>
        </w:tc>
        <w:tc>
          <w:tcPr>
            <w:tcW w:w="1429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显示日志记录时间，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{&lt;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日期格式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&gt;}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使用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ISO8601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定义的日期格式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%d{yyyy/MM/dd HH:mm:ss,SSS}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2005/10/12 22:23:30,117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%d{ABSOLUTE}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22:23:30,117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%d{DATE}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 Oct 2005 22:23:30,117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%d{ISO8601}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b/>
                <w:color w:val="333333"/>
                <w:kern w:val="0"/>
                <w:sz w:val="18"/>
                <w:szCs w:val="18"/>
              </w:rPr>
              <w:t>2005-10-12 22:23:30,117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%F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显示调用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的源文件名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%F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MyClass.java</w:t>
            </w:r>
          </w:p>
        </w:tc>
      </w:tr>
      <w:tr w:rsidR="006D1A10" w:rsidRPr="006D1A10" w:rsidTr="006D1A10">
        <w:trPr>
          <w:trHeight w:val="48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%l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输出日志事件的发生位置，包括类目名、发生的线程，以及在代码中的行数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%l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MyClass.main(MyClass.java:129)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%L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显示调用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的代码行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%L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129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%m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显示输出消息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%m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This is a message for debug. 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%M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显示调用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的方法名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%M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main</w:t>
            </w:r>
          </w:p>
        </w:tc>
      </w:tr>
      <w:tr w:rsidR="006D1A10" w:rsidRPr="006D1A10" w:rsidTr="006D1A10">
        <w:trPr>
          <w:trHeight w:val="48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%n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当前平台下的换行符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%n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平台下表示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rn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UNIX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平台下表示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%p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显示该条日志的优先级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%p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INFO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%r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显示从程序启动时到记录该条日志时已经经过的毫秒数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%r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1215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%t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输出产生该日志事件的线程名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%t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MyClass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%x</w:t>
            </w:r>
          </w:p>
        </w:tc>
        <w:tc>
          <w:tcPr>
            <w:tcW w:w="1429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按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NDC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Nested Diagnostic Context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，线程堆栈）顺序输出日志</w:t>
            </w:r>
          </w:p>
        </w:tc>
        <w:tc>
          <w:tcPr>
            <w:tcW w:w="3217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66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假设某程序调用顺序是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MyApp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调用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com.foo.Bar</w:t>
            </w:r>
          </w:p>
        </w:tc>
      </w:tr>
      <w:tr w:rsidR="006D1A10" w:rsidRPr="006D1A10" w:rsidTr="006D1A10">
        <w:trPr>
          <w:trHeight w:val="720"/>
          <w:jc w:val="center"/>
        </w:trPr>
        <w:tc>
          <w:tcPr>
            <w:tcW w:w="354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%c %x - %m%n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MyApp - Call com.foo.Bar.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com.foo.Bar - Log in Bar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 xml:space="preserve">MyApp - Return to MyApp. </w:t>
            </w:r>
          </w:p>
        </w:tc>
      </w:tr>
      <w:tr w:rsidR="006D1A10" w:rsidRPr="006D1A10" w:rsidTr="006D1A10">
        <w:trPr>
          <w:trHeight w:val="72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%X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按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MDC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Mapped Diagnostic Context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，线程映射表）输出日志。通常用于多个客户端连接同一台服务器，方便服务器区分是那个客户端访问留下来的日志。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%X{5}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（记录代号为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的客户端的日志）</w:t>
            </w:r>
          </w:p>
        </w:tc>
      </w:tr>
      <w:tr w:rsidR="006D1A10" w:rsidRPr="006D1A10" w:rsidTr="006D1A10">
        <w:trPr>
          <w:trHeight w:val="240"/>
          <w:jc w:val="center"/>
        </w:trPr>
        <w:tc>
          <w:tcPr>
            <w:tcW w:w="35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%%</w:t>
            </w:r>
          </w:p>
        </w:tc>
        <w:tc>
          <w:tcPr>
            <w:tcW w:w="14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FF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显示一个百分号</w:t>
            </w:r>
          </w:p>
        </w:tc>
        <w:tc>
          <w:tcPr>
            <w:tcW w:w="171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%%</w:t>
            </w:r>
          </w:p>
        </w:tc>
        <w:tc>
          <w:tcPr>
            <w:tcW w:w="150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33FF99"/>
            <w:vAlign w:val="center"/>
            <w:hideMark/>
          </w:tcPr>
          <w:p w:rsidR="006D1A10" w:rsidRPr="006D1A10" w:rsidRDefault="006D1A10" w:rsidP="006D1A10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D1A1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</w:t>
            </w:r>
          </w:p>
        </w:tc>
      </w:tr>
    </w:tbl>
    <w:p w:rsidR="0028544F" w:rsidRPr="0028544F" w:rsidRDefault="0028544F" w:rsidP="0028544F"/>
    <w:sectPr w:rsidR="0028544F" w:rsidRPr="0028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F38" w:rsidRDefault="007E6F38" w:rsidP="00ED0DA5">
      <w:r>
        <w:separator/>
      </w:r>
    </w:p>
  </w:endnote>
  <w:endnote w:type="continuationSeparator" w:id="0">
    <w:p w:rsidR="007E6F38" w:rsidRDefault="007E6F38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F38" w:rsidRDefault="007E6F38" w:rsidP="00ED0DA5">
      <w:r>
        <w:separator/>
      </w:r>
    </w:p>
  </w:footnote>
  <w:footnote w:type="continuationSeparator" w:id="0">
    <w:p w:rsidR="007E6F38" w:rsidRDefault="007E6F38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59686C68"/>
    <w:lvl w:ilvl="0" w:tplc="66B21016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3A4B8A"/>
    <w:multiLevelType w:val="hybridMultilevel"/>
    <w:tmpl w:val="74AAFCEA"/>
    <w:lvl w:ilvl="0" w:tplc="635C575E">
      <w:start w:val="1"/>
      <w:numFmt w:val="decimalZero"/>
      <w:pStyle w:val="4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5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4"/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DE"/>
    <w:rsid w:val="00003D79"/>
    <w:rsid w:val="000066E6"/>
    <w:rsid w:val="00007A37"/>
    <w:rsid w:val="00033C2C"/>
    <w:rsid w:val="00041085"/>
    <w:rsid w:val="00042462"/>
    <w:rsid w:val="0004262A"/>
    <w:rsid w:val="00043DA6"/>
    <w:rsid w:val="00047DC4"/>
    <w:rsid w:val="000605EB"/>
    <w:rsid w:val="00065A89"/>
    <w:rsid w:val="00065D75"/>
    <w:rsid w:val="0007275D"/>
    <w:rsid w:val="00073BEE"/>
    <w:rsid w:val="0007584B"/>
    <w:rsid w:val="00082C5C"/>
    <w:rsid w:val="00095380"/>
    <w:rsid w:val="000968E2"/>
    <w:rsid w:val="000B7549"/>
    <w:rsid w:val="000C0AD9"/>
    <w:rsid w:val="000C2675"/>
    <w:rsid w:val="000C3B26"/>
    <w:rsid w:val="000C5A84"/>
    <w:rsid w:val="000D3647"/>
    <w:rsid w:val="000D47B8"/>
    <w:rsid w:val="0010249E"/>
    <w:rsid w:val="0011435F"/>
    <w:rsid w:val="00121C78"/>
    <w:rsid w:val="00136339"/>
    <w:rsid w:val="001400C0"/>
    <w:rsid w:val="00140B39"/>
    <w:rsid w:val="00146175"/>
    <w:rsid w:val="001513EC"/>
    <w:rsid w:val="00156927"/>
    <w:rsid w:val="00160F06"/>
    <w:rsid w:val="00160F2C"/>
    <w:rsid w:val="001953B3"/>
    <w:rsid w:val="001B0808"/>
    <w:rsid w:val="001B5C7B"/>
    <w:rsid w:val="001C3F79"/>
    <w:rsid w:val="001C4D34"/>
    <w:rsid w:val="001D2CAC"/>
    <w:rsid w:val="001D6E19"/>
    <w:rsid w:val="001E2123"/>
    <w:rsid w:val="001E2D0D"/>
    <w:rsid w:val="001F4DD2"/>
    <w:rsid w:val="001F77AD"/>
    <w:rsid w:val="00204932"/>
    <w:rsid w:val="00204F64"/>
    <w:rsid w:val="00206660"/>
    <w:rsid w:val="002115EF"/>
    <w:rsid w:val="0021661C"/>
    <w:rsid w:val="00217DB2"/>
    <w:rsid w:val="00220443"/>
    <w:rsid w:val="00220C5E"/>
    <w:rsid w:val="00224DF0"/>
    <w:rsid w:val="00226408"/>
    <w:rsid w:val="00232B3F"/>
    <w:rsid w:val="00240BBB"/>
    <w:rsid w:val="00246C37"/>
    <w:rsid w:val="00282C48"/>
    <w:rsid w:val="0028544F"/>
    <w:rsid w:val="00295F93"/>
    <w:rsid w:val="002965CE"/>
    <w:rsid w:val="002A1274"/>
    <w:rsid w:val="002A1DB1"/>
    <w:rsid w:val="002B275C"/>
    <w:rsid w:val="002B5D2F"/>
    <w:rsid w:val="002C5ABB"/>
    <w:rsid w:val="002C6B3A"/>
    <w:rsid w:val="002D04BC"/>
    <w:rsid w:val="002D112A"/>
    <w:rsid w:val="002E2C17"/>
    <w:rsid w:val="002F4DB4"/>
    <w:rsid w:val="003012F5"/>
    <w:rsid w:val="003279EE"/>
    <w:rsid w:val="003727DD"/>
    <w:rsid w:val="0037701B"/>
    <w:rsid w:val="003B3CCD"/>
    <w:rsid w:val="003B5625"/>
    <w:rsid w:val="00403D88"/>
    <w:rsid w:val="00403D9C"/>
    <w:rsid w:val="00404217"/>
    <w:rsid w:val="00412F11"/>
    <w:rsid w:val="0042315D"/>
    <w:rsid w:val="00430E91"/>
    <w:rsid w:val="00461D12"/>
    <w:rsid w:val="00462E2F"/>
    <w:rsid w:val="00470495"/>
    <w:rsid w:val="00476264"/>
    <w:rsid w:val="00477E47"/>
    <w:rsid w:val="00480C5F"/>
    <w:rsid w:val="00491DB1"/>
    <w:rsid w:val="00493B7F"/>
    <w:rsid w:val="004960E4"/>
    <w:rsid w:val="004B576F"/>
    <w:rsid w:val="004C0A28"/>
    <w:rsid w:val="004C6ABF"/>
    <w:rsid w:val="004C7A93"/>
    <w:rsid w:val="004E42B3"/>
    <w:rsid w:val="004F3ACA"/>
    <w:rsid w:val="004F6F20"/>
    <w:rsid w:val="005009A6"/>
    <w:rsid w:val="00541F98"/>
    <w:rsid w:val="0055160D"/>
    <w:rsid w:val="00556F5F"/>
    <w:rsid w:val="0056254E"/>
    <w:rsid w:val="00582594"/>
    <w:rsid w:val="00586CE7"/>
    <w:rsid w:val="005874C8"/>
    <w:rsid w:val="00597B55"/>
    <w:rsid w:val="005A1D00"/>
    <w:rsid w:val="005B3E0A"/>
    <w:rsid w:val="005B72E5"/>
    <w:rsid w:val="005B7978"/>
    <w:rsid w:val="005C2B7F"/>
    <w:rsid w:val="005C704B"/>
    <w:rsid w:val="005D2857"/>
    <w:rsid w:val="005E056F"/>
    <w:rsid w:val="005E2D1B"/>
    <w:rsid w:val="005F40CB"/>
    <w:rsid w:val="00605E2B"/>
    <w:rsid w:val="00607188"/>
    <w:rsid w:val="006162F6"/>
    <w:rsid w:val="00625362"/>
    <w:rsid w:val="00634E4D"/>
    <w:rsid w:val="00654FA5"/>
    <w:rsid w:val="00664DBE"/>
    <w:rsid w:val="006662F8"/>
    <w:rsid w:val="00690916"/>
    <w:rsid w:val="006A003E"/>
    <w:rsid w:val="006B7903"/>
    <w:rsid w:val="006C0C92"/>
    <w:rsid w:val="006C5EF2"/>
    <w:rsid w:val="006D1A10"/>
    <w:rsid w:val="006D5565"/>
    <w:rsid w:val="006E7FB3"/>
    <w:rsid w:val="006F3B9E"/>
    <w:rsid w:val="006F4134"/>
    <w:rsid w:val="006F6836"/>
    <w:rsid w:val="007045A3"/>
    <w:rsid w:val="00720F70"/>
    <w:rsid w:val="007228D9"/>
    <w:rsid w:val="00722A47"/>
    <w:rsid w:val="00722E88"/>
    <w:rsid w:val="00723A7C"/>
    <w:rsid w:val="00725DD8"/>
    <w:rsid w:val="007267B1"/>
    <w:rsid w:val="00731F4E"/>
    <w:rsid w:val="00732E38"/>
    <w:rsid w:val="00737BCA"/>
    <w:rsid w:val="007453D5"/>
    <w:rsid w:val="00750819"/>
    <w:rsid w:val="00767417"/>
    <w:rsid w:val="0077559E"/>
    <w:rsid w:val="00775AAD"/>
    <w:rsid w:val="00784335"/>
    <w:rsid w:val="00796B4B"/>
    <w:rsid w:val="007B52EA"/>
    <w:rsid w:val="007C2D0F"/>
    <w:rsid w:val="007D242F"/>
    <w:rsid w:val="007E6F38"/>
    <w:rsid w:val="007F0AEF"/>
    <w:rsid w:val="00836C88"/>
    <w:rsid w:val="00842AC9"/>
    <w:rsid w:val="00851B84"/>
    <w:rsid w:val="00852D93"/>
    <w:rsid w:val="00874E63"/>
    <w:rsid w:val="00882C7B"/>
    <w:rsid w:val="00884514"/>
    <w:rsid w:val="008907EF"/>
    <w:rsid w:val="0089391D"/>
    <w:rsid w:val="00896C14"/>
    <w:rsid w:val="008A4B4F"/>
    <w:rsid w:val="008A4BE8"/>
    <w:rsid w:val="008A70DD"/>
    <w:rsid w:val="008B001A"/>
    <w:rsid w:val="008C4D34"/>
    <w:rsid w:val="008C6B83"/>
    <w:rsid w:val="008D29D9"/>
    <w:rsid w:val="008E5C85"/>
    <w:rsid w:val="008F64D7"/>
    <w:rsid w:val="00940FA1"/>
    <w:rsid w:val="00943B17"/>
    <w:rsid w:val="0094454D"/>
    <w:rsid w:val="00950AF0"/>
    <w:rsid w:val="00951972"/>
    <w:rsid w:val="009522D3"/>
    <w:rsid w:val="00963FA0"/>
    <w:rsid w:val="00970777"/>
    <w:rsid w:val="00977754"/>
    <w:rsid w:val="00981980"/>
    <w:rsid w:val="00981E02"/>
    <w:rsid w:val="00991864"/>
    <w:rsid w:val="009A01E4"/>
    <w:rsid w:val="009B184B"/>
    <w:rsid w:val="009C2C84"/>
    <w:rsid w:val="00A05D29"/>
    <w:rsid w:val="00A16497"/>
    <w:rsid w:val="00A239F5"/>
    <w:rsid w:val="00A253EC"/>
    <w:rsid w:val="00A25B49"/>
    <w:rsid w:val="00A33AAE"/>
    <w:rsid w:val="00A50E66"/>
    <w:rsid w:val="00A613E5"/>
    <w:rsid w:val="00A65940"/>
    <w:rsid w:val="00A71E60"/>
    <w:rsid w:val="00A73D1B"/>
    <w:rsid w:val="00A81BFC"/>
    <w:rsid w:val="00A9389B"/>
    <w:rsid w:val="00A94F43"/>
    <w:rsid w:val="00AA2D7F"/>
    <w:rsid w:val="00AA6D3B"/>
    <w:rsid w:val="00AD4A9C"/>
    <w:rsid w:val="00AE1304"/>
    <w:rsid w:val="00B10755"/>
    <w:rsid w:val="00B14F5F"/>
    <w:rsid w:val="00B24060"/>
    <w:rsid w:val="00B405DE"/>
    <w:rsid w:val="00B45C59"/>
    <w:rsid w:val="00B648D8"/>
    <w:rsid w:val="00B65E94"/>
    <w:rsid w:val="00B676C9"/>
    <w:rsid w:val="00B7227A"/>
    <w:rsid w:val="00B751E7"/>
    <w:rsid w:val="00B76C5F"/>
    <w:rsid w:val="00B94632"/>
    <w:rsid w:val="00B957F0"/>
    <w:rsid w:val="00BB0603"/>
    <w:rsid w:val="00BB6BB2"/>
    <w:rsid w:val="00BB6CEA"/>
    <w:rsid w:val="00BB7AD3"/>
    <w:rsid w:val="00BC347E"/>
    <w:rsid w:val="00BC46C5"/>
    <w:rsid w:val="00BD4CCB"/>
    <w:rsid w:val="00BD551B"/>
    <w:rsid w:val="00BF0030"/>
    <w:rsid w:val="00C33FB4"/>
    <w:rsid w:val="00C5533A"/>
    <w:rsid w:val="00C55A2D"/>
    <w:rsid w:val="00C5611A"/>
    <w:rsid w:val="00C577E6"/>
    <w:rsid w:val="00C6595B"/>
    <w:rsid w:val="00C72030"/>
    <w:rsid w:val="00C75A63"/>
    <w:rsid w:val="00C75A80"/>
    <w:rsid w:val="00CA0F73"/>
    <w:rsid w:val="00CA2B2A"/>
    <w:rsid w:val="00CA422A"/>
    <w:rsid w:val="00CA48CA"/>
    <w:rsid w:val="00CB3AFC"/>
    <w:rsid w:val="00CB5FA1"/>
    <w:rsid w:val="00CC2769"/>
    <w:rsid w:val="00CD1068"/>
    <w:rsid w:val="00CD7B9F"/>
    <w:rsid w:val="00CE26E0"/>
    <w:rsid w:val="00CF4987"/>
    <w:rsid w:val="00D26B5E"/>
    <w:rsid w:val="00D2730A"/>
    <w:rsid w:val="00D27CA0"/>
    <w:rsid w:val="00D33C6A"/>
    <w:rsid w:val="00D377ED"/>
    <w:rsid w:val="00D4747D"/>
    <w:rsid w:val="00D66FEF"/>
    <w:rsid w:val="00D771CB"/>
    <w:rsid w:val="00D82E67"/>
    <w:rsid w:val="00D93943"/>
    <w:rsid w:val="00D97CCC"/>
    <w:rsid w:val="00DA001D"/>
    <w:rsid w:val="00DA43E5"/>
    <w:rsid w:val="00DB0164"/>
    <w:rsid w:val="00DD1824"/>
    <w:rsid w:val="00DD34D8"/>
    <w:rsid w:val="00DD34E6"/>
    <w:rsid w:val="00DD5D3A"/>
    <w:rsid w:val="00DE20AD"/>
    <w:rsid w:val="00DE67E4"/>
    <w:rsid w:val="00DF5AF6"/>
    <w:rsid w:val="00E00D4C"/>
    <w:rsid w:val="00E01D61"/>
    <w:rsid w:val="00E0433E"/>
    <w:rsid w:val="00E11333"/>
    <w:rsid w:val="00E301D1"/>
    <w:rsid w:val="00E41502"/>
    <w:rsid w:val="00E504D3"/>
    <w:rsid w:val="00E51C18"/>
    <w:rsid w:val="00E54A30"/>
    <w:rsid w:val="00E54A3A"/>
    <w:rsid w:val="00E56C6D"/>
    <w:rsid w:val="00E60988"/>
    <w:rsid w:val="00E671FA"/>
    <w:rsid w:val="00E75FB9"/>
    <w:rsid w:val="00E77CFE"/>
    <w:rsid w:val="00E928E3"/>
    <w:rsid w:val="00E960CF"/>
    <w:rsid w:val="00EB2D41"/>
    <w:rsid w:val="00ED0DA5"/>
    <w:rsid w:val="00ED35EA"/>
    <w:rsid w:val="00EE0FEC"/>
    <w:rsid w:val="00EE2E16"/>
    <w:rsid w:val="00EE725E"/>
    <w:rsid w:val="00F01C71"/>
    <w:rsid w:val="00F22538"/>
    <w:rsid w:val="00F22A73"/>
    <w:rsid w:val="00F3324A"/>
    <w:rsid w:val="00F33D19"/>
    <w:rsid w:val="00F45DE9"/>
    <w:rsid w:val="00F525E9"/>
    <w:rsid w:val="00F54654"/>
    <w:rsid w:val="00F65780"/>
    <w:rsid w:val="00FA6B99"/>
    <w:rsid w:val="00FD42FA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0E90B-E86D-4715-B641-7F6D268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C71"/>
    <w:pPr>
      <w:widowControl w:val="0"/>
      <w:spacing w:line="360" w:lineRule="auto"/>
      <w:jc w:val="both"/>
    </w:pPr>
    <w:rPr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B7F"/>
    <w:pPr>
      <w:keepNext/>
      <w:keepLines/>
      <w:numPr>
        <w:numId w:val="24"/>
      </w:numPr>
      <w:spacing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styleId="a7">
    <w:name w:val="Strong"/>
    <w:basedOn w:val="a0"/>
    <w:uiPriority w:val="22"/>
    <w:qFormat/>
    <w:rsid w:val="009A01E4"/>
    <w:rPr>
      <w:b/>
      <w:bCs/>
    </w:rPr>
  </w:style>
  <w:style w:type="character" w:styleId="a8">
    <w:name w:val="Hyperlink"/>
    <w:basedOn w:val="a0"/>
    <w:uiPriority w:val="99"/>
    <w:semiHidden/>
    <w:unhideWhenUsed/>
    <w:rsid w:val="00470495"/>
    <w:rPr>
      <w:strike w:val="0"/>
      <w:dstrike w:val="0"/>
      <w:color w:val="CA0000"/>
      <w:u w:val="none"/>
      <w:effect w:val="none"/>
    </w:rPr>
  </w:style>
  <w:style w:type="paragraph" w:styleId="a9">
    <w:name w:val="Normal (Web)"/>
    <w:basedOn w:val="a"/>
    <w:uiPriority w:val="99"/>
    <w:unhideWhenUsed/>
    <w:rsid w:val="00CB5FA1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C2B7F"/>
    <w:rPr>
      <w:rFonts w:asciiTheme="majorHAnsi" w:eastAsiaTheme="majorEastAsia" w:hAnsiTheme="majorHAnsi" w:cstheme="majorBidi"/>
      <w:b/>
      <w:bCs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7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598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335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2913761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927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8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49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063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7690519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375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4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5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064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5640584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9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7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184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368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58511068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491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06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75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9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2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767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407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2081106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875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8144">
              <w:marLeft w:val="4950"/>
              <w:marRight w:val="2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23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6142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938584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71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17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68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9672493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293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18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70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0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93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27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13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1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5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70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00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93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2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07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5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9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06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262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674826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19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34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1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153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28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9790118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994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9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2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98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010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0062627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65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1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mysq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4CE10-D49D-416F-BC03-EAB6CC09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201</TotalTime>
  <Pages>11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177</cp:revision>
  <dcterms:created xsi:type="dcterms:W3CDTF">2016-12-26T08:11:00Z</dcterms:created>
  <dcterms:modified xsi:type="dcterms:W3CDTF">2016-12-30T06:12:00Z</dcterms:modified>
</cp:coreProperties>
</file>